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FE5EDE" w:rsidRDefault="00E12F74">
      <w:pPr>
        <w:spacing w:before="5160"/>
      </w:pPr>
      <w:bookmarkStart w:id="0" w:name="_Toc227064252"/>
      <w:r w:rsidRPr="00FE5EDE">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B2D2E" w:rsidRDefault="00CB2D2E"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B2D2E" w:rsidRDefault="00CB2D2E"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2C5AA792" w:rsidR="00342676" w:rsidRPr="00FE5EDE" w:rsidRDefault="001E3A2F">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047F87">
            <w:t>Final Report</w:t>
          </w:r>
        </w:sdtContent>
      </w:sdt>
      <w:r w:rsidR="00993A73" w:rsidRPr="00FE5EDE">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FE5EDE" w:rsidRDefault="00993A73">
          <w:pPr>
            <w:rPr>
              <w:rStyle w:val="Emphasis"/>
              <w:rFonts w:eastAsiaTheme="minorHAnsi"/>
              <w:i w:val="0"/>
              <w:iCs w:val="0"/>
              <w:szCs w:val="20"/>
              <w:lang w:eastAsia="en-AU"/>
            </w:rPr>
          </w:pPr>
          <w:r w:rsidRPr="00FE5EDE">
            <w:rPr>
              <w:rStyle w:val="Emphasis"/>
            </w:rPr>
            <w:t>Prepared for</w:t>
          </w:r>
        </w:p>
        <w:p w14:paraId="078D7968" w14:textId="77777777" w:rsidR="00342676" w:rsidRPr="00FE5EDE" w:rsidRDefault="00993A73">
          <w:pPr>
            <w:rPr>
              <w:lang w:eastAsia="en-AU"/>
            </w:rPr>
          </w:pPr>
          <w:r w:rsidRPr="00FE5EDE">
            <w:rPr>
              <w:lang w:eastAsia="en-AU"/>
            </w:rPr>
            <w:fldChar w:fldCharType="begin"/>
          </w:r>
          <w:r w:rsidRPr="00FE5EDE">
            <w:rPr>
              <w:lang w:eastAsia="en-AU"/>
            </w:rPr>
            <w:instrText xml:space="preserve"> DOCPROPERTY  Customer  \* MERGEFORMAT </w:instrText>
          </w:r>
          <w:r w:rsidRPr="00FE5EDE">
            <w:rPr>
              <w:lang w:eastAsia="en-AU"/>
            </w:rPr>
            <w:fldChar w:fldCharType="separate"/>
          </w:r>
          <w:r w:rsidR="002E2EFA">
            <w:rPr>
              <w:lang w:eastAsia="en-AU"/>
            </w:rPr>
            <w:t>Update [Customer Name] in doc properties</w:t>
          </w:r>
          <w:r w:rsidRPr="00FE5EDE">
            <w:rPr>
              <w:lang w:eastAsia="en-AU"/>
            </w:rPr>
            <w:fldChar w:fldCharType="end"/>
          </w:r>
        </w:p>
        <w:p w14:paraId="078D7969" w14:textId="262483F5" w:rsidR="00342676" w:rsidRPr="00FE5EDE" w:rsidRDefault="00993A73">
          <w:r w:rsidRPr="00FE5EDE">
            <w:fldChar w:fldCharType="begin"/>
          </w:r>
          <w:r w:rsidRPr="00FE5EDE">
            <w:instrText xml:space="preserve"> DATE  \@ "d-MMM-yy" \l  \* MERGEFORMAT </w:instrText>
          </w:r>
          <w:r w:rsidRPr="00FE5EDE">
            <w:fldChar w:fldCharType="separate"/>
          </w:r>
          <w:r w:rsidR="006404E8">
            <w:rPr>
              <w:noProof/>
            </w:rPr>
            <w:t>13-Jun-15</w:t>
          </w:r>
          <w:r w:rsidRPr="00FE5EDE">
            <w:fldChar w:fldCharType="end"/>
          </w:r>
        </w:p>
        <w:p w14:paraId="078D796A" w14:textId="2876D7E1" w:rsidR="00342676" w:rsidRPr="00FE5EDE" w:rsidRDefault="00993A73">
          <w:r w:rsidRPr="00FE5EDE">
            <w:t xml:space="preserve">Version </w:t>
          </w:r>
          <w:r w:rsidR="001E3A2F">
            <w:fldChar w:fldCharType="begin"/>
          </w:r>
          <w:r w:rsidR="001E3A2F">
            <w:instrText xml:space="preserve"> DOCPROPERTY  Version  \* MERGEFORMAT </w:instrText>
          </w:r>
          <w:r w:rsidR="001E3A2F">
            <w:fldChar w:fldCharType="separate"/>
          </w:r>
          <w:r w:rsidR="00A551BF" w:rsidRPr="00FE5EDE">
            <w:t>1.0</w:t>
          </w:r>
          <w:r w:rsidR="001E3A2F">
            <w:fldChar w:fldCharType="end"/>
          </w:r>
          <w:r w:rsidRPr="00FE5ED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FE5EDE">
                <w:t>Final</w:t>
              </w:r>
            </w:sdtContent>
          </w:sdt>
        </w:p>
        <w:p w14:paraId="078D796B" w14:textId="77777777" w:rsidR="00342676" w:rsidRPr="00FE5EDE" w:rsidRDefault="00342676"/>
        <w:p w14:paraId="078D796C" w14:textId="77777777" w:rsidR="00342676" w:rsidRPr="00FE5EDE" w:rsidRDefault="00993A73">
          <w:pPr>
            <w:rPr>
              <w:rStyle w:val="Emphasis"/>
            </w:rPr>
          </w:pPr>
          <w:r w:rsidRPr="00FE5EDE">
            <w:rPr>
              <w:rStyle w:val="Emphasis"/>
            </w:rPr>
            <w:t>Prepared by</w:t>
          </w:r>
        </w:p>
        <w:sdt>
          <w:sdtPr>
            <w:rPr>
              <w:rStyle w:val="Strong"/>
            </w:rPr>
            <w:alias w:val="Author"/>
            <w:tag w:val=""/>
            <w:id w:val="80649995"/>
            <w:placeholder>
              <w:docPart w:val="070D38A1A907493EB1D4EB7E93A68169"/>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1301070D" w:rsidR="00342676" w:rsidRPr="00FE5EDE" w:rsidRDefault="009D6659">
              <w:pPr>
                <w:rPr>
                  <w:rStyle w:val="Strong"/>
                </w:rPr>
              </w:pPr>
              <w:r>
                <w:rPr>
                  <w:rStyle w:val="Strong"/>
                </w:rPr>
                <w:t xml:space="preserve">     </w:t>
              </w:r>
            </w:p>
          </w:sdtContent>
        </w:sdt>
        <w:p w14:paraId="078D796E" w14:textId="77777777" w:rsidR="00342676" w:rsidRPr="00FE5EDE" w:rsidRDefault="001E3A2F">
          <w:r>
            <w:fldChar w:fldCharType="begin"/>
          </w:r>
          <w:r>
            <w:instrText xml:space="preserve"> DOCPROPERTY  "Author Position"  \* MERGEFORMAT </w:instrText>
          </w:r>
          <w:r>
            <w:fldChar w:fldCharType="separate"/>
          </w:r>
          <w:r w:rsidR="00173350">
            <w:t>[Author Position]</w:t>
          </w:r>
          <w:r>
            <w:fldChar w:fldCharType="end"/>
          </w:r>
        </w:p>
        <w:p w14:paraId="078D796F" w14:textId="77777777" w:rsidR="00342676" w:rsidRPr="00FE5EDE" w:rsidRDefault="001E3A2F">
          <w:r>
            <w:fldChar w:fldCharType="begin"/>
          </w:r>
          <w:r>
            <w:instrText xml:space="preserve"> DOCPROPERTY  "Author Email"  \* MERGEFORMAT </w:instrText>
          </w:r>
          <w:r>
            <w:fldChar w:fldCharType="separate"/>
          </w:r>
          <w:r w:rsidR="00173350">
            <w:t>[Author Email]</w:t>
          </w:r>
          <w:r>
            <w:fldChar w:fldCharType="end"/>
          </w:r>
          <w:r w:rsidR="00993A73" w:rsidRPr="00FE5EDE">
            <w:t xml:space="preserve"> </w:t>
          </w:r>
        </w:p>
        <w:p w14:paraId="078D7970" w14:textId="77777777" w:rsidR="00342676" w:rsidRPr="00FE5EDE" w:rsidRDefault="00342676"/>
        <w:p w14:paraId="078D7971" w14:textId="77777777" w:rsidR="00342676" w:rsidRPr="00FE5EDE" w:rsidRDefault="00993A73">
          <w:r w:rsidRPr="00FE5EDE">
            <w:t>Contributors</w:t>
          </w:r>
        </w:p>
        <w:p w14:paraId="078D7972" w14:textId="77777777" w:rsidR="00342676" w:rsidRPr="00FE5EDE" w:rsidRDefault="00993A73">
          <w:pPr>
            <w:rPr>
              <w:rStyle w:val="Strong"/>
            </w:rPr>
          </w:pPr>
          <w:r w:rsidRPr="00FE5EDE">
            <w:rPr>
              <w:rStyle w:val="Strong"/>
            </w:rPr>
            <w:fldChar w:fldCharType="begin"/>
          </w:r>
          <w:r w:rsidRPr="00FE5EDE">
            <w:rPr>
              <w:rStyle w:val="Strong"/>
            </w:rPr>
            <w:instrText xml:space="preserve"> DOCPROPERTY  Contributors  \* MERGEFORMAT </w:instrText>
          </w:r>
          <w:r w:rsidRPr="00FE5EDE">
            <w:rPr>
              <w:rStyle w:val="Strong"/>
            </w:rPr>
            <w:fldChar w:fldCharType="separate"/>
          </w:r>
          <w:r w:rsidR="00173350">
            <w:rPr>
              <w:rStyle w:val="Strong"/>
            </w:rPr>
            <w:t>[Contributors]</w:t>
          </w:r>
          <w:r w:rsidRPr="00FE5EDE">
            <w:rPr>
              <w:rStyle w:val="Strong"/>
            </w:rPr>
            <w:fldChar w:fldCharType="end"/>
          </w:r>
        </w:p>
        <w:p w14:paraId="078D7973" w14:textId="77777777" w:rsidR="00342676" w:rsidRPr="00FE5EDE" w:rsidRDefault="00993A73">
          <w:pPr>
            <w:spacing w:before="0" w:after="200"/>
            <w:rPr>
              <w:rStyle w:val="Strong"/>
            </w:rPr>
          </w:pPr>
          <w:r w:rsidRPr="00FE5EDE">
            <w:rPr>
              <w:rStyle w:val="Strong"/>
            </w:rPr>
            <w:br w:type="page"/>
          </w:r>
        </w:p>
        <w:p w14:paraId="078D7974" w14:textId="77777777" w:rsidR="00342676" w:rsidRPr="00FE5EDE" w:rsidRDefault="00342676">
          <w:pPr>
            <w:rPr>
              <w:rFonts w:cstheme="minorHAnsi"/>
            </w:rPr>
          </w:pPr>
        </w:p>
        <w:p w14:paraId="078D7975" w14:textId="77777777" w:rsidR="00342676" w:rsidRPr="00FE5EDE" w:rsidRDefault="00342676">
          <w:pPr>
            <w:rPr>
              <w:rFonts w:cstheme="minorHAnsi"/>
            </w:rPr>
          </w:pPr>
        </w:p>
        <w:p w14:paraId="078D7976" w14:textId="77777777" w:rsidR="00342676" w:rsidRPr="00FE5EDE" w:rsidRDefault="00342676">
          <w:pPr>
            <w:jc w:val="right"/>
            <w:rPr>
              <w:rFonts w:cstheme="minorHAnsi"/>
            </w:rPr>
          </w:pPr>
        </w:p>
        <w:p w14:paraId="078D7977" w14:textId="77777777" w:rsidR="00342676" w:rsidRPr="00FE5EDE" w:rsidRDefault="00342676">
          <w:pPr>
            <w:rPr>
              <w:rFonts w:cstheme="minorHAnsi"/>
            </w:rPr>
          </w:pPr>
        </w:p>
        <w:p w14:paraId="078D7978" w14:textId="77777777" w:rsidR="00342676" w:rsidRPr="00FE5EDE" w:rsidRDefault="00342676">
          <w:pPr>
            <w:rPr>
              <w:rFonts w:cstheme="minorHAnsi"/>
            </w:rPr>
            <w:sectPr w:rsidR="00342676" w:rsidRPr="00FE5EDE"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FE5EDE" w:rsidRDefault="00993A73">
          <w:pPr>
            <w:pStyle w:val="CoverSubject"/>
          </w:pPr>
          <w:r w:rsidRPr="00FE5EDE">
            <w:lastRenderedPageBreak/>
            <w:t>Revision and Signoff Sheet</w:t>
          </w:r>
        </w:p>
        <w:p w14:paraId="6880D72D" w14:textId="77777777" w:rsidR="00A24776" w:rsidRPr="00FE5EDE" w:rsidRDefault="00A24776" w:rsidP="00A24776">
          <w:pPr>
            <w:pStyle w:val="CoverHeading2"/>
          </w:pPr>
          <w:r w:rsidRPr="00FE5EDE">
            <w:t>Change Record</w:t>
          </w:r>
        </w:p>
        <w:tbl>
          <w:tblPr>
            <w:tblStyle w:val="TableGrid"/>
            <w:tblW w:w="9450" w:type="dxa"/>
            <w:tblLook w:val="0620" w:firstRow="1" w:lastRow="0" w:firstColumn="0" w:lastColumn="0" w:noHBand="1" w:noVBand="1"/>
          </w:tblPr>
          <w:tblGrid>
            <w:gridCol w:w="1170"/>
            <w:gridCol w:w="2430"/>
            <w:gridCol w:w="1170"/>
            <w:gridCol w:w="4680"/>
          </w:tblGrid>
          <w:tr w:rsidR="00A24776" w:rsidRPr="00FE5EDE"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FE5EDE" w:rsidRDefault="00A24776" w:rsidP="00A94E8F">
                <w:r w:rsidRPr="00FE5EDE">
                  <w:t>Date</w:t>
                </w:r>
              </w:p>
            </w:tc>
            <w:tc>
              <w:tcPr>
                <w:tcW w:w="2430" w:type="dxa"/>
              </w:tcPr>
              <w:p w14:paraId="72F018B4" w14:textId="77777777" w:rsidR="00A24776" w:rsidRPr="00FE5EDE" w:rsidRDefault="00A24776" w:rsidP="00A94E8F">
                <w:r w:rsidRPr="00FE5EDE">
                  <w:t>Author</w:t>
                </w:r>
              </w:p>
            </w:tc>
            <w:tc>
              <w:tcPr>
                <w:tcW w:w="1170" w:type="dxa"/>
              </w:tcPr>
              <w:p w14:paraId="7FF0AFCB" w14:textId="77777777" w:rsidR="00A24776" w:rsidRPr="00FE5EDE" w:rsidRDefault="00A24776" w:rsidP="00A94E8F">
                <w:r w:rsidRPr="00FE5EDE">
                  <w:t>Version</w:t>
                </w:r>
              </w:p>
            </w:tc>
            <w:tc>
              <w:tcPr>
                <w:tcW w:w="4680" w:type="dxa"/>
              </w:tcPr>
              <w:p w14:paraId="4F94E912" w14:textId="77777777" w:rsidR="00A24776" w:rsidRPr="00FE5EDE" w:rsidRDefault="00A24776" w:rsidP="00A94E8F">
                <w:r w:rsidRPr="00FE5EDE">
                  <w:t>Change Reference</w:t>
                </w:r>
              </w:p>
            </w:tc>
          </w:tr>
          <w:tr w:rsidR="00A24776" w:rsidRPr="00FE5EDE" w14:paraId="7F905BFB" w14:textId="77777777" w:rsidTr="00A94E8F">
            <w:tc>
              <w:tcPr>
                <w:tcW w:w="1170" w:type="dxa"/>
              </w:tcPr>
              <w:p w14:paraId="00093878" w14:textId="6AFE846A" w:rsidR="00A24776" w:rsidRPr="00FE5EDE" w:rsidRDefault="00A24776" w:rsidP="00A94E8F">
                <w:pPr>
                  <w:rPr>
                    <w:rStyle w:val="StyleLatinSegoeUI10pt"/>
                  </w:rPr>
                </w:pPr>
              </w:p>
            </w:tc>
            <w:tc>
              <w:tcPr>
                <w:tcW w:w="2430" w:type="dxa"/>
              </w:tcPr>
              <w:p w14:paraId="7CC7FD07" w14:textId="10962462" w:rsidR="00A24776" w:rsidRPr="00FE5EDE" w:rsidRDefault="00A24776" w:rsidP="00A94E8F">
                <w:pPr>
                  <w:rPr>
                    <w:rStyle w:val="StyleLatinSegoeUI10pt"/>
                  </w:rPr>
                </w:pPr>
              </w:p>
            </w:tc>
            <w:tc>
              <w:tcPr>
                <w:tcW w:w="1170" w:type="dxa"/>
              </w:tcPr>
              <w:p w14:paraId="1F42E08B" w14:textId="2F0C93FD" w:rsidR="00A24776" w:rsidRPr="00FE5EDE" w:rsidRDefault="00A24776" w:rsidP="00A94E8F">
                <w:pPr>
                  <w:rPr>
                    <w:rStyle w:val="StyleLatinSegoeUI10pt"/>
                  </w:rPr>
                </w:pPr>
              </w:p>
            </w:tc>
            <w:tc>
              <w:tcPr>
                <w:tcW w:w="4680" w:type="dxa"/>
              </w:tcPr>
              <w:p w14:paraId="63AD0471" w14:textId="20C48AC6" w:rsidR="00A24776" w:rsidRPr="00FE5EDE" w:rsidRDefault="00A24776" w:rsidP="00A94E8F">
                <w:pPr>
                  <w:rPr>
                    <w:rStyle w:val="StyleLatinSegoeUI10pt"/>
                  </w:rPr>
                </w:pPr>
              </w:p>
            </w:tc>
          </w:tr>
          <w:tr w:rsidR="00A24776" w:rsidRPr="00FE5EDE" w14:paraId="0AA68A76" w14:textId="77777777" w:rsidTr="00A94E8F">
            <w:tc>
              <w:tcPr>
                <w:tcW w:w="1170" w:type="dxa"/>
              </w:tcPr>
              <w:p w14:paraId="6025B2D4" w14:textId="445251B5" w:rsidR="00A24776" w:rsidRPr="00FE5EDE" w:rsidRDefault="00A24776" w:rsidP="00A94E8F">
                <w:pPr>
                  <w:rPr>
                    <w:rStyle w:val="StyleLatinSegoeUI10pt"/>
                  </w:rPr>
                </w:pPr>
              </w:p>
            </w:tc>
            <w:tc>
              <w:tcPr>
                <w:tcW w:w="2430" w:type="dxa"/>
              </w:tcPr>
              <w:p w14:paraId="214A5897" w14:textId="1AB8F316" w:rsidR="00A24776" w:rsidRPr="00FE5EDE" w:rsidRDefault="00A24776" w:rsidP="00A94E8F">
                <w:pPr>
                  <w:rPr>
                    <w:rStyle w:val="StyleLatinSegoeUI10pt"/>
                  </w:rPr>
                </w:pPr>
              </w:p>
            </w:tc>
            <w:tc>
              <w:tcPr>
                <w:tcW w:w="1170" w:type="dxa"/>
              </w:tcPr>
              <w:p w14:paraId="3C357013" w14:textId="1E6B701E" w:rsidR="00A24776" w:rsidRPr="00FE5EDE" w:rsidRDefault="00A24776" w:rsidP="00A94E8F">
                <w:pPr>
                  <w:rPr>
                    <w:rStyle w:val="StyleLatinSegoeUI10pt"/>
                  </w:rPr>
                </w:pPr>
              </w:p>
            </w:tc>
            <w:tc>
              <w:tcPr>
                <w:tcW w:w="4680" w:type="dxa"/>
              </w:tcPr>
              <w:p w14:paraId="69194CDC" w14:textId="412AB4EB" w:rsidR="00A24776" w:rsidRPr="00FE5EDE" w:rsidRDefault="00A24776" w:rsidP="00A94E8F">
                <w:pPr>
                  <w:rPr>
                    <w:rStyle w:val="StyleLatinSegoeUI10pt"/>
                  </w:rPr>
                </w:pPr>
              </w:p>
            </w:tc>
          </w:tr>
          <w:tr w:rsidR="00A24776" w:rsidRPr="00FE5EDE" w14:paraId="6092DFB2" w14:textId="77777777" w:rsidTr="00A94E8F">
            <w:tc>
              <w:tcPr>
                <w:tcW w:w="1170" w:type="dxa"/>
              </w:tcPr>
              <w:p w14:paraId="321A91FB" w14:textId="2F185004" w:rsidR="00A24776" w:rsidRPr="00FE5EDE" w:rsidRDefault="00A24776" w:rsidP="00DB47B9">
                <w:pPr>
                  <w:rPr>
                    <w:rStyle w:val="StyleLatinSegoeUI10pt"/>
                  </w:rPr>
                </w:pPr>
              </w:p>
            </w:tc>
            <w:tc>
              <w:tcPr>
                <w:tcW w:w="2430" w:type="dxa"/>
              </w:tcPr>
              <w:p w14:paraId="405F1E1B" w14:textId="16755A5D" w:rsidR="00A24776" w:rsidRPr="00FE5EDE" w:rsidRDefault="00A24776" w:rsidP="00A94E8F">
                <w:pPr>
                  <w:rPr>
                    <w:rStyle w:val="StyleLatinSegoeUI10pt"/>
                  </w:rPr>
                </w:pPr>
              </w:p>
            </w:tc>
            <w:tc>
              <w:tcPr>
                <w:tcW w:w="1170" w:type="dxa"/>
              </w:tcPr>
              <w:p w14:paraId="1C12B612" w14:textId="413E84B1" w:rsidR="00A24776" w:rsidRPr="00FE5EDE" w:rsidRDefault="00A24776" w:rsidP="00A94E8F">
                <w:pPr>
                  <w:rPr>
                    <w:rStyle w:val="StyleLatinSegoeUI10pt"/>
                  </w:rPr>
                </w:pPr>
              </w:p>
            </w:tc>
            <w:tc>
              <w:tcPr>
                <w:tcW w:w="4680" w:type="dxa"/>
              </w:tcPr>
              <w:p w14:paraId="14DF963A" w14:textId="251567DE" w:rsidR="00A24776" w:rsidRPr="00FE5EDE" w:rsidRDefault="00A24776" w:rsidP="00B93776">
                <w:pPr>
                  <w:rPr>
                    <w:rStyle w:val="StyleLatinSegoeUI10pt"/>
                  </w:rPr>
                </w:pPr>
              </w:p>
            </w:tc>
          </w:tr>
        </w:tbl>
        <w:p w14:paraId="7D9CAB71" w14:textId="77777777" w:rsidR="00A24776" w:rsidRPr="00FE5EDE" w:rsidRDefault="00A24776" w:rsidP="00A24776"/>
        <w:p w14:paraId="7E6A10F2" w14:textId="77777777" w:rsidR="00A24776" w:rsidRPr="00FE5EDE" w:rsidRDefault="00A24776" w:rsidP="00A24776">
          <w:pPr>
            <w:pStyle w:val="CoverHeading2"/>
          </w:pPr>
          <w:r w:rsidRPr="00FE5EDE">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FE5EDE"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FE5EDE" w:rsidRDefault="00A24776" w:rsidP="00A94E8F">
                <w:r w:rsidRPr="00FE5EDE">
                  <w:t>Name</w:t>
                </w:r>
              </w:p>
            </w:tc>
            <w:tc>
              <w:tcPr>
                <w:tcW w:w="2268" w:type="dxa"/>
              </w:tcPr>
              <w:p w14:paraId="4D087EEB" w14:textId="77777777" w:rsidR="00A24776" w:rsidRPr="00FE5EDE" w:rsidRDefault="00A24776" w:rsidP="00A94E8F">
                <w:r w:rsidRPr="00FE5EDE">
                  <w:t>Version Approved</w:t>
                </w:r>
              </w:p>
            </w:tc>
            <w:tc>
              <w:tcPr>
                <w:tcW w:w="2862" w:type="dxa"/>
              </w:tcPr>
              <w:p w14:paraId="59F9DBEE" w14:textId="77777777" w:rsidR="00A24776" w:rsidRPr="00FE5EDE" w:rsidRDefault="00A24776" w:rsidP="00A94E8F">
                <w:r w:rsidRPr="00FE5EDE">
                  <w:t>Position</w:t>
                </w:r>
              </w:p>
            </w:tc>
            <w:tc>
              <w:tcPr>
                <w:tcW w:w="2160" w:type="dxa"/>
              </w:tcPr>
              <w:p w14:paraId="61771C24" w14:textId="77777777" w:rsidR="00A24776" w:rsidRPr="00FE5EDE" w:rsidRDefault="00A24776" w:rsidP="00A94E8F">
                <w:r w:rsidRPr="00FE5EDE">
                  <w:t>Date</w:t>
                </w:r>
              </w:p>
            </w:tc>
          </w:tr>
          <w:tr w:rsidR="00A24776" w:rsidRPr="00FE5EDE" w14:paraId="106BD948" w14:textId="77777777" w:rsidTr="00A94E8F">
            <w:tc>
              <w:tcPr>
                <w:tcW w:w="2160" w:type="dxa"/>
              </w:tcPr>
              <w:p w14:paraId="017A5C6F" w14:textId="1596462D" w:rsidR="00A24776" w:rsidRPr="00FE5EDE" w:rsidRDefault="00A24776" w:rsidP="00A94E8F">
                <w:pPr>
                  <w:rPr>
                    <w:rStyle w:val="StyleLatinSegoeUI10pt"/>
                  </w:rPr>
                </w:pPr>
              </w:p>
            </w:tc>
            <w:tc>
              <w:tcPr>
                <w:tcW w:w="2268" w:type="dxa"/>
              </w:tcPr>
              <w:p w14:paraId="4E38BC08" w14:textId="77777777" w:rsidR="00A24776" w:rsidRPr="00FE5EDE" w:rsidRDefault="00A24776" w:rsidP="00A94E8F">
                <w:pPr>
                  <w:rPr>
                    <w:rStyle w:val="StyleLatinSegoeUI10pt"/>
                  </w:rPr>
                </w:pPr>
              </w:p>
            </w:tc>
            <w:tc>
              <w:tcPr>
                <w:tcW w:w="2862" w:type="dxa"/>
              </w:tcPr>
              <w:p w14:paraId="7192511A" w14:textId="5D3356D0" w:rsidR="00A24776" w:rsidRPr="00FE5EDE" w:rsidRDefault="00A24776" w:rsidP="00A94E8F">
                <w:pPr>
                  <w:rPr>
                    <w:rStyle w:val="StyleLatinSegoeUI10pt"/>
                  </w:rPr>
                </w:pPr>
              </w:p>
            </w:tc>
            <w:tc>
              <w:tcPr>
                <w:tcW w:w="2160" w:type="dxa"/>
              </w:tcPr>
              <w:p w14:paraId="153E41B7" w14:textId="77777777" w:rsidR="00A24776" w:rsidRPr="00FE5EDE" w:rsidRDefault="00A24776" w:rsidP="00A94E8F">
                <w:pPr>
                  <w:rPr>
                    <w:rStyle w:val="StyleLatinSegoeUI10pt"/>
                  </w:rPr>
                </w:pPr>
              </w:p>
            </w:tc>
          </w:tr>
          <w:tr w:rsidR="00A24776" w:rsidRPr="00FE5EDE" w14:paraId="3A629A88" w14:textId="77777777" w:rsidTr="00A94E8F">
            <w:tc>
              <w:tcPr>
                <w:tcW w:w="2160" w:type="dxa"/>
              </w:tcPr>
              <w:p w14:paraId="147B63CB" w14:textId="7598D1B2" w:rsidR="00A24776" w:rsidRPr="00FE5EDE" w:rsidRDefault="00A24776" w:rsidP="00A94E8F">
                <w:pPr>
                  <w:rPr>
                    <w:rStyle w:val="StyleLatinSegoeUI10pt"/>
                  </w:rPr>
                </w:pPr>
              </w:p>
            </w:tc>
            <w:tc>
              <w:tcPr>
                <w:tcW w:w="2268" w:type="dxa"/>
              </w:tcPr>
              <w:p w14:paraId="5CB024E8" w14:textId="77777777" w:rsidR="00A24776" w:rsidRPr="00FE5EDE" w:rsidRDefault="00A24776" w:rsidP="00A94E8F">
                <w:pPr>
                  <w:rPr>
                    <w:rStyle w:val="StyleLatinSegoeUI10pt"/>
                  </w:rPr>
                </w:pPr>
              </w:p>
            </w:tc>
            <w:tc>
              <w:tcPr>
                <w:tcW w:w="2862" w:type="dxa"/>
              </w:tcPr>
              <w:p w14:paraId="6C84C107" w14:textId="410EF34E" w:rsidR="00A24776" w:rsidRPr="00FE5EDE" w:rsidRDefault="00A24776" w:rsidP="00A94E8F">
                <w:pPr>
                  <w:rPr>
                    <w:rStyle w:val="StyleLatinSegoeUI10pt"/>
                  </w:rPr>
                </w:pPr>
              </w:p>
            </w:tc>
            <w:tc>
              <w:tcPr>
                <w:tcW w:w="2160" w:type="dxa"/>
              </w:tcPr>
              <w:p w14:paraId="3BEE2733" w14:textId="77777777" w:rsidR="00A24776" w:rsidRPr="00FE5EDE" w:rsidRDefault="00A24776" w:rsidP="00A94E8F">
                <w:pPr>
                  <w:rPr>
                    <w:rStyle w:val="StyleLatinSegoeUI10pt"/>
                  </w:rPr>
                </w:pPr>
              </w:p>
            </w:tc>
          </w:tr>
          <w:tr w:rsidR="00A24776" w:rsidRPr="00FE5EDE" w14:paraId="4A295351" w14:textId="77777777" w:rsidTr="00A94E8F">
            <w:tc>
              <w:tcPr>
                <w:tcW w:w="2160" w:type="dxa"/>
              </w:tcPr>
              <w:p w14:paraId="73CF266D" w14:textId="72BEE783" w:rsidR="00A24776" w:rsidRPr="00FE5EDE" w:rsidRDefault="00A24776" w:rsidP="00A94E8F">
                <w:pPr>
                  <w:rPr>
                    <w:rStyle w:val="StyleLatinSegoeUI10pt"/>
                  </w:rPr>
                </w:pPr>
              </w:p>
            </w:tc>
            <w:tc>
              <w:tcPr>
                <w:tcW w:w="2268" w:type="dxa"/>
              </w:tcPr>
              <w:p w14:paraId="6D020753" w14:textId="77777777" w:rsidR="00A24776" w:rsidRPr="00FE5EDE" w:rsidRDefault="00A24776" w:rsidP="00A94E8F">
                <w:pPr>
                  <w:rPr>
                    <w:rStyle w:val="StyleLatinSegoeUI10pt"/>
                  </w:rPr>
                </w:pPr>
              </w:p>
            </w:tc>
            <w:tc>
              <w:tcPr>
                <w:tcW w:w="2862" w:type="dxa"/>
              </w:tcPr>
              <w:p w14:paraId="01DFF25E" w14:textId="02B19C1E" w:rsidR="00A24776" w:rsidRPr="00FE5EDE" w:rsidRDefault="00A24776" w:rsidP="00A94E8F">
                <w:pPr>
                  <w:rPr>
                    <w:rStyle w:val="StyleLatinSegoeUI10pt"/>
                  </w:rPr>
                </w:pPr>
              </w:p>
            </w:tc>
            <w:tc>
              <w:tcPr>
                <w:tcW w:w="2160" w:type="dxa"/>
              </w:tcPr>
              <w:p w14:paraId="0761B354" w14:textId="77777777" w:rsidR="00A24776" w:rsidRPr="00FE5EDE" w:rsidRDefault="00A24776" w:rsidP="00A94E8F">
                <w:pPr>
                  <w:rPr>
                    <w:rStyle w:val="StyleLatinSegoeUI10pt"/>
                  </w:rPr>
                </w:pPr>
              </w:p>
            </w:tc>
          </w:tr>
        </w:tbl>
        <w:p w14:paraId="2E6E24EE" w14:textId="77777777" w:rsidR="00A24776" w:rsidRPr="00FE5EDE" w:rsidRDefault="00A24776" w:rsidP="00A24776">
          <w:pPr>
            <w:pStyle w:val="TableText"/>
          </w:pPr>
        </w:p>
        <w:p w14:paraId="078D79A5" w14:textId="77777777" w:rsidR="00342676" w:rsidRPr="00FE5EDE" w:rsidRDefault="00342676"/>
        <w:p w14:paraId="078D79A6" w14:textId="77777777" w:rsidR="00342676" w:rsidRPr="00FE5EDE" w:rsidRDefault="00342676">
          <w:pPr>
            <w:pStyle w:val="Bullet1"/>
            <w:numPr>
              <w:ilvl w:val="0"/>
              <w:numId w:val="0"/>
            </w:numPr>
          </w:pPr>
        </w:p>
        <w:p w14:paraId="1F4C2EB8" w14:textId="77777777" w:rsidR="006F4313" w:rsidRPr="00FE5EDE" w:rsidRDefault="00993A73" w:rsidP="006F4313">
          <w:pPr>
            <w:pStyle w:val="CoverSubject"/>
            <w:rPr>
              <w:rStyle w:val="StyleLatinSegoeUI10pt"/>
            </w:rPr>
          </w:pPr>
          <w:r w:rsidRPr="00FE5EDE">
            <w:br w:type="page"/>
          </w:r>
        </w:p>
        <w:sdt>
          <w:sdtPr>
            <w:rPr>
              <w:rFonts w:eastAsiaTheme="minorEastAsia"/>
              <w:color w:val="auto"/>
              <w:spacing w:val="0"/>
              <w:sz w:val="22"/>
              <w:szCs w:val="22"/>
            </w:rPr>
            <w:id w:val="-763607484"/>
            <w:docPartObj>
              <w:docPartGallery w:val="Table of Contents"/>
              <w:docPartUnique/>
            </w:docPartObj>
          </w:sdtPr>
          <w:sdtEndPr>
            <w:rPr>
              <w:b/>
              <w:bCs/>
              <w:noProof/>
            </w:rPr>
          </w:sdtEndPr>
          <w:sdtContent>
            <w:p w14:paraId="48A8FD5E" w14:textId="15012D97" w:rsidR="006F4313" w:rsidRDefault="006F4313">
              <w:pPr>
                <w:pStyle w:val="TOCHeading"/>
              </w:pPr>
              <w:r>
                <w:t>Table of Con</w:t>
              </w:r>
              <w:bookmarkStart w:id="1" w:name="_GoBack"/>
              <w:bookmarkEnd w:id="1"/>
              <w:r>
                <w:t>tents</w:t>
              </w:r>
            </w:p>
            <w:p w14:paraId="2D0389AB" w14:textId="77777777" w:rsidR="006A0F9F" w:rsidRDefault="006F4313">
              <w:pPr>
                <w:pStyle w:val="TOC1"/>
                <w:rPr>
                  <w:rFonts w:asciiTheme="minorHAnsi" w:hAnsiTheme="minorHAnsi"/>
                  <w:sz w:val="22"/>
                  <w:lang w:val="en-NZ" w:eastAsia="en-NZ"/>
                </w:rPr>
              </w:pPr>
              <w:r>
                <w:fldChar w:fldCharType="begin"/>
              </w:r>
              <w:r>
                <w:instrText xml:space="preserve"> TOC \o "1-3" \h \z \u </w:instrText>
              </w:r>
              <w:r>
                <w:fldChar w:fldCharType="separate"/>
              </w:r>
              <w:hyperlink w:anchor="_Toc421949114" w:history="1">
                <w:r w:rsidR="006A0F9F" w:rsidRPr="00B1216C">
                  <w:rPr>
                    <w:rStyle w:val="Hyperlink"/>
                  </w:rPr>
                  <w:t>1</w:t>
                </w:r>
                <w:r w:rsidR="006A0F9F">
                  <w:rPr>
                    <w:rFonts w:asciiTheme="minorHAnsi" w:hAnsiTheme="minorHAnsi"/>
                    <w:sz w:val="22"/>
                    <w:lang w:val="en-NZ" w:eastAsia="en-NZ"/>
                  </w:rPr>
                  <w:tab/>
                </w:r>
                <w:r w:rsidR="006A0F9F" w:rsidRPr="00B1216C">
                  <w:rPr>
                    <w:rStyle w:val="Hyperlink"/>
                  </w:rPr>
                  <w:t>Executive Summary</w:t>
                </w:r>
                <w:r w:rsidR="006A0F9F">
                  <w:rPr>
                    <w:webHidden/>
                  </w:rPr>
                  <w:tab/>
                </w:r>
                <w:r w:rsidR="006A0F9F">
                  <w:rPr>
                    <w:webHidden/>
                  </w:rPr>
                  <w:fldChar w:fldCharType="begin"/>
                </w:r>
                <w:r w:rsidR="006A0F9F">
                  <w:rPr>
                    <w:webHidden/>
                  </w:rPr>
                  <w:instrText xml:space="preserve"> PAGEREF _Toc421949114 \h </w:instrText>
                </w:r>
                <w:r w:rsidR="006A0F9F">
                  <w:rPr>
                    <w:webHidden/>
                  </w:rPr>
                </w:r>
                <w:r w:rsidR="006A0F9F">
                  <w:rPr>
                    <w:webHidden/>
                  </w:rPr>
                  <w:fldChar w:fldCharType="separate"/>
                </w:r>
                <w:r w:rsidR="006A0F9F">
                  <w:rPr>
                    <w:webHidden/>
                  </w:rPr>
                  <w:t>6</w:t>
                </w:r>
                <w:r w:rsidR="006A0F9F">
                  <w:rPr>
                    <w:webHidden/>
                  </w:rPr>
                  <w:fldChar w:fldCharType="end"/>
                </w:r>
              </w:hyperlink>
            </w:p>
            <w:p w14:paraId="7BC52448" w14:textId="77777777" w:rsidR="006A0F9F" w:rsidRDefault="006A0F9F">
              <w:pPr>
                <w:pStyle w:val="TOC1"/>
                <w:rPr>
                  <w:rFonts w:asciiTheme="minorHAnsi" w:hAnsiTheme="minorHAnsi"/>
                  <w:sz w:val="22"/>
                  <w:lang w:val="en-NZ" w:eastAsia="en-NZ"/>
                </w:rPr>
              </w:pPr>
              <w:hyperlink w:anchor="_Toc421949115" w:history="1">
                <w:r w:rsidRPr="00B1216C">
                  <w:rPr>
                    <w:rStyle w:val="Hyperlink"/>
                  </w:rPr>
                  <w:t>2</w:t>
                </w:r>
                <w:r>
                  <w:rPr>
                    <w:rFonts w:asciiTheme="minorHAnsi" w:hAnsiTheme="minorHAnsi"/>
                    <w:sz w:val="22"/>
                    <w:lang w:val="en-NZ" w:eastAsia="en-NZ"/>
                  </w:rPr>
                  <w:tab/>
                </w:r>
                <w:r w:rsidRPr="00B1216C">
                  <w:rPr>
                    <w:rStyle w:val="Hyperlink"/>
                  </w:rPr>
                  <w:t>Vision for SharePoint</w:t>
                </w:r>
                <w:r>
                  <w:rPr>
                    <w:webHidden/>
                  </w:rPr>
                  <w:tab/>
                </w:r>
                <w:r>
                  <w:rPr>
                    <w:webHidden/>
                  </w:rPr>
                  <w:fldChar w:fldCharType="begin"/>
                </w:r>
                <w:r>
                  <w:rPr>
                    <w:webHidden/>
                  </w:rPr>
                  <w:instrText xml:space="preserve"> PAGEREF _Toc421949115 \h </w:instrText>
                </w:r>
                <w:r>
                  <w:rPr>
                    <w:webHidden/>
                  </w:rPr>
                </w:r>
                <w:r>
                  <w:rPr>
                    <w:webHidden/>
                  </w:rPr>
                  <w:fldChar w:fldCharType="separate"/>
                </w:r>
                <w:r>
                  <w:rPr>
                    <w:webHidden/>
                  </w:rPr>
                  <w:t>7</w:t>
                </w:r>
                <w:r>
                  <w:rPr>
                    <w:webHidden/>
                  </w:rPr>
                  <w:fldChar w:fldCharType="end"/>
                </w:r>
              </w:hyperlink>
            </w:p>
            <w:p w14:paraId="550DE314" w14:textId="77777777" w:rsidR="006A0F9F" w:rsidRDefault="006A0F9F">
              <w:pPr>
                <w:pStyle w:val="TOC2"/>
                <w:rPr>
                  <w:rFonts w:asciiTheme="minorHAnsi" w:hAnsiTheme="minorHAnsi"/>
                  <w:noProof/>
                  <w:sz w:val="22"/>
                  <w:lang w:val="en-NZ" w:eastAsia="en-NZ"/>
                </w:rPr>
              </w:pPr>
              <w:hyperlink w:anchor="_Toc421949116" w:history="1">
                <w:r w:rsidRPr="00B1216C">
                  <w:rPr>
                    <w:rStyle w:val="Hyperlink"/>
                    <w:noProof/>
                  </w:rPr>
                  <w:t>2.1</w:t>
                </w:r>
                <w:r>
                  <w:rPr>
                    <w:rFonts w:asciiTheme="minorHAnsi" w:hAnsiTheme="minorHAnsi"/>
                    <w:noProof/>
                    <w:sz w:val="22"/>
                    <w:lang w:val="en-NZ" w:eastAsia="en-NZ"/>
                  </w:rPr>
                  <w:tab/>
                </w:r>
                <w:r w:rsidRPr="00B1216C">
                  <w:rPr>
                    <w:rStyle w:val="Hyperlink"/>
                    <w:noProof/>
                  </w:rPr>
                  <w:t>Cloud ready</w:t>
                </w:r>
                <w:r>
                  <w:rPr>
                    <w:noProof/>
                    <w:webHidden/>
                  </w:rPr>
                  <w:tab/>
                </w:r>
                <w:r>
                  <w:rPr>
                    <w:noProof/>
                    <w:webHidden/>
                  </w:rPr>
                  <w:fldChar w:fldCharType="begin"/>
                </w:r>
                <w:r>
                  <w:rPr>
                    <w:noProof/>
                    <w:webHidden/>
                  </w:rPr>
                  <w:instrText xml:space="preserve"> PAGEREF _Toc421949116 \h </w:instrText>
                </w:r>
                <w:r>
                  <w:rPr>
                    <w:noProof/>
                    <w:webHidden/>
                  </w:rPr>
                </w:r>
                <w:r>
                  <w:rPr>
                    <w:noProof/>
                    <w:webHidden/>
                  </w:rPr>
                  <w:fldChar w:fldCharType="separate"/>
                </w:r>
                <w:r>
                  <w:rPr>
                    <w:noProof/>
                    <w:webHidden/>
                  </w:rPr>
                  <w:t>7</w:t>
                </w:r>
                <w:r>
                  <w:rPr>
                    <w:noProof/>
                    <w:webHidden/>
                  </w:rPr>
                  <w:fldChar w:fldCharType="end"/>
                </w:r>
              </w:hyperlink>
            </w:p>
            <w:p w14:paraId="10CD5919" w14:textId="77777777" w:rsidR="006A0F9F" w:rsidRDefault="006A0F9F">
              <w:pPr>
                <w:pStyle w:val="TOC2"/>
                <w:rPr>
                  <w:rFonts w:asciiTheme="minorHAnsi" w:hAnsiTheme="minorHAnsi"/>
                  <w:noProof/>
                  <w:sz w:val="22"/>
                  <w:lang w:val="en-NZ" w:eastAsia="en-NZ"/>
                </w:rPr>
              </w:pPr>
              <w:hyperlink w:anchor="_Toc421949117" w:history="1">
                <w:r w:rsidRPr="00B1216C">
                  <w:rPr>
                    <w:rStyle w:val="Hyperlink"/>
                    <w:noProof/>
                  </w:rPr>
                  <w:t>2.2</w:t>
                </w:r>
                <w:r>
                  <w:rPr>
                    <w:rFonts w:asciiTheme="minorHAnsi" w:hAnsiTheme="minorHAnsi"/>
                    <w:noProof/>
                    <w:sz w:val="22"/>
                    <w:lang w:val="en-NZ" w:eastAsia="en-NZ"/>
                  </w:rPr>
                  <w:tab/>
                </w:r>
                <w:r w:rsidRPr="00B1216C">
                  <w:rPr>
                    <w:rStyle w:val="Hyperlink"/>
                    <w:noProof/>
                  </w:rPr>
                  <w:t>Agility for business</w:t>
                </w:r>
                <w:r>
                  <w:rPr>
                    <w:noProof/>
                    <w:webHidden/>
                  </w:rPr>
                  <w:tab/>
                </w:r>
                <w:r>
                  <w:rPr>
                    <w:noProof/>
                    <w:webHidden/>
                  </w:rPr>
                  <w:fldChar w:fldCharType="begin"/>
                </w:r>
                <w:r>
                  <w:rPr>
                    <w:noProof/>
                    <w:webHidden/>
                  </w:rPr>
                  <w:instrText xml:space="preserve"> PAGEREF _Toc421949117 \h </w:instrText>
                </w:r>
                <w:r>
                  <w:rPr>
                    <w:noProof/>
                    <w:webHidden/>
                  </w:rPr>
                </w:r>
                <w:r>
                  <w:rPr>
                    <w:noProof/>
                    <w:webHidden/>
                  </w:rPr>
                  <w:fldChar w:fldCharType="separate"/>
                </w:r>
                <w:r>
                  <w:rPr>
                    <w:noProof/>
                    <w:webHidden/>
                  </w:rPr>
                  <w:t>7</w:t>
                </w:r>
                <w:r>
                  <w:rPr>
                    <w:noProof/>
                    <w:webHidden/>
                  </w:rPr>
                  <w:fldChar w:fldCharType="end"/>
                </w:r>
              </w:hyperlink>
            </w:p>
            <w:p w14:paraId="30DFDDF6" w14:textId="77777777" w:rsidR="006A0F9F" w:rsidRDefault="006A0F9F">
              <w:pPr>
                <w:pStyle w:val="TOC2"/>
                <w:rPr>
                  <w:rFonts w:asciiTheme="minorHAnsi" w:hAnsiTheme="minorHAnsi"/>
                  <w:noProof/>
                  <w:sz w:val="22"/>
                  <w:lang w:val="en-NZ" w:eastAsia="en-NZ"/>
                </w:rPr>
              </w:pPr>
              <w:hyperlink w:anchor="_Toc421949118" w:history="1">
                <w:r w:rsidRPr="00B1216C">
                  <w:rPr>
                    <w:rStyle w:val="Hyperlink"/>
                    <w:noProof/>
                  </w:rPr>
                  <w:t>2.3</w:t>
                </w:r>
                <w:r>
                  <w:rPr>
                    <w:rFonts w:asciiTheme="minorHAnsi" w:hAnsiTheme="minorHAnsi"/>
                    <w:noProof/>
                    <w:sz w:val="22"/>
                    <w:lang w:val="en-NZ" w:eastAsia="en-NZ"/>
                  </w:rPr>
                  <w:tab/>
                </w:r>
                <w:r w:rsidRPr="00B1216C">
                  <w:rPr>
                    <w:rStyle w:val="Hyperlink"/>
                    <w:noProof/>
                  </w:rPr>
                  <w:t>Cost efficiency</w:t>
                </w:r>
                <w:r>
                  <w:rPr>
                    <w:noProof/>
                    <w:webHidden/>
                  </w:rPr>
                  <w:tab/>
                </w:r>
                <w:r>
                  <w:rPr>
                    <w:noProof/>
                    <w:webHidden/>
                  </w:rPr>
                  <w:fldChar w:fldCharType="begin"/>
                </w:r>
                <w:r>
                  <w:rPr>
                    <w:noProof/>
                    <w:webHidden/>
                  </w:rPr>
                  <w:instrText xml:space="preserve"> PAGEREF _Toc421949118 \h </w:instrText>
                </w:r>
                <w:r>
                  <w:rPr>
                    <w:noProof/>
                    <w:webHidden/>
                  </w:rPr>
                </w:r>
                <w:r>
                  <w:rPr>
                    <w:noProof/>
                    <w:webHidden/>
                  </w:rPr>
                  <w:fldChar w:fldCharType="separate"/>
                </w:r>
                <w:r>
                  <w:rPr>
                    <w:noProof/>
                    <w:webHidden/>
                  </w:rPr>
                  <w:t>8</w:t>
                </w:r>
                <w:r>
                  <w:rPr>
                    <w:noProof/>
                    <w:webHidden/>
                  </w:rPr>
                  <w:fldChar w:fldCharType="end"/>
                </w:r>
              </w:hyperlink>
            </w:p>
            <w:p w14:paraId="175303F5" w14:textId="77777777" w:rsidR="006A0F9F" w:rsidRDefault="006A0F9F">
              <w:pPr>
                <w:pStyle w:val="TOC2"/>
                <w:rPr>
                  <w:rFonts w:asciiTheme="minorHAnsi" w:hAnsiTheme="minorHAnsi"/>
                  <w:noProof/>
                  <w:sz w:val="22"/>
                  <w:lang w:val="en-NZ" w:eastAsia="en-NZ"/>
                </w:rPr>
              </w:pPr>
              <w:hyperlink w:anchor="_Toc421949119" w:history="1">
                <w:r w:rsidRPr="00B1216C">
                  <w:rPr>
                    <w:rStyle w:val="Hyperlink"/>
                    <w:noProof/>
                  </w:rPr>
                  <w:t>2.4</w:t>
                </w:r>
                <w:r>
                  <w:rPr>
                    <w:rFonts w:asciiTheme="minorHAnsi" w:hAnsiTheme="minorHAnsi"/>
                    <w:noProof/>
                    <w:sz w:val="22"/>
                    <w:lang w:val="en-NZ" w:eastAsia="en-NZ"/>
                  </w:rPr>
                  <w:tab/>
                </w:r>
                <w:r w:rsidRPr="00B1216C">
                  <w:rPr>
                    <w:rStyle w:val="Hyperlink"/>
                    <w:noProof/>
                  </w:rPr>
                  <w:t>Customize for business value</w:t>
                </w:r>
                <w:r>
                  <w:rPr>
                    <w:noProof/>
                    <w:webHidden/>
                  </w:rPr>
                  <w:tab/>
                </w:r>
                <w:r>
                  <w:rPr>
                    <w:noProof/>
                    <w:webHidden/>
                  </w:rPr>
                  <w:fldChar w:fldCharType="begin"/>
                </w:r>
                <w:r>
                  <w:rPr>
                    <w:noProof/>
                    <w:webHidden/>
                  </w:rPr>
                  <w:instrText xml:space="preserve"> PAGEREF _Toc421949119 \h </w:instrText>
                </w:r>
                <w:r>
                  <w:rPr>
                    <w:noProof/>
                    <w:webHidden/>
                  </w:rPr>
                </w:r>
                <w:r>
                  <w:rPr>
                    <w:noProof/>
                    <w:webHidden/>
                  </w:rPr>
                  <w:fldChar w:fldCharType="separate"/>
                </w:r>
                <w:r>
                  <w:rPr>
                    <w:noProof/>
                    <w:webHidden/>
                  </w:rPr>
                  <w:t>8</w:t>
                </w:r>
                <w:r>
                  <w:rPr>
                    <w:noProof/>
                    <w:webHidden/>
                  </w:rPr>
                  <w:fldChar w:fldCharType="end"/>
                </w:r>
              </w:hyperlink>
            </w:p>
            <w:p w14:paraId="66CB7C75" w14:textId="77777777" w:rsidR="006A0F9F" w:rsidRDefault="006A0F9F">
              <w:pPr>
                <w:pStyle w:val="TOC1"/>
                <w:rPr>
                  <w:rFonts w:asciiTheme="minorHAnsi" w:hAnsiTheme="minorHAnsi"/>
                  <w:sz w:val="22"/>
                  <w:lang w:val="en-NZ" w:eastAsia="en-NZ"/>
                </w:rPr>
              </w:pPr>
              <w:hyperlink w:anchor="_Toc421949120" w:history="1">
                <w:r w:rsidRPr="00B1216C">
                  <w:rPr>
                    <w:rStyle w:val="Hyperlink"/>
                  </w:rPr>
                  <w:t>3</w:t>
                </w:r>
                <w:r>
                  <w:rPr>
                    <w:rFonts w:asciiTheme="minorHAnsi" w:hAnsiTheme="minorHAnsi"/>
                    <w:sz w:val="22"/>
                    <w:lang w:val="en-NZ" w:eastAsia="en-NZ"/>
                  </w:rPr>
                  <w:tab/>
                </w:r>
                <w:r w:rsidRPr="00B1216C">
                  <w:rPr>
                    <w:rStyle w:val="Hyperlink"/>
                  </w:rPr>
                  <w:t>High Level roadmap</w:t>
                </w:r>
                <w:r>
                  <w:rPr>
                    <w:webHidden/>
                  </w:rPr>
                  <w:tab/>
                </w:r>
                <w:r>
                  <w:rPr>
                    <w:webHidden/>
                  </w:rPr>
                  <w:fldChar w:fldCharType="begin"/>
                </w:r>
                <w:r>
                  <w:rPr>
                    <w:webHidden/>
                  </w:rPr>
                  <w:instrText xml:space="preserve"> PAGEREF _Toc421949120 \h </w:instrText>
                </w:r>
                <w:r>
                  <w:rPr>
                    <w:webHidden/>
                  </w:rPr>
                </w:r>
                <w:r>
                  <w:rPr>
                    <w:webHidden/>
                  </w:rPr>
                  <w:fldChar w:fldCharType="separate"/>
                </w:r>
                <w:r>
                  <w:rPr>
                    <w:webHidden/>
                  </w:rPr>
                  <w:t>9</w:t>
                </w:r>
                <w:r>
                  <w:rPr>
                    <w:webHidden/>
                  </w:rPr>
                  <w:fldChar w:fldCharType="end"/>
                </w:r>
              </w:hyperlink>
            </w:p>
            <w:p w14:paraId="27728606" w14:textId="77777777" w:rsidR="006A0F9F" w:rsidRDefault="006A0F9F">
              <w:pPr>
                <w:pStyle w:val="TOC1"/>
                <w:rPr>
                  <w:rFonts w:asciiTheme="minorHAnsi" w:hAnsiTheme="minorHAnsi"/>
                  <w:sz w:val="22"/>
                  <w:lang w:val="en-NZ" w:eastAsia="en-NZ"/>
                </w:rPr>
              </w:pPr>
              <w:hyperlink w:anchor="_Toc421949121" w:history="1">
                <w:r w:rsidRPr="00B1216C">
                  <w:rPr>
                    <w:rStyle w:val="Hyperlink"/>
                  </w:rPr>
                  <w:t>4</w:t>
                </w:r>
                <w:r>
                  <w:rPr>
                    <w:rFonts w:asciiTheme="minorHAnsi" w:hAnsiTheme="minorHAnsi"/>
                    <w:sz w:val="22"/>
                    <w:lang w:val="en-NZ" w:eastAsia="en-NZ"/>
                  </w:rPr>
                  <w:tab/>
                </w:r>
                <w:r w:rsidRPr="00B1216C">
                  <w:rPr>
                    <w:rStyle w:val="Hyperlink"/>
                  </w:rPr>
                  <w:t>Current environment and challenges</w:t>
                </w:r>
                <w:r>
                  <w:rPr>
                    <w:webHidden/>
                  </w:rPr>
                  <w:tab/>
                </w:r>
                <w:r>
                  <w:rPr>
                    <w:webHidden/>
                  </w:rPr>
                  <w:fldChar w:fldCharType="begin"/>
                </w:r>
                <w:r>
                  <w:rPr>
                    <w:webHidden/>
                  </w:rPr>
                  <w:instrText xml:space="preserve"> PAGEREF _Toc421949121 \h </w:instrText>
                </w:r>
                <w:r>
                  <w:rPr>
                    <w:webHidden/>
                  </w:rPr>
                </w:r>
                <w:r>
                  <w:rPr>
                    <w:webHidden/>
                  </w:rPr>
                  <w:fldChar w:fldCharType="separate"/>
                </w:r>
                <w:r>
                  <w:rPr>
                    <w:webHidden/>
                  </w:rPr>
                  <w:t>9</w:t>
                </w:r>
                <w:r>
                  <w:rPr>
                    <w:webHidden/>
                  </w:rPr>
                  <w:fldChar w:fldCharType="end"/>
                </w:r>
              </w:hyperlink>
            </w:p>
            <w:p w14:paraId="6F8C4EC5" w14:textId="77777777" w:rsidR="006A0F9F" w:rsidRDefault="006A0F9F">
              <w:pPr>
                <w:pStyle w:val="TOC1"/>
                <w:rPr>
                  <w:rFonts w:asciiTheme="minorHAnsi" w:hAnsiTheme="minorHAnsi"/>
                  <w:sz w:val="22"/>
                  <w:lang w:val="en-NZ" w:eastAsia="en-NZ"/>
                </w:rPr>
              </w:pPr>
              <w:hyperlink w:anchor="_Toc421949122" w:history="1">
                <w:r w:rsidRPr="00B1216C">
                  <w:rPr>
                    <w:rStyle w:val="Hyperlink"/>
                  </w:rPr>
                  <w:t>5</w:t>
                </w:r>
                <w:r>
                  <w:rPr>
                    <w:rFonts w:asciiTheme="minorHAnsi" w:hAnsiTheme="minorHAnsi"/>
                    <w:sz w:val="22"/>
                    <w:lang w:val="en-NZ" w:eastAsia="en-NZ"/>
                  </w:rPr>
                  <w:tab/>
                </w:r>
                <w:r w:rsidRPr="00B1216C">
                  <w:rPr>
                    <w:rStyle w:val="Hyperlink"/>
                  </w:rPr>
                  <w:t>Future recommended architecture</w:t>
                </w:r>
                <w:r>
                  <w:rPr>
                    <w:webHidden/>
                  </w:rPr>
                  <w:tab/>
                </w:r>
                <w:r>
                  <w:rPr>
                    <w:webHidden/>
                  </w:rPr>
                  <w:fldChar w:fldCharType="begin"/>
                </w:r>
                <w:r>
                  <w:rPr>
                    <w:webHidden/>
                  </w:rPr>
                  <w:instrText xml:space="preserve"> PAGEREF _Toc421949122 \h </w:instrText>
                </w:r>
                <w:r>
                  <w:rPr>
                    <w:webHidden/>
                  </w:rPr>
                </w:r>
                <w:r>
                  <w:rPr>
                    <w:webHidden/>
                  </w:rPr>
                  <w:fldChar w:fldCharType="separate"/>
                </w:r>
                <w:r>
                  <w:rPr>
                    <w:webHidden/>
                  </w:rPr>
                  <w:t>9</w:t>
                </w:r>
                <w:r>
                  <w:rPr>
                    <w:webHidden/>
                  </w:rPr>
                  <w:fldChar w:fldCharType="end"/>
                </w:r>
              </w:hyperlink>
            </w:p>
            <w:p w14:paraId="74B6DD6A" w14:textId="77777777" w:rsidR="006A0F9F" w:rsidRDefault="006A0F9F">
              <w:pPr>
                <w:pStyle w:val="TOC1"/>
                <w:rPr>
                  <w:rFonts w:asciiTheme="minorHAnsi" w:hAnsiTheme="minorHAnsi"/>
                  <w:sz w:val="22"/>
                  <w:lang w:val="en-NZ" w:eastAsia="en-NZ"/>
                </w:rPr>
              </w:pPr>
              <w:hyperlink w:anchor="_Toc421949123" w:history="1">
                <w:r w:rsidRPr="00B1216C">
                  <w:rPr>
                    <w:rStyle w:val="Hyperlink"/>
                  </w:rPr>
                  <w:t>6</w:t>
                </w:r>
                <w:r>
                  <w:rPr>
                    <w:rFonts w:asciiTheme="minorHAnsi" w:hAnsiTheme="minorHAnsi"/>
                    <w:sz w:val="22"/>
                    <w:lang w:val="en-NZ" w:eastAsia="en-NZ"/>
                  </w:rPr>
                  <w:tab/>
                </w:r>
                <w:r w:rsidRPr="00B1216C">
                  <w:rPr>
                    <w:rStyle w:val="Hyperlink"/>
                  </w:rPr>
                  <w:t>SharePoint Assessment report</w:t>
                </w:r>
                <w:r>
                  <w:rPr>
                    <w:webHidden/>
                  </w:rPr>
                  <w:tab/>
                </w:r>
                <w:r>
                  <w:rPr>
                    <w:webHidden/>
                  </w:rPr>
                  <w:fldChar w:fldCharType="begin"/>
                </w:r>
                <w:r>
                  <w:rPr>
                    <w:webHidden/>
                  </w:rPr>
                  <w:instrText xml:space="preserve"> PAGEREF _Toc421949123 \h </w:instrText>
                </w:r>
                <w:r>
                  <w:rPr>
                    <w:webHidden/>
                  </w:rPr>
                </w:r>
                <w:r>
                  <w:rPr>
                    <w:webHidden/>
                  </w:rPr>
                  <w:fldChar w:fldCharType="separate"/>
                </w:r>
                <w:r>
                  <w:rPr>
                    <w:webHidden/>
                  </w:rPr>
                  <w:t>10</w:t>
                </w:r>
                <w:r>
                  <w:rPr>
                    <w:webHidden/>
                  </w:rPr>
                  <w:fldChar w:fldCharType="end"/>
                </w:r>
              </w:hyperlink>
            </w:p>
            <w:p w14:paraId="26592378" w14:textId="77777777" w:rsidR="006A0F9F" w:rsidRDefault="006A0F9F">
              <w:pPr>
                <w:pStyle w:val="TOC2"/>
                <w:rPr>
                  <w:rFonts w:asciiTheme="minorHAnsi" w:hAnsiTheme="minorHAnsi"/>
                  <w:noProof/>
                  <w:sz w:val="22"/>
                  <w:lang w:val="en-NZ" w:eastAsia="en-NZ"/>
                </w:rPr>
              </w:pPr>
              <w:hyperlink w:anchor="_Toc421949124" w:history="1">
                <w:r w:rsidRPr="00B1216C">
                  <w:rPr>
                    <w:rStyle w:val="Hyperlink"/>
                    <w:noProof/>
                  </w:rPr>
                  <w:t>6.1</w:t>
                </w:r>
                <w:r>
                  <w:rPr>
                    <w:rFonts w:asciiTheme="minorHAnsi" w:hAnsiTheme="minorHAnsi"/>
                    <w:noProof/>
                    <w:sz w:val="22"/>
                    <w:lang w:val="en-NZ" w:eastAsia="en-NZ"/>
                  </w:rPr>
                  <w:tab/>
                </w:r>
                <w:r w:rsidRPr="00B1216C">
                  <w:rPr>
                    <w:rStyle w:val="Hyperlink"/>
                    <w:noProof/>
                  </w:rPr>
                  <w:t>FTC solutions analyzed</w:t>
                </w:r>
                <w:r>
                  <w:rPr>
                    <w:noProof/>
                    <w:webHidden/>
                  </w:rPr>
                  <w:tab/>
                </w:r>
                <w:r>
                  <w:rPr>
                    <w:noProof/>
                    <w:webHidden/>
                  </w:rPr>
                  <w:fldChar w:fldCharType="begin"/>
                </w:r>
                <w:r>
                  <w:rPr>
                    <w:noProof/>
                    <w:webHidden/>
                  </w:rPr>
                  <w:instrText xml:space="preserve"> PAGEREF _Toc421949124 \h </w:instrText>
                </w:r>
                <w:r>
                  <w:rPr>
                    <w:noProof/>
                    <w:webHidden/>
                  </w:rPr>
                </w:r>
                <w:r>
                  <w:rPr>
                    <w:noProof/>
                    <w:webHidden/>
                  </w:rPr>
                  <w:fldChar w:fldCharType="separate"/>
                </w:r>
                <w:r>
                  <w:rPr>
                    <w:noProof/>
                    <w:webHidden/>
                  </w:rPr>
                  <w:t>10</w:t>
                </w:r>
                <w:r>
                  <w:rPr>
                    <w:noProof/>
                    <w:webHidden/>
                  </w:rPr>
                  <w:fldChar w:fldCharType="end"/>
                </w:r>
              </w:hyperlink>
            </w:p>
            <w:p w14:paraId="44B28517" w14:textId="77777777" w:rsidR="006A0F9F" w:rsidRDefault="006A0F9F">
              <w:pPr>
                <w:pStyle w:val="TOC2"/>
                <w:rPr>
                  <w:rFonts w:asciiTheme="minorHAnsi" w:hAnsiTheme="minorHAnsi"/>
                  <w:noProof/>
                  <w:sz w:val="22"/>
                  <w:lang w:val="en-NZ" w:eastAsia="en-NZ"/>
                </w:rPr>
              </w:pPr>
              <w:hyperlink w:anchor="_Toc421949125" w:history="1">
                <w:r w:rsidRPr="00B1216C">
                  <w:rPr>
                    <w:rStyle w:val="Hyperlink"/>
                    <w:noProof/>
                  </w:rPr>
                  <w:t>6.2</w:t>
                </w:r>
                <w:r>
                  <w:rPr>
                    <w:rFonts w:asciiTheme="minorHAnsi" w:hAnsiTheme="minorHAnsi"/>
                    <w:noProof/>
                    <w:sz w:val="22"/>
                    <w:lang w:val="en-NZ" w:eastAsia="en-NZ"/>
                  </w:rPr>
                  <w:tab/>
                </w:r>
                <w:r w:rsidRPr="00B1216C">
                  <w:rPr>
                    <w:rStyle w:val="Hyperlink"/>
                    <w:noProof/>
                  </w:rPr>
                  <w:t>Provisioning</w:t>
                </w:r>
                <w:r>
                  <w:rPr>
                    <w:noProof/>
                    <w:webHidden/>
                  </w:rPr>
                  <w:tab/>
                </w:r>
                <w:r>
                  <w:rPr>
                    <w:noProof/>
                    <w:webHidden/>
                  </w:rPr>
                  <w:fldChar w:fldCharType="begin"/>
                </w:r>
                <w:r>
                  <w:rPr>
                    <w:noProof/>
                    <w:webHidden/>
                  </w:rPr>
                  <w:instrText xml:space="preserve"> PAGEREF _Toc421949125 \h </w:instrText>
                </w:r>
                <w:r>
                  <w:rPr>
                    <w:noProof/>
                    <w:webHidden/>
                  </w:rPr>
                </w:r>
                <w:r>
                  <w:rPr>
                    <w:noProof/>
                    <w:webHidden/>
                  </w:rPr>
                  <w:fldChar w:fldCharType="separate"/>
                </w:r>
                <w:r>
                  <w:rPr>
                    <w:noProof/>
                    <w:webHidden/>
                  </w:rPr>
                  <w:t>10</w:t>
                </w:r>
                <w:r>
                  <w:rPr>
                    <w:noProof/>
                    <w:webHidden/>
                  </w:rPr>
                  <w:fldChar w:fldCharType="end"/>
                </w:r>
              </w:hyperlink>
            </w:p>
            <w:p w14:paraId="0FA89CAC"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26" w:history="1">
                <w:r w:rsidRPr="00B1216C">
                  <w:rPr>
                    <w:rStyle w:val="Hyperlink"/>
                    <w:noProof/>
                  </w:rPr>
                  <w:t>6.2.1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_Toc421949126 \h </w:instrText>
                </w:r>
                <w:r>
                  <w:rPr>
                    <w:noProof/>
                    <w:webHidden/>
                  </w:rPr>
                </w:r>
                <w:r>
                  <w:rPr>
                    <w:noProof/>
                    <w:webHidden/>
                  </w:rPr>
                  <w:fldChar w:fldCharType="separate"/>
                </w:r>
                <w:r>
                  <w:rPr>
                    <w:noProof/>
                    <w:webHidden/>
                  </w:rPr>
                  <w:t>10</w:t>
                </w:r>
                <w:r>
                  <w:rPr>
                    <w:noProof/>
                    <w:webHidden/>
                  </w:rPr>
                  <w:fldChar w:fldCharType="end"/>
                </w:r>
              </w:hyperlink>
            </w:p>
            <w:p w14:paraId="528F39BE"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27" w:history="1">
                <w:r w:rsidRPr="00B1216C">
                  <w:rPr>
                    <w:rStyle w:val="Hyperlink"/>
                    <w:noProof/>
                  </w:rPr>
                  <w:t>6.2.2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_Toc421949127 \h </w:instrText>
                </w:r>
                <w:r>
                  <w:rPr>
                    <w:noProof/>
                    <w:webHidden/>
                  </w:rPr>
                </w:r>
                <w:r>
                  <w:rPr>
                    <w:noProof/>
                    <w:webHidden/>
                  </w:rPr>
                  <w:fldChar w:fldCharType="separate"/>
                </w:r>
                <w:r>
                  <w:rPr>
                    <w:noProof/>
                    <w:webHidden/>
                  </w:rPr>
                  <w:t>10</w:t>
                </w:r>
                <w:r>
                  <w:rPr>
                    <w:noProof/>
                    <w:webHidden/>
                  </w:rPr>
                  <w:fldChar w:fldCharType="end"/>
                </w:r>
              </w:hyperlink>
            </w:p>
            <w:p w14:paraId="5BA6FDE5" w14:textId="77777777" w:rsidR="006A0F9F" w:rsidRDefault="006A0F9F">
              <w:pPr>
                <w:pStyle w:val="TOC2"/>
                <w:rPr>
                  <w:rFonts w:asciiTheme="minorHAnsi" w:hAnsiTheme="minorHAnsi"/>
                  <w:noProof/>
                  <w:sz w:val="22"/>
                  <w:lang w:val="en-NZ" w:eastAsia="en-NZ"/>
                </w:rPr>
              </w:pPr>
              <w:hyperlink w:anchor="_Toc421949128" w:history="1">
                <w:r w:rsidRPr="00B1216C">
                  <w:rPr>
                    <w:rStyle w:val="Hyperlink"/>
                    <w:noProof/>
                  </w:rPr>
                  <w:t>6.3</w:t>
                </w:r>
                <w:r>
                  <w:rPr>
                    <w:rFonts w:asciiTheme="minorHAnsi" w:hAnsiTheme="minorHAnsi"/>
                    <w:noProof/>
                    <w:sz w:val="22"/>
                    <w:lang w:val="en-NZ" w:eastAsia="en-NZ"/>
                  </w:rPr>
                  <w:tab/>
                </w:r>
                <w:r w:rsidRPr="00B1216C">
                  <w:rPr>
                    <w:rStyle w:val="Hyperlink"/>
                    <w:noProof/>
                  </w:rPr>
                  <w:t>Branding</w:t>
                </w:r>
                <w:r>
                  <w:rPr>
                    <w:noProof/>
                    <w:webHidden/>
                  </w:rPr>
                  <w:tab/>
                </w:r>
                <w:r>
                  <w:rPr>
                    <w:noProof/>
                    <w:webHidden/>
                  </w:rPr>
                  <w:fldChar w:fldCharType="begin"/>
                </w:r>
                <w:r>
                  <w:rPr>
                    <w:noProof/>
                    <w:webHidden/>
                  </w:rPr>
                  <w:instrText xml:space="preserve"> PAGEREF _Toc421949128 \h </w:instrText>
                </w:r>
                <w:r>
                  <w:rPr>
                    <w:noProof/>
                    <w:webHidden/>
                  </w:rPr>
                </w:r>
                <w:r>
                  <w:rPr>
                    <w:noProof/>
                    <w:webHidden/>
                  </w:rPr>
                  <w:fldChar w:fldCharType="separate"/>
                </w:r>
                <w:r>
                  <w:rPr>
                    <w:noProof/>
                    <w:webHidden/>
                  </w:rPr>
                  <w:t>11</w:t>
                </w:r>
                <w:r>
                  <w:rPr>
                    <w:noProof/>
                    <w:webHidden/>
                  </w:rPr>
                  <w:fldChar w:fldCharType="end"/>
                </w:r>
              </w:hyperlink>
            </w:p>
            <w:p w14:paraId="30672C29"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29" w:history="1">
                <w:r w:rsidRPr="00B1216C">
                  <w:rPr>
                    <w:rStyle w:val="Hyperlink"/>
                    <w:noProof/>
                  </w:rPr>
                  <w:t>6.3.1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_Toc421949129 \h </w:instrText>
                </w:r>
                <w:r>
                  <w:rPr>
                    <w:noProof/>
                    <w:webHidden/>
                  </w:rPr>
                </w:r>
                <w:r>
                  <w:rPr>
                    <w:noProof/>
                    <w:webHidden/>
                  </w:rPr>
                  <w:fldChar w:fldCharType="separate"/>
                </w:r>
                <w:r>
                  <w:rPr>
                    <w:noProof/>
                    <w:webHidden/>
                  </w:rPr>
                  <w:t>11</w:t>
                </w:r>
                <w:r>
                  <w:rPr>
                    <w:noProof/>
                    <w:webHidden/>
                  </w:rPr>
                  <w:fldChar w:fldCharType="end"/>
                </w:r>
              </w:hyperlink>
            </w:p>
            <w:p w14:paraId="0115DEF0"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0" w:history="1">
                <w:r w:rsidRPr="00B1216C">
                  <w:rPr>
                    <w:rStyle w:val="Hyperlink"/>
                    <w:noProof/>
                  </w:rPr>
                  <w:t>6.3.2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_Toc421949130 \h </w:instrText>
                </w:r>
                <w:r>
                  <w:rPr>
                    <w:noProof/>
                    <w:webHidden/>
                  </w:rPr>
                </w:r>
                <w:r>
                  <w:rPr>
                    <w:noProof/>
                    <w:webHidden/>
                  </w:rPr>
                  <w:fldChar w:fldCharType="separate"/>
                </w:r>
                <w:r>
                  <w:rPr>
                    <w:noProof/>
                    <w:webHidden/>
                  </w:rPr>
                  <w:t>11</w:t>
                </w:r>
                <w:r>
                  <w:rPr>
                    <w:noProof/>
                    <w:webHidden/>
                  </w:rPr>
                  <w:fldChar w:fldCharType="end"/>
                </w:r>
              </w:hyperlink>
            </w:p>
            <w:p w14:paraId="3F165FF3" w14:textId="77777777" w:rsidR="006A0F9F" w:rsidRDefault="006A0F9F">
              <w:pPr>
                <w:pStyle w:val="TOC2"/>
                <w:rPr>
                  <w:rFonts w:asciiTheme="minorHAnsi" w:hAnsiTheme="minorHAnsi"/>
                  <w:noProof/>
                  <w:sz w:val="22"/>
                  <w:lang w:val="en-NZ" w:eastAsia="en-NZ"/>
                </w:rPr>
              </w:pPr>
              <w:hyperlink w:anchor="_Toc421949131" w:history="1">
                <w:r w:rsidRPr="00B1216C">
                  <w:rPr>
                    <w:rStyle w:val="Hyperlink"/>
                    <w:noProof/>
                  </w:rPr>
                  <w:t>6.4</w:t>
                </w:r>
                <w:r>
                  <w:rPr>
                    <w:rFonts w:asciiTheme="minorHAnsi" w:hAnsiTheme="minorHAnsi"/>
                    <w:noProof/>
                    <w:sz w:val="22"/>
                    <w:lang w:val="en-NZ" w:eastAsia="en-NZ"/>
                  </w:rPr>
                  <w:tab/>
                </w:r>
                <w:r w:rsidRPr="00B1216C">
                  <w:rPr>
                    <w:rStyle w:val="Hyperlink"/>
                    <w:noProof/>
                  </w:rPr>
                  <w:t>UX Components</w:t>
                </w:r>
                <w:r>
                  <w:rPr>
                    <w:noProof/>
                    <w:webHidden/>
                  </w:rPr>
                  <w:tab/>
                </w:r>
                <w:r>
                  <w:rPr>
                    <w:noProof/>
                    <w:webHidden/>
                  </w:rPr>
                  <w:fldChar w:fldCharType="begin"/>
                </w:r>
                <w:r>
                  <w:rPr>
                    <w:noProof/>
                    <w:webHidden/>
                  </w:rPr>
                  <w:instrText xml:space="preserve"> PAGEREF _Toc421949131 \h </w:instrText>
                </w:r>
                <w:r>
                  <w:rPr>
                    <w:noProof/>
                    <w:webHidden/>
                  </w:rPr>
                </w:r>
                <w:r>
                  <w:rPr>
                    <w:noProof/>
                    <w:webHidden/>
                  </w:rPr>
                  <w:fldChar w:fldCharType="separate"/>
                </w:r>
                <w:r>
                  <w:rPr>
                    <w:noProof/>
                    <w:webHidden/>
                  </w:rPr>
                  <w:t>11</w:t>
                </w:r>
                <w:r>
                  <w:rPr>
                    <w:noProof/>
                    <w:webHidden/>
                  </w:rPr>
                  <w:fldChar w:fldCharType="end"/>
                </w:r>
              </w:hyperlink>
            </w:p>
            <w:p w14:paraId="586BC10C"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2" w:history="1">
                <w:r w:rsidRPr="00B1216C">
                  <w:rPr>
                    <w:rStyle w:val="Hyperlink"/>
                    <w:noProof/>
                  </w:rPr>
                  <w:t>6.4.1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_Toc421949132 \h </w:instrText>
                </w:r>
                <w:r>
                  <w:rPr>
                    <w:noProof/>
                    <w:webHidden/>
                  </w:rPr>
                </w:r>
                <w:r>
                  <w:rPr>
                    <w:noProof/>
                    <w:webHidden/>
                  </w:rPr>
                  <w:fldChar w:fldCharType="separate"/>
                </w:r>
                <w:r>
                  <w:rPr>
                    <w:noProof/>
                    <w:webHidden/>
                  </w:rPr>
                  <w:t>11</w:t>
                </w:r>
                <w:r>
                  <w:rPr>
                    <w:noProof/>
                    <w:webHidden/>
                  </w:rPr>
                  <w:fldChar w:fldCharType="end"/>
                </w:r>
              </w:hyperlink>
            </w:p>
            <w:p w14:paraId="38D9D183"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3" w:history="1">
                <w:r w:rsidRPr="00B1216C">
                  <w:rPr>
                    <w:rStyle w:val="Hyperlink"/>
                    <w:noProof/>
                  </w:rPr>
                  <w:t>6.4.2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_Toc421949133 \h </w:instrText>
                </w:r>
                <w:r>
                  <w:rPr>
                    <w:noProof/>
                    <w:webHidden/>
                  </w:rPr>
                </w:r>
                <w:r>
                  <w:rPr>
                    <w:noProof/>
                    <w:webHidden/>
                  </w:rPr>
                  <w:fldChar w:fldCharType="separate"/>
                </w:r>
                <w:r>
                  <w:rPr>
                    <w:noProof/>
                    <w:webHidden/>
                  </w:rPr>
                  <w:t>11</w:t>
                </w:r>
                <w:r>
                  <w:rPr>
                    <w:noProof/>
                    <w:webHidden/>
                  </w:rPr>
                  <w:fldChar w:fldCharType="end"/>
                </w:r>
              </w:hyperlink>
            </w:p>
            <w:p w14:paraId="17475480" w14:textId="77777777" w:rsidR="006A0F9F" w:rsidRDefault="006A0F9F">
              <w:pPr>
                <w:pStyle w:val="TOC2"/>
                <w:rPr>
                  <w:rFonts w:asciiTheme="minorHAnsi" w:hAnsiTheme="minorHAnsi"/>
                  <w:noProof/>
                  <w:sz w:val="22"/>
                  <w:lang w:val="en-NZ" w:eastAsia="en-NZ"/>
                </w:rPr>
              </w:pPr>
              <w:hyperlink w:anchor="_Toc421949134" w:history="1">
                <w:r w:rsidRPr="00B1216C">
                  <w:rPr>
                    <w:rStyle w:val="Hyperlink"/>
                    <w:noProof/>
                  </w:rPr>
                  <w:t>6.5</w:t>
                </w:r>
                <w:r>
                  <w:rPr>
                    <w:rFonts w:asciiTheme="minorHAnsi" w:hAnsiTheme="minorHAnsi"/>
                    <w:noProof/>
                    <w:sz w:val="22"/>
                    <w:lang w:val="en-NZ" w:eastAsia="en-NZ"/>
                  </w:rPr>
                  <w:tab/>
                </w:r>
                <w:r w:rsidRPr="00B1216C">
                  <w:rPr>
                    <w:rStyle w:val="Hyperlink"/>
                    <w:noProof/>
                  </w:rPr>
                  <w:t>Search</w:t>
                </w:r>
                <w:r>
                  <w:rPr>
                    <w:noProof/>
                    <w:webHidden/>
                  </w:rPr>
                  <w:tab/>
                </w:r>
                <w:r>
                  <w:rPr>
                    <w:noProof/>
                    <w:webHidden/>
                  </w:rPr>
                  <w:fldChar w:fldCharType="begin"/>
                </w:r>
                <w:r>
                  <w:rPr>
                    <w:noProof/>
                    <w:webHidden/>
                  </w:rPr>
                  <w:instrText xml:space="preserve"> PAGEREF _Toc421949134 \h </w:instrText>
                </w:r>
                <w:r>
                  <w:rPr>
                    <w:noProof/>
                    <w:webHidden/>
                  </w:rPr>
                </w:r>
                <w:r>
                  <w:rPr>
                    <w:noProof/>
                    <w:webHidden/>
                  </w:rPr>
                  <w:fldChar w:fldCharType="separate"/>
                </w:r>
                <w:r>
                  <w:rPr>
                    <w:noProof/>
                    <w:webHidden/>
                  </w:rPr>
                  <w:t>11</w:t>
                </w:r>
                <w:r>
                  <w:rPr>
                    <w:noProof/>
                    <w:webHidden/>
                  </w:rPr>
                  <w:fldChar w:fldCharType="end"/>
                </w:r>
              </w:hyperlink>
            </w:p>
            <w:p w14:paraId="26817809"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5" w:history="1">
                <w:r w:rsidRPr="00B1216C">
                  <w:rPr>
                    <w:rStyle w:val="Hyperlink"/>
                    <w:noProof/>
                  </w:rPr>
                  <w:t>6.5.1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_Toc421949135 \h </w:instrText>
                </w:r>
                <w:r>
                  <w:rPr>
                    <w:noProof/>
                    <w:webHidden/>
                  </w:rPr>
                </w:r>
                <w:r>
                  <w:rPr>
                    <w:noProof/>
                    <w:webHidden/>
                  </w:rPr>
                  <w:fldChar w:fldCharType="separate"/>
                </w:r>
                <w:r>
                  <w:rPr>
                    <w:noProof/>
                    <w:webHidden/>
                  </w:rPr>
                  <w:t>11</w:t>
                </w:r>
                <w:r>
                  <w:rPr>
                    <w:noProof/>
                    <w:webHidden/>
                  </w:rPr>
                  <w:fldChar w:fldCharType="end"/>
                </w:r>
              </w:hyperlink>
            </w:p>
            <w:p w14:paraId="4FE6BA53"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6" w:history="1">
                <w:r w:rsidRPr="00B1216C">
                  <w:rPr>
                    <w:rStyle w:val="Hyperlink"/>
                    <w:noProof/>
                  </w:rPr>
                  <w:t>6.5.2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_Toc421949136 \h </w:instrText>
                </w:r>
                <w:r>
                  <w:rPr>
                    <w:noProof/>
                    <w:webHidden/>
                  </w:rPr>
                </w:r>
                <w:r>
                  <w:rPr>
                    <w:noProof/>
                    <w:webHidden/>
                  </w:rPr>
                  <w:fldChar w:fldCharType="separate"/>
                </w:r>
                <w:r>
                  <w:rPr>
                    <w:noProof/>
                    <w:webHidden/>
                  </w:rPr>
                  <w:t>12</w:t>
                </w:r>
                <w:r>
                  <w:rPr>
                    <w:noProof/>
                    <w:webHidden/>
                  </w:rPr>
                  <w:fldChar w:fldCharType="end"/>
                </w:r>
              </w:hyperlink>
            </w:p>
            <w:p w14:paraId="6186DFD0" w14:textId="77777777" w:rsidR="006A0F9F" w:rsidRDefault="006A0F9F">
              <w:pPr>
                <w:pStyle w:val="TOC2"/>
                <w:rPr>
                  <w:rFonts w:asciiTheme="minorHAnsi" w:hAnsiTheme="minorHAnsi"/>
                  <w:noProof/>
                  <w:sz w:val="22"/>
                  <w:lang w:val="en-NZ" w:eastAsia="en-NZ"/>
                </w:rPr>
              </w:pPr>
              <w:hyperlink w:anchor="_Toc421949137" w:history="1">
                <w:r w:rsidRPr="00B1216C">
                  <w:rPr>
                    <w:rStyle w:val="Hyperlink"/>
                    <w:noProof/>
                  </w:rPr>
                  <w:t>6.6</w:t>
                </w:r>
                <w:r>
                  <w:rPr>
                    <w:rFonts w:asciiTheme="minorHAnsi" w:hAnsiTheme="minorHAnsi"/>
                    <w:noProof/>
                    <w:sz w:val="22"/>
                    <w:lang w:val="en-NZ" w:eastAsia="en-NZ"/>
                  </w:rPr>
                  <w:tab/>
                </w:r>
                <w:r w:rsidRPr="00B1216C">
                  <w:rPr>
                    <w:rStyle w:val="Hyperlink"/>
                    <w:noProof/>
                  </w:rPr>
                  <w:t>Composite and Business apps</w:t>
                </w:r>
                <w:r>
                  <w:rPr>
                    <w:noProof/>
                    <w:webHidden/>
                  </w:rPr>
                  <w:tab/>
                </w:r>
                <w:r>
                  <w:rPr>
                    <w:noProof/>
                    <w:webHidden/>
                  </w:rPr>
                  <w:fldChar w:fldCharType="begin"/>
                </w:r>
                <w:r>
                  <w:rPr>
                    <w:noProof/>
                    <w:webHidden/>
                  </w:rPr>
                  <w:instrText xml:space="preserve"> PAGEREF _Toc421949137 \h </w:instrText>
                </w:r>
                <w:r>
                  <w:rPr>
                    <w:noProof/>
                    <w:webHidden/>
                  </w:rPr>
                </w:r>
                <w:r>
                  <w:rPr>
                    <w:noProof/>
                    <w:webHidden/>
                  </w:rPr>
                  <w:fldChar w:fldCharType="separate"/>
                </w:r>
                <w:r>
                  <w:rPr>
                    <w:noProof/>
                    <w:webHidden/>
                  </w:rPr>
                  <w:t>12</w:t>
                </w:r>
                <w:r>
                  <w:rPr>
                    <w:noProof/>
                    <w:webHidden/>
                  </w:rPr>
                  <w:fldChar w:fldCharType="end"/>
                </w:r>
              </w:hyperlink>
            </w:p>
            <w:p w14:paraId="0E450A5A"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8" w:history="1">
                <w:r w:rsidRPr="00B1216C">
                  <w:rPr>
                    <w:rStyle w:val="Hyperlink"/>
                    <w:noProof/>
                  </w:rPr>
                  <w:t>6.6.1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_Toc421949138 \h </w:instrText>
                </w:r>
                <w:r>
                  <w:rPr>
                    <w:noProof/>
                    <w:webHidden/>
                  </w:rPr>
                </w:r>
                <w:r>
                  <w:rPr>
                    <w:noProof/>
                    <w:webHidden/>
                  </w:rPr>
                  <w:fldChar w:fldCharType="separate"/>
                </w:r>
                <w:r>
                  <w:rPr>
                    <w:noProof/>
                    <w:webHidden/>
                  </w:rPr>
                  <w:t>12</w:t>
                </w:r>
                <w:r>
                  <w:rPr>
                    <w:noProof/>
                    <w:webHidden/>
                  </w:rPr>
                  <w:fldChar w:fldCharType="end"/>
                </w:r>
              </w:hyperlink>
            </w:p>
            <w:p w14:paraId="09AAE5BB"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39" w:history="1">
                <w:r w:rsidRPr="00B1216C">
                  <w:rPr>
                    <w:rStyle w:val="Hyperlink"/>
                    <w:noProof/>
                  </w:rPr>
                  <w:t>6.6.2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_Toc421949139 \h </w:instrText>
                </w:r>
                <w:r>
                  <w:rPr>
                    <w:noProof/>
                    <w:webHidden/>
                  </w:rPr>
                </w:r>
                <w:r>
                  <w:rPr>
                    <w:noProof/>
                    <w:webHidden/>
                  </w:rPr>
                  <w:fldChar w:fldCharType="separate"/>
                </w:r>
                <w:r>
                  <w:rPr>
                    <w:noProof/>
                    <w:webHidden/>
                  </w:rPr>
                  <w:t>12</w:t>
                </w:r>
                <w:r>
                  <w:rPr>
                    <w:noProof/>
                    <w:webHidden/>
                  </w:rPr>
                  <w:fldChar w:fldCharType="end"/>
                </w:r>
              </w:hyperlink>
            </w:p>
            <w:p w14:paraId="7C3BF1E6" w14:textId="77777777" w:rsidR="006A0F9F" w:rsidRDefault="006A0F9F">
              <w:pPr>
                <w:pStyle w:val="TOC2"/>
                <w:rPr>
                  <w:rFonts w:asciiTheme="minorHAnsi" w:hAnsiTheme="minorHAnsi"/>
                  <w:noProof/>
                  <w:sz w:val="22"/>
                  <w:lang w:val="en-NZ" w:eastAsia="en-NZ"/>
                </w:rPr>
              </w:pPr>
              <w:hyperlink w:anchor="_Toc421949140" w:history="1">
                <w:r w:rsidRPr="00B1216C">
                  <w:rPr>
                    <w:rStyle w:val="Hyperlink"/>
                    <w:noProof/>
                  </w:rPr>
                  <w:t>6.7</w:t>
                </w:r>
                <w:r>
                  <w:rPr>
                    <w:rFonts w:asciiTheme="minorHAnsi" w:hAnsiTheme="minorHAnsi"/>
                    <w:noProof/>
                    <w:sz w:val="22"/>
                    <w:lang w:val="en-NZ" w:eastAsia="en-NZ"/>
                  </w:rPr>
                  <w:tab/>
                </w:r>
                <w:r w:rsidRPr="00B1216C">
                  <w:rPr>
                    <w:rStyle w:val="Hyperlink"/>
                    <w:noProof/>
                  </w:rPr>
                  <w:t>Profile enrichment</w:t>
                </w:r>
                <w:r>
                  <w:rPr>
                    <w:noProof/>
                    <w:webHidden/>
                  </w:rPr>
                  <w:tab/>
                </w:r>
                <w:r>
                  <w:rPr>
                    <w:noProof/>
                    <w:webHidden/>
                  </w:rPr>
                  <w:fldChar w:fldCharType="begin"/>
                </w:r>
                <w:r>
                  <w:rPr>
                    <w:noProof/>
                    <w:webHidden/>
                  </w:rPr>
                  <w:instrText xml:space="preserve"> PAGEREF _Toc421949140 \h </w:instrText>
                </w:r>
                <w:r>
                  <w:rPr>
                    <w:noProof/>
                    <w:webHidden/>
                  </w:rPr>
                </w:r>
                <w:r>
                  <w:rPr>
                    <w:noProof/>
                    <w:webHidden/>
                  </w:rPr>
                  <w:fldChar w:fldCharType="separate"/>
                </w:r>
                <w:r>
                  <w:rPr>
                    <w:noProof/>
                    <w:webHidden/>
                  </w:rPr>
                  <w:t>12</w:t>
                </w:r>
                <w:r>
                  <w:rPr>
                    <w:noProof/>
                    <w:webHidden/>
                  </w:rPr>
                  <w:fldChar w:fldCharType="end"/>
                </w:r>
              </w:hyperlink>
            </w:p>
            <w:p w14:paraId="22BC02E3"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1" w:history="1">
                <w:r w:rsidRPr="00B1216C">
                  <w:rPr>
                    <w:rStyle w:val="Hyperlink"/>
                    <w:noProof/>
                  </w:rPr>
                  <w:t>6.7.1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_Toc421949141 \h </w:instrText>
                </w:r>
                <w:r>
                  <w:rPr>
                    <w:noProof/>
                    <w:webHidden/>
                  </w:rPr>
                </w:r>
                <w:r>
                  <w:rPr>
                    <w:noProof/>
                    <w:webHidden/>
                  </w:rPr>
                  <w:fldChar w:fldCharType="separate"/>
                </w:r>
                <w:r>
                  <w:rPr>
                    <w:noProof/>
                    <w:webHidden/>
                  </w:rPr>
                  <w:t>12</w:t>
                </w:r>
                <w:r>
                  <w:rPr>
                    <w:noProof/>
                    <w:webHidden/>
                  </w:rPr>
                  <w:fldChar w:fldCharType="end"/>
                </w:r>
              </w:hyperlink>
            </w:p>
            <w:p w14:paraId="21C77B89"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2" w:history="1">
                <w:r w:rsidRPr="00B1216C">
                  <w:rPr>
                    <w:rStyle w:val="Hyperlink"/>
                    <w:noProof/>
                  </w:rPr>
                  <w:t>6.7.2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_Toc421949142 \h </w:instrText>
                </w:r>
                <w:r>
                  <w:rPr>
                    <w:noProof/>
                    <w:webHidden/>
                  </w:rPr>
                </w:r>
                <w:r>
                  <w:rPr>
                    <w:noProof/>
                    <w:webHidden/>
                  </w:rPr>
                  <w:fldChar w:fldCharType="separate"/>
                </w:r>
                <w:r>
                  <w:rPr>
                    <w:noProof/>
                    <w:webHidden/>
                  </w:rPr>
                  <w:t>12</w:t>
                </w:r>
                <w:r>
                  <w:rPr>
                    <w:noProof/>
                    <w:webHidden/>
                  </w:rPr>
                  <w:fldChar w:fldCharType="end"/>
                </w:r>
              </w:hyperlink>
            </w:p>
            <w:p w14:paraId="7CDAEBAA" w14:textId="77777777" w:rsidR="006A0F9F" w:rsidRDefault="006A0F9F">
              <w:pPr>
                <w:pStyle w:val="TOC2"/>
                <w:rPr>
                  <w:rFonts w:asciiTheme="minorHAnsi" w:hAnsiTheme="minorHAnsi"/>
                  <w:noProof/>
                  <w:sz w:val="22"/>
                  <w:lang w:val="en-NZ" w:eastAsia="en-NZ"/>
                </w:rPr>
              </w:pPr>
              <w:hyperlink w:anchor="_Toc421949143" w:history="1">
                <w:r w:rsidRPr="00B1216C">
                  <w:rPr>
                    <w:rStyle w:val="Hyperlink"/>
                    <w:noProof/>
                  </w:rPr>
                  <w:t>6.8</w:t>
                </w:r>
                <w:r>
                  <w:rPr>
                    <w:rFonts w:asciiTheme="minorHAnsi" w:hAnsiTheme="minorHAnsi"/>
                    <w:noProof/>
                    <w:sz w:val="22"/>
                    <w:lang w:val="en-NZ" w:eastAsia="en-NZ"/>
                  </w:rPr>
                  <w:tab/>
                </w:r>
                <w:r w:rsidRPr="00B1216C">
                  <w:rPr>
                    <w:rStyle w:val="Hyperlink"/>
                    <w:noProof/>
                  </w:rPr>
                  <w:t>Web Content Management</w:t>
                </w:r>
                <w:r>
                  <w:rPr>
                    <w:noProof/>
                    <w:webHidden/>
                  </w:rPr>
                  <w:tab/>
                </w:r>
                <w:r>
                  <w:rPr>
                    <w:noProof/>
                    <w:webHidden/>
                  </w:rPr>
                  <w:fldChar w:fldCharType="begin"/>
                </w:r>
                <w:r>
                  <w:rPr>
                    <w:noProof/>
                    <w:webHidden/>
                  </w:rPr>
                  <w:instrText xml:space="preserve"> PAGEREF _Toc421949143 \h </w:instrText>
                </w:r>
                <w:r>
                  <w:rPr>
                    <w:noProof/>
                    <w:webHidden/>
                  </w:rPr>
                </w:r>
                <w:r>
                  <w:rPr>
                    <w:noProof/>
                    <w:webHidden/>
                  </w:rPr>
                  <w:fldChar w:fldCharType="separate"/>
                </w:r>
                <w:r>
                  <w:rPr>
                    <w:noProof/>
                    <w:webHidden/>
                  </w:rPr>
                  <w:t>13</w:t>
                </w:r>
                <w:r>
                  <w:rPr>
                    <w:noProof/>
                    <w:webHidden/>
                  </w:rPr>
                  <w:fldChar w:fldCharType="end"/>
                </w:r>
              </w:hyperlink>
            </w:p>
            <w:p w14:paraId="758FE219"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4" w:history="1">
                <w:r w:rsidRPr="00B1216C">
                  <w:rPr>
                    <w:rStyle w:val="Hyperlink"/>
                    <w:noProof/>
                  </w:rPr>
                  <w:t>6.8.1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_Toc421949144 \h </w:instrText>
                </w:r>
                <w:r>
                  <w:rPr>
                    <w:noProof/>
                    <w:webHidden/>
                  </w:rPr>
                </w:r>
                <w:r>
                  <w:rPr>
                    <w:noProof/>
                    <w:webHidden/>
                  </w:rPr>
                  <w:fldChar w:fldCharType="separate"/>
                </w:r>
                <w:r>
                  <w:rPr>
                    <w:noProof/>
                    <w:webHidden/>
                  </w:rPr>
                  <w:t>13</w:t>
                </w:r>
                <w:r>
                  <w:rPr>
                    <w:noProof/>
                    <w:webHidden/>
                  </w:rPr>
                  <w:fldChar w:fldCharType="end"/>
                </w:r>
              </w:hyperlink>
            </w:p>
            <w:p w14:paraId="2BE1D756"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5" w:history="1">
                <w:r w:rsidRPr="00B1216C">
                  <w:rPr>
                    <w:rStyle w:val="Hyperlink"/>
                    <w:noProof/>
                  </w:rPr>
                  <w:t>6.8.2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_Toc421949145 \h </w:instrText>
                </w:r>
                <w:r>
                  <w:rPr>
                    <w:noProof/>
                    <w:webHidden/>
                  </w:rPr>
                </w:r>
                <w:r>
                  <w:rPr>
                    <w:noProof/>
                    <w:webHidden/>
                  </w:rPr>
                  <w:fldChar w:fldCharType="separate"/>
                </w:r>
                <w:r>
                  <w:rPr>
                    <w:noProof/>
                    <w:webHidden/>
                  </w:rPr>
                  <w:t>13</w:t>
                </w:r>
                <w:r>
                  <w:rPr>
                    <w:noProof/>
                    <w:webHidden/>
                  </w:rPr>
                  <w:fldChar w:fldCharType="end"/>
                </w:r>
              </w:hyperlink>
            </w:p>
            <w:p w14:paraId="120EDAA2" w14:textId="77777777" w:rsidR="006A0F9F" w:rsidRDefault="006A0F9F">
              <w:pPr>
                <w:pStyle w:val="TOC2"/>
                <w:rPr>
                  <w:rFonts w:asciiTheme="minorHAnsi" w:hAnsiTheme="minorHAnsi"/>
                  <w:noProof/>
                  <w:sz w:val="22"/>
                  <w:lang w:val="en-NZ" w:eastAsia="en-NZ"/>
                </w:rPr>
              </w:pPr>
              <w:hyperlink w:anchor="_Toc421949146" w:history="1">
                <w:r w:rsidRPr="00B1216C">
                  <w:rPr>
                    <w:rStyle w:val="Hyperlink"/>
                    <w:noProof/>
                  </w:rPr>
                  <w:t>6.9</w:t>
                </w:r>
                <w:r>
                  <w:rPr>
                    <w:rFonts w:asciiTheme="minorHAnsi" w:hAnsiTheme="minorHAnsi"/>
                    <w:noProof/>
                    <w:sz w:val="22"/>
                    <w:lang w:val="en-NZ" w:eastAsia="en-NZ"/>
                  </w:rPr>
                  <w:tab/>
                </w:r>
                <w:r w:rsidRPr="00B1216C">
                  <w:rPr>
                    <w:rStyle w:val="Hyperlink"/>
                    <w:noProof/>
                  </w:rPr>
                  <w:t>Enterprise Content Management</w:t>
                </w:r>
                <w:r>
                  <w:rPr>
                    <w:noProof/>
                    <w:webHidden/>
                  </w:rPr>
                  <w:tab/>
                </w:r>
                <w:r>
                  <w:rPr>
                    <w:noProof/>
                    <w:webHidden/>
                  </w:rPr>
                  <w:fldChar w:fldCharType="begin"/>
                </w:r>
                <w:r>
                  <w:rPr>
                    <w:noProof/>
                    <w:webHidden/>
                  </w:rPr>
                  <w:instrText xml:space="preserve"> PAGEREF _Toc421949146 \h </w:instrText>
                </w:r>
                <w:r>
                  <w:rPr>
                    <w:noProof/>
                    <w:webHidden/>
                  </w:rPr>
                </w:r>
                <w:r>
                  <w:rPr>
                    <w:noProof/>
                    <w:webHidden/>
                  </w:rPr>
                  <w:fldChar w:fldCharType="separate"/>
                </w:r>
                <w:r>
                  <w:rPr>
                    <w:noProof/>
                    <w:webHidden/>
                  </w:rPr>
                  <w:t>13</w:t>
                </w:r>
                <w:r>
                  <w:rPr>
                    <w:noProof/>
                    <w:webHidden/>
                  </w:rPr>
                  <w:fldChar w:fldCharType="end"/>
                </w:r>
              </w:hyperlink>
            </w:p>
            <w:p w14:paraId="5EE62AE7"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7" w:history="1">
                <w:r w:rsidRPr="00B1216C">
                  <w:rPr>
                    <w:rStyle w:val="Hyperlink"/>
                    <w:noProof/>
                  </w:rPr>
                  <w:t>6.9.1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_Toc421949147 \h </w:instrText>
                </w:r>
                <w:r>
                  <w:rPr>
                    <w:noProof/>
                    <w:webHidden/>
                  </w:rPr>
                </w:r>
                <w:r>
                  <w:rPr>
                    <w:noProof/>
                    <w:webHidden/>
                  </w:rPr>
                  <w:fldChar w:fldCharType="separate"/>
                </w:r>
                <w:r>
                  <w:rPr>
                    <w:noProof/>
                    <w:webHidden/>
                  </w:rPr>
                  <w:t>13</w:t>
                </w:r>
                <w:r>
                  <w:rPr>
                    <w:noProof/>
                    <w:webHidden/>
                  </w:rPr>
                  <w:fldChar w:fldCharType="end"/>
                </w:r>
              </w:hyperlink>
            </w:p>
            <w:p w14:paraId="3F08C6A5" w14:textId="77777777" w:rsidR="006A0F9F" w:rsidRDefault="006A0F9F">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949148" w:history="1">
                <w:r w:rsidRPr="00B1216C">
                  <w:rPr>
                    <w:rStyle w:val="Hyperlink"/>
                    <w:noProof/>
                  </w:rPr>
                  <w:t>6.9.2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_Toc421949148 \h </w:instrText>
                </w:r>
                <w:r>
                  <w:rPr>
                    <w:noProof/>
                    <w:webHidden/>
                  </w:rPr>
                </w:r>
                <w:r>
                  <w:rPr>
                    <w:noProof/>
                    <w:webHidden/>
                  </w:rPr>
                  <w:fldChar w:fldCharType="separate"/>
                </w:r>
                <w:r>
                  <w:rPr>
                    <w:noProof/>
                    <w:webHidden/>
                  </w:rPr>
                  <w:t>13</w:t>
                </w:r>
                <w:r>
                  <w:rPr>
                    <w:noProof/>
                    <w:webHidden/>
                  </w:rPr>
                  <w:fldChar w:fldCharType="end"/>
                </w:r>
              </w:hyperlink>
            </w:p>
            <w:p w14:paraId="4EB982E7" w14:textId="77777777" w:rsidR="006A0F9F" w:rsidRDefault="006A0F9F">
              <w:pPr>
                <w:pStyle w:val="TOC2"/>
                <w:rPr>
                  <w:rFonts w:asciiTheme="minorHAnsi" w:hAnsiTheme="minorHAnsi"/>
                  <w:noProof/>
                  <w:sz w:val="22"/>
                  <w:lang w:val="en-NZ" w:eastAsia="en-NZ"/>
                </w:rPr>
              </w:pPr>
              <w:hyperlink w:anchor="_Toc421949149" w:history="1">
                <w:r w:rsidRPr="00B1216C">
                  <w:rPr>
                    <w:rStyle w:val="Hyperlink"/>
                    <w:noProof/>
                  </w:rPr>
                  <w:t>6.10</w:t>
                </w:r>
                <w:r>
                  <w:rPr>
                    <w:rFonts w:asciiTheme="minorHAnsi" w:hAnsiTheme="minorHAnsi"/>
                    <w:noProof/>
                    <w:sz w:val="22"/>
                    <w:lang w:val="en-NZ" w:eastAsia="en-NZ"/>
                  </w:rPr>
                  <w:tab/>
                </w:r>
                <w:r w:rsidRPr="00B1216C">
                  <w:rPr>
                    <w:rStyle w:val="Hyperlink"/>
                    <w:noProof/>
                  </w:rPr>
                  <w:t>Other</w:t>
                </w:r>
                <w:r>
                  <w:rPr>
                    <w:noProof/>
                    <w:webHidden/>
                  </w:rPr>
                  <w:tab/>
                </w:r>
                <w:r>
                  <w:rPr>
                    <w:noProof/>
                    <w:webHidden/>
                  </w:rPr>
                  <w:fldChar w:fldCharType="begin"/>
                </w:r>
                <w:r>
                  <w:rPr>
                    <w:noProof/>
                    <w:webHidden/>
                  </w:rPr>
                  <w:instrText xml:space="preserve"> PAGEREF _Toc421949149 \h </w:instrText>
                </w:r>
                <w:r>
                  <w:rPr>
                    <w:noProof/>
                    <w:webHidden/>
                  </w:rPr>
                </w:r>
                <w:r>
                  <w:rPr>
                    <w:noProof/>
                    <w:webHidden/>
                  </w:rPr>
                  <w:fldChar w:fldCharType="separate"/>
                </w:r>
                <w:r>
                  <w:rPr>
                    <w:noProof/>
                    <w:webHidden/>
                  </w:rPr>
                  <w:t>13</w:t>
                </w:r>
                <w:r>
                  <w:rPr>
                    <w:noProof/>
                    <w:webHidden/>
                  </w:rPr>
                  <w:fldChar w:fldCharType="end"/>
                </w:r>
              </w:hyperlink>
            </w:p>
            <w:p w14:paraId="3DDFC563" w14:textId="77777777" w:rsidR="006A0F9F" w:rsidRDefault="006A0F9F">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949150" w:history="1">
                <w:r w:rsidRPr="00B1216C">
                  <w:rPr>
                    <w:rStyle w:val="Hyperlink"/>
                    <w:noProof/>
                  </w:rPr>
                  <w:t>6.10.1</w:t>
                </w:r>
                <w:r>
                  <w:rPr>
                    <w:rFonts w:asciiTheme="minorHAnsi" w:eastAsiaTheme="minorEastAsia" w:hAnsiTheme="minorHAnsi"/>
                    <w:noProof/>
                    <w:color w:val="auto"/>
                    <w:spacing w:val="0"/>
                    <w:sz w:val="22"/>
                    <w:szCs w:val="22"/>
                    <w:lang w:val="en-NZ" w:eastAsia="en-NZ"/>
                  </w:rPr>
                  <w:tab/>
                </w:r>
                <w:r w:rsidRPr="00B1216C">
                  <w:rPr>
                    <w:rStyle w:val="Hyperlink"/>
                    <w:noProof/>
                  </w:rPr>
                  <w:t>Customer requirements</w:t>
                </w:r>
                <w:r>
                  <w:rPr>
                    <w:noProof/>
                    <w:webHidden/>
                  </w:rPr>
                  <w:tab/>
                </w:r>
                <w:r>
                  <w:rPr>
                    <w:noProof/>
                    <w:webHidden/>
                  </w:rPr>
                  <w:fldChar w:fldCharType="begin"/>
                </w:r>
                <w:r>
                  <w:rPr>
                    <w:noProof/>
                    <w:webHidden/>
                  </w:rPr>
                  <w:instrText xml:space="preserve"> PAGEREF _Toc421949150 \h </w:instrText>
                </w:r>
                <w:r>
                  <w:rPr>
                    <w:noProof/>
                    <w:webHidden/>
                  </w:rPr>
                </w:r>
                <w:r>
                  <w:rPr>
                    <w:noProof/>
                    <w:webHidden/>
                  </w:rPr>
                  <w:fldChar w:fldCharType="separate"/>
                </w:r>
                <w:r>
                  <w:rPr>
                    <w:noProof/>
                    <w:webHidden/>
                  </w:rPr>
                  <w:t>13</w:t>
                </w:r>
                <w:r>
                  <w:rPr>
                    <w:noProof/>
                    <w:webHidden/>
                  </w:rPr>
                  <w:fldChar w:fldCharType="end"/>
                </w:r>
              </w:hyperlink>
            </w:p>
            <w:p w14:paraId="4CA44F44" w14:textId="77777777" w:rsidR="006A0F9F" w:rsidRDefault="006A0F9F">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949151" w:history="1">
                <w:r w:rsidRPr="00B1216C">
                  <w:rPr>
                    <w:rStyle w:val="Hyperlink"/>
                    <w:noProof/>
                  </w:rPr>
                  <w:t>6.10.2</w:t>
                </w:r>
                <w:r>
                  <w:rPr>
                    <w:rFonts w:asciiTheme="minorHAnsi" w:eastAsiaTheme="minorEastAsia" w:hAnsiTheme="minorHAnsi"/>
                    <w:noProof/>
                    <w:color w:val="auto"/>
                    <w:spacing w:val="0"/>
                    <w:sz w:val="22"/>
                    <w:szCs w:val="22"/>
                    <w:lang w:val="en-NZ" w:eastAsia="en-NZ"/>
                  </w:rPr>
                  <w:tab/>
                </w:r>
                <w:r w:rsidRPr="00B1216C">
                  <w:rPr>
                    <w:rStyle w:val="Hyperlink"/>
                    <w:noProof/>
                  </w:rPr>
                  <w:t>Considerations and workarounds</w:t>
                </w:r>
                <w:r>
                  <w:rPr>
                    <w:noProof/>
                    <w:webHidden/>
                  </w:rPr>
                  <w:tab/>
                </w:r>
                <w:r>
                  <w:rPr>
                    <w:noProof/>
                    <w:webHidden/>
                  </w:rPr>
                  <w:fldChar w:fldCharType="begin"/>
                </w:r>
                <w:r>
                  <w:rPr>
                    <w:noProof/>
                    <w:webHidden/>
                  </w:rPr>
                  <w:instrText xml:space="preserve"> PAGEREF _Toc421949151 \h </w:instrText>
                </w:r>
                <w:r>
                  <w:rPr>
                    <w:noProof/>
                    <w:webHidden/>
                  </w:rPr>
                </w:r>
                <w:r>
                  <w:rPr>
                    <w:noProof/>
                    <w:webHidden/>
                  </w:rPr>
                  <w:fldChar w:fldCharType="separate"/>
                </w:r>
                <w:r>
                  <w:rPr>
                    <w:noProof/>
                    <w:webHidden/>
                  </w:rPr>
                  <w:t>14</w:t>
                </w:r>
                <w:r>
                  <w:rPr>
                    <w:noProof/>
                    <w:webHidden/>
                  </w:rPr>
                  <w:fldChar w:fldCharType="end"/>
                </w:r>
              </w:hyperlink>
            </w:p>
            <w:p w14:paraId="160CE5A7" w14:textId="553608EC" w:rsidR="006F4313" w:rsidRDefault="006F4313">
              <w:r>
                <w:rPr>
                  <w:b/>
                  <w:bCs/>
                  <w:noProof/>
                </w:rPr>
                <w:fldChar w:fldCharType="end"/>
              </w:r>
            </w:p>
          </w:sdtContent>
        </w:sdt>
        <w:p w14:paraId="078D79A7" w14:textId="5AE85D32" w:rsidR="006F4313" w:rsidRPr="00FE5EDE" w:rsidRDefault="006F4313" w:rsidP="006F4313">
          <w:pPr>
            <w:pStyle w:val="CoverSubject"/>
            <w:rPr>
              <w:rStyle w:val="StyleLatinSegoeUI10pt"/>
            </w:rPr>
          </w:pPr>
          <w:r w:rsidRPr="00FE5EDE">
            <w:rPr>
              <w:rStyle w:val="StyleLatinSegoeUI10pt"/>
            </w:rPr>
            <w:t xml:space="preserve"> </w:t>
          </w:r>
        </w:p>
        <w:p w14:paraId="078D79B1" w14:textId="5456D4D4" w:rsidR="00306C0B" w:rsidRPr="00FE5EDE" w:rsidRDefault="00306C0B">
          <w:pPr>
            <w:rPr>
              <w:rStyle w:val="StyleLatinSegoeUI10pt"/>
            </w:rPr>
          </w:pPr>
        </w:p>
        <w:p w14:paraId="078D79B2" w14:textId="77777777" w:rsidR="00306C0B" w:rsidRPr="00FE5EDE" w:rsidRDefault="00306C0B" w:rsidP="00306C0B">
          <w:pPr>
            <w:rPr>
              <w:sz w:val="20"/>
            </w:rPr>
          </w:pPr>
        </w:p>
        <w:p w14:paraId="078D79B3" w14:textId="77777777" w:rsidR="00306C0B" w:rsidRPr="00FE5EDE" w:rsidRDefault="00306C0B" w:rsidP="00306C0B">
          <w:pPr>
            <w:rPr>
              <w:sz w:val="20"/>
            </w:rPr>
          </w:pPr>
        </w:p>
        <w:p w14:paraId="078D79B4" w14:textId="77777777" w:rsidR="00306C0B" w:rsidRPr="00FE5EDE" w:rsidRDefault="00306C0B" w:rsidP="00306C0B">
          <w:pPr>
            <w:rPr>
              <w:sz w:val="20"/>
            </w:rPr>
          </w:pPr>
        </w:p>
        <w:p w14:paraId="078D79B5" w14:textId="77777777" w:rsidR="00306C0B" w:rsidRPr="00FE5EDE" w:rsidRDefault="00306C0B" w:rsidP="00306C0B">
          <w:pPr>
            <w:rPr>
              <w:sz w:val="20"/>
            </w:rPr>
          </w:pPr>
        </w:p>
        <w:p w14:paraId="078D79B6" w14:textId="77777777" w:rsidR="00306C0B" w:rsidRPr="00FE5EDE" w:rsidRDefault="00306C0B" w:rsidP="00306C0B">
          <w:pPr>
            <w:rPr>
              <w:sz w:val="20"/>
            </w:rPr>
          </w:pPr>
        </w:p>
        <w:p w14:paraId="078D79B7" w14:textId="77777777" w:rsidR="00306C0B" w:rsidRPr="00FE5EDE" w:rsidRDefault="00306C0B" w:rsidP="00306C0B">
          <w:pPr>
            <w:rPr>
              <w:sz w:val="20"/>
            </w:rPr>
          </w:pPr>
        </w:p>
        <w:p w14:paraId="078D79B8" w14:textId="77777777" w:rsidR="00306C0B" w:rsidRPr="00FE5EDE" w:rsidRDefault="00306C0B" w:rsidP="00306C0B">
          <w:pPr>
            <w:rPr>
              <w:sz w:val="20"/>
            </w:rPr>
          </w:pPr>
        </w:p>
        <w:p w14:paraId="078D79B9" w14:textId="77777777" w:rsidR="00306C0B" w:rsidRPr="00FE5EDE" w:rsidRDefault="00306C0B" w:rsidP="00306C0B">
          <w:pPr>
            <w:rPr>
              <w:sz w:val="20"/>
            </w:rPr>
          </w:pPr>
        </w:p>
        <w:p w14:paraId="078D79BA" w14:textId="77777777" w:rsidR="00306C0B" w:rsidRPr="00FE5EDE" w:rsidRDefault="00306C0B" w:rsidP="00306C0B">
          <w:pPr>
            <w:jc w:val="right"/>
            <w:rPr>
              <w:sz w:val="20"/>
            </w:rPr>
          </w:pPr>
        </w:p>
        <w:p w14:paraId="078D79BB" w14:textId="77777777" w:rsidR="00306C0B" w:rsidRPr="00FE5EDE" w:rsidRDefault="00306C0B" w:rsidP="00306C0B">
          <w:pPr>
            <w:rPr>
              <w:sz w:val="20"/>
            </w:rPr>
          </w:pPr>
        </w:p>
        <w:p w14:paraId="078D79BC" w14:textId="77777777" w:rsidR="00342676" w:rsidRPr="00FE5EDE" w:rsidRDefault="00342676" w:rsidP="00306C0B">
          <w:pPr>
            <w:rPr>
              <w:sz w:val="20"/>
            </w:rPr>
            <w:sectPr w:rsidR="00342676" w:rsidRPr="00FE5EDE">
              <w:headerReference w:type="default" r:id="rId16"/>
              <w:footerReference w:type="default" r:id="rId17"/>
              <w:headerReference w:type="first" r:id="rId18"/>
              <w:footerReference w:type="first" r:id="rId19"/>
              <w:pgSz w:w="12240" w:h="15840" w:code="1"/>
              <w:pgMar w:top="1440" w:right="1440" w:bottom="1440" w:left="1440" w:header="706" w:footer="288" w:gutter="0"/>
              <w:cols w:space="720"/>
              <w:docGrid w:linePitch="360"/>
            </w:sectPr>
          </w:pPr>
        </w:p>
        <w:p w14:paraId="5AB2B58A" w14:textId="77777777" w:rsidR="0000287C" w:rsidRDefault="001E3A2F" w:rsidP="0000287C"/>
      </w:sdtContent>
    </w:sdt>
    <w:bookmarkEnd w:id="0" w:displacedByCustomXml="prev"/>
    <w:bookmarkStart w:id="2" w:name="_Toc297286694" w:displacedByCustomXml="prev"/>
    <w:p w14:paraId="078D79DE" w14:textId="2C2D235F" w:rsidR="00233C94" w:rsidRPr="00FE5EDE" w:rsidRDefault="00233C94" w:rsidP="00233C94">
      <w:pPr>
        <w:pStyle w:val="Heading1Numbered"/>
      </w:pPr>
      <w:bookmarkStart w:id="3" w:name="_Toc385308663"/>
      <w:bookmarkStart w:id="4" w:name="_Toc421949114"/>
      <w:r w:rsidRPr="00FE5EDE">
        <w:t>Executive Summary</w:t>
      </w:r>
      <w:bookmarkEnd w:id="3"/>
      <w:bookmarkEnd w:id="4"/>
    </w:p>
    <w:p w14:paraId="7C97455E" w14:textId="716A7594" w:rsidR="001D16A5" w:rsidRPr="00FE5EDE" w:rsidRDefault="001D16A5" w:rsidP="001D16A5">
      <w:pPr>
        <w:pStyle w:val="VisibleGuidance"/>
      </w:pPr>
      <w:r>
        <w:t>Update below text to match your customer needs</w:t>
      </w:r>
    </w:p>
    <w:p w14:paraId="078D79E1" w14:textId="433EDCD5" w:rsidR="00233C94" w:rsidRPr="00FE5EDE" w:rsidRDefault="004A6895" w:rsidP="00233C94">
      <w:r>
        <w:t>We approached t</w:t>
      </w:r>
      <w:r w:rsidR="00ED4C1E">
        <w:t>he Contoso</w:t>
      </w:r>
      <w:r w:rsidR="001B7DA8" w:rsidRPr="00FE5EDE">
        <w:t xml:space="preserve"> </w:t>
      </w:r>
      <w:r w:rsidR="00BA0E6E">
        <w:t xml:space="preserve">Solution </w:t>
      </w:r>
      <w:r w:rsidR="001B7DA8" w:rsidRPr="00FE5EDE">
        <w:t xml:space="preserve">Assessment from multiple </w:t>
      </w:r>
      <w:r w:rsidR="005F2510">
        <w:t>angles</w:t>
      </w:r>
      <w:r w:rsidR="001B7DA8" w:rsidRPr="00FE5EDE">
        <w:t xml:space="preserve">. </w:t>
      </w:r>
      <w:r w:rsidR="00ED4C1E">
        <w:t>The p</w:t>
      </w:r>
      <w:r w:rsidR="001B7DA8" w:rsidRPr="00FE5EDE">
        <w:t xml:space="preserve">rimary purpose of the assessment </w:t>
      </w:r>
      <w:r w:rsidR="00C15BE1">
        <w:t>was</w:t>
      </w:r>
      <w:r w:rsidR="001B7DA8" w:rsidRPr="00FE5EDE">
        <w:t xml:space="preserve"> to analyze </w:t>
      </w:r>
      <w:r w:rsidR="00BA0E6E">
        <w:t xml:space="preserve">how the future Office 365 Single Tenant </w:t>
      </w:r>
      <w:r w:rsidR="001B7DA8" w:rsidRPr="00FE5EDE">
        <w:t xml:space="preserve">environment </w:t>
      </w:r>
      <w:r w:rsidR="00BA0E6E">
        <w:t>compl</w:t>
      </w:r>
      <w:r w:rsidR="005A77DB">
        <w:t>ies</w:t>
      </w:r>
      <w:r w:rsidR="00BA0E6E">
        <w:t xml:space="preserve"> with the </w:t>
      </w:r>
      <w:r w:rsidR="001B7DA8" w:rsidRPr="00FE5EDE">
        <w:t xml:space="preserve">current business and technical requirements. As part of the assessment, </w:t>
      </w:r>
      <w:r>
        <w:t>Contoso clarified its</w:t>
      </w:r>
      <w:r w:rsidR="001B7DA8" w:rsidRPr="00FE5EDE">
        <w:t xml:space="preserve"> SharePoint vision </w:t>
      </w:r>
      <w:r>
        <w:t xml:space="preserve">and we </w:t>
      </w:r>
      <w:r w:rsidR="00406AD5">
        <w:t>recorded</w:t>
      </w:r>
      <w:r w:rsidR="001B7DA8" w:rsidRPr="00FE5EDE">
        <w:t xml:space="preserve"> </w:t>
      </w:r>
      <w:r>
        <w:t xml:space="preserve">it </w:t>
      </w:r>
      <w:r w:rsidR="001B7DA8" w:rsidRPr="00FE5EDE">
        <w:t xml:space="preserve">as </w:t>
      </w:r>
      <w:r w:rsidR="006C4F7E">
        <w:t xml:space="preserve">a </w:t>
      </w:r>
      <w:r w:rsidR="001B7DA8" w:rsidRPr="00FE5EDE">
        <w:t xml:space="preserve">guidance for </w:t>
      </w:r>
      <w:r w:rsidR="006C4F7E">
        <w:t xml:space="preserve">the </w:t>
      </w:r>
      <w:r w:rsidR="00073BD4">
        <w:t>roadmap planning.</w:t>
      </w:r>
    </w:p>
    <w:p w14:paraId="2FC84274" w14:textId="3F99F258" w:rsidR="007C2D72" w:rsidRPr="00FE5EDE" w:rsidRDefault="00A71395" w:rsidP="00233C94">
      <w:r>
        <w:t>Contoso</w:t>
      </w:r>
      <w:r w:rsidR="007C2D72" w:rsidRPr="00FE5EDE">
        <w:t xml:space="preserve"> SharePoint Vision statements guiding the future planning and model for SharePoint usage.</w:t>
      </w:r>
    </w:p>
    <w:p w14:paraId="36E90E50" w14:textId="6DEAF251" w:rsidR="00CE0155" w:rsidRPr="00FE5EDE" w:rsidRDefault="00CE0155" w:rsidP="00F54427">
      <w:pPr>
        <w:pStyle w:val="ListBullet"/>
        <w:rPr>
          <w:i/>
        </w:rPr>
      </w:pPr>
      <w:r w:rsidRPr="00FE5EDE">
        <w:rPr>
          <w:i/>
        </w:rPr>
        <w:t>Cloud ready</w:t>
      </w:r>
    </w:p>
    <w:p w14:paraId="2C209808" w14:textId="1997C84B" w:rsidR="007C2D72" w:rsidRPr="00FE5EDE" w:rsidRDefault="007C2D72" w:rsidP="007C2D72">
      <w:pPr>
        <w:pStyle w:val="ListBullet"/>
        <w:numPr>
          <w:ilvl w:val="1"/>
          <w:numId w:val="4"/>
        </w:numPr>
      </w:pPr>
      <w:r w:rsidRPr="00FE5EDE">
        <w:t xml:space="preserve">Processes, customizations and models created for </w:t>
      </w:r>
      <w:r w:rsidR="00A71395">
        <w:t>Contoso</w:t>
      </w:r>
      <w:r w:rsidRPr="00FE5EDE">
        <w:t xml:space="preserve"> have to be cloud ready. This means that </w:t>
      </w:r>
      <w:r w:rsidR="006C4F7E">
        <w:t>the</w:t>
      </w:r>
      <w:r w:rsidRPr="00FE5EDE">
        <w:t xml:space="preserve"> customizations should </w:t>
      </w:r>
      <w:r w:rsidR="00A71395">
        <w:t>work</w:t>
      </w:r>
      <w:r w:rsidRPr="00FE5EDE">
        <w:t xml:space="preserve"> in both public and in private cloud.</w:t>
      </w:r>
    </w:p>
    <w:p w14:paraId="21DE72E8" w14:textId="7BE5EA79" w:rsidR="00CE0155" w:rsidRPr="00FE5EDE" w:rsidRDefault="00CE0155" w:rsidP="00F54427">
      <w:pPr>
        <w:pStyle w:val="ListBullet"/>
        <w:rPr>
          <w:i/>
        </w:rPr>
      </w:pPr>
      <w:r w:rsidRPr="00FE5EDE">
        <w:rPr>
          <w:i/>
        </w:rPr>
        <w:t>Agility for business</w:t>
      </w:r>
    </w:p>
    <w:p w14:paraId="7975408C" w14:textId="2D3FEBA9" w:rsidR="007C2D72" w:rsidRPr="00FE5EDE" w:rsidRDefault="007C2D72" w:rsidP="007C2D72">
      <w:pPr>
        <w:pStyle w:val="ListBullet"/>
        <w:numPr>
          <w:ilvl w:val="1"/>
          <w:numId w:val="4"/>
        </w:numPr>
      </w:pPr>
      <w:r w:rsidRPr="00FE5EDE">
        <w:t xml:space="preserve">Platform </w:t>
      </w:r>
      <w:r w:rsidR="00C15BE1">
        <w:t>needs</w:t>
      </w:r>
      <w:r w:rsidRPr="00FE5EDE">
        <w:t xml:space="preserve"> to be agile enough to be able to </w:t>
      </w:r>
      <w:r w:rsidR="00C15BE1">
        <w:t xml:space="preserve">cater to the </w:t>
      </w:r>
      <w:r w:rsidRPr="00FE5EDE">
        <w:t xml:space="preserve">needs and requirements </w:t>
      </w:r>
      <w:r w:rsidR="00EF3F86">
        <w:t>of the</w:t>
      </w:r>
      <w:r w:rsidRPr="00FE5EDE">
        <w:t xml:space="preserve"> business. This means that</w:t>
      </w:r>
      <w:r w:rsidR="00EF3F86">
        <w:t>,</w:t>
      </w:r>
      <w:r w:rsidRPr="00FE5EDE">
        <w:t xml:space="preserve"> </w:t>
      </w:r>
      <w:r w:rsidR="00C15BE1">
        <w:t xml:space="preserve">for instance, </w:t>
      </w:r>
      <w:r w:rsidRPr="00FE5EDE">
        <w:t xml:space="preserve">releasing new independent Internet facing sites </w:t>
      </w:r>
      <w:r w:rsidR="00C15BE1">
        <w:t>should</w:t>
      </w:r>
      <w:r w:rsidRPr="00FE5EDE">
        <w:t xml:space="preserve"> happen in matter of days, not in weeks or months.</w:t>
      </w:r>
    </w:p>
    <w:p w14:paraId="695EFB91" w14:textId="31169ACF" w:rsidR="00CE0155" w:rsidRPr="00FE5EDE" w:rsidRDefault="00CE0155" w:rsidP="00F54427">
      <w:pPr>
        <w:pStyle w:val="ListBullet"/>
        <w:rPr>
          <w:i/>
        </w:rPr>
      </w:pPr>
      <w:r w:rsidRPr="00FE5EDE">
        <w:rPr>
          <w:i/>
        </w:rPr>
        <w:t>Cost efficiency</w:t>
      </w:r>
    </w:p>
    <w:p w14:paraId="2CC2601D" w14:textId="60AD7319" w:rsidR="007C2D72" w:rsidRPr="00FE5EDE" w:rsidRDefault="006C4F7E" w:rsidP="007C2D72">
      <w:pPr>
        <w:pStyle w:val="ListBullet"/>
        <w:numPr>
          <w:ilvl w:val="1"/>
          <w:numId w:val="4"/>
        </w:numPr>
        <w:rPr>
          <w:i/>
        </w:rPr>
      </w:pPr>
      <w:r>
        <w:t>Configure before customizing</w:t>
      </w:r>
      <w:r w:rsidR="001B7DA8" w:rsidRPr="00FE5EDE">
        <w:t>. Minimize maintenance and operational costs by reducing unnecessary complexity.</w:t>
      </w:r>
    </w:p>
    <w:p w14:paraId="3E612D60" w14:textId="1E555520" w:rsidR="00CE0155" w:rsidRPr="00FE5EDE" w:rsidRDefault="00CE0155" w:rsidP="00F54427">
      <w:pPr>
        <w:pStyle w:val="ListBullet"/>
        <w:rPr>
          <w:i/>
        </w:rPr>
      </w:pPr>
      <w:r w:rsidRPr="00FE5EDE">
        <w:rPr>
          <w:i/>
        </w:rPr>
        <w:t>Customize for business value</w:t>
      </w:r>
    </w:p>
    <w:p w14:paraId="636627AF" w14:textId="1BC02964" w:rsidR="001B7DA8" w:rsidRPr="00FE5EDE" w:rsidRDefault="001B7DA8" w:rsidP="00233C94">
      <w:pPr>
        <w:pStyle w:val="ListBullet"/>
        <w:numPr>
          <w:ilvl w:val="1"/>
          <w:numId w:val="4"/>
        </w:numPr>
      </w:pPr>
      <w:r w:rsidRPr="00FE5EDE">
        <w:t>Create clear business case</w:t>
      </w:r>
      <w:r w:rsidR="00B26103">
        <w:t>s</w:t>
      </w:r>
      <w:r w:rsidRPr="00FE5EDE">
        <w:t xml:space="preserve"> for each customization to ensure that </w:t>
      </w:r>
      <w:r w:rsidR="00BD521F">
        <w:t xml:space="preserve">the </w:t>
      </w:r>
      <w:r w:rsidR="00C15BE1">
        <w:t>value</w:t>
      </w:r>
      <w:r w:rsidRPr="00FE5EDE">
        <w:t xml:space="preserve"> is worth</w:t>
      </w:r>
      <w:r w:rsidR="00BD521F">
        <w:t>y</w:t>
      </w:r>
      <w:r w:rsidRPr="00FE5EDE">
        <w:t xml:space="preserve"> </w:t>
      </w:r>
      <w:r w:rsidR="00A93964">
        <w:t>of the investment (ROI). Analy</w:t>
      </w:r>
      <w:r w:rsidR="006C4F7E">
        <w:t>ze</w:t>
      </w:r>
      <w:r w:rsidR="00B26103">
        <w:t xml:space="preserve"> the</w:t>
      </w:r>
      <w:r w:rsidRPr="00FE5EDE">
        <w:t xml:space="preserve"> short and </w:t>
      </w:r>
      <w:r w:rsidR="002561F9" w:rsidRPr="00FE5EDE">
        <w:t>long-term</w:t>
      </w:r>
      <w:r w:rsidRPr="00FE5EDE">
        <w:t xml:space="preserve"> impact.</w:t>
      </w:r>
    </w:p>
    <w:p w14:paraId="1301D815" w14:textId="77777777" w:rsidR="00DA3D58" w:rsidRDefault="00DA3D58" w:rsidP="00233C94"/>
    <w:p w14:paraId="360CF252" w14:textId="3600B09A" w:rsidR="00CE0155" w:rsidRPr="00FE5EDE" w:rsidRDefault="00DA3D58" w:rsidP="00233C94">
      <w:r>
        <w:t>In order to support the transformation from full trust code to the app model</w:t>
      </w:r>
      <w:r w:rsidR="006C4F7E">
        <w:t>,</w:t>
      </w:r>
      <w:r w:rsidR="009C3023">
        <w:t xml:space="preserve"> we will discuss</w:t>
      </w:r>
      <w:r>
        <w:t xml:space="preserve"> four supporting work streams in detail</w:t>
      </w:r>
      <w:r w:rsidR="007C2D72" w:rsidRPr="00FE5EDE">
        <w:t>.</w:t>
      </w:r>
    </w:p>
    <w:p w14:paraId="649E0BE6" w14:textId="3A18DCB4" w:rsidR="00244957" w:rsidRPr="00FE5EDE" w:rsidRDefault="00DA3D58" w:rsidP="00244957">
      <w:pPr>
        <w:pStyle w:val="ListBullet"/>
      </w:pPr>
      <w:r>
        <w:t>Modern responsive apps</w:t>
      </w:r>
    </w:p>
    <w:p w14:paraId="61FDA176" w14:textId="140E782C" w:rsidR="00244957" w:rsidRPr="00FE5EDE" w:rsidRDefault="00DA3D58" w:rsidP="00244957">
      <w:pPr>
        <w:pStyle w:val="ListBullet"/>
      </w:pPr>
      <w:r>
        <w:t>App Developer guidance</w:t>
      </w:r>
    </w:p>
    <w:p w14:paraId="35889C25" w14:textId="2B0DFA69" w:rsidR="00244957" w:rsidRPr="00FE5EDE" w:rsidRDefault="00DA3D58" w:rsidP="00244957">
      <w:pPr>
        <w:pStyle w:val="ListBullet"/>
      </w:pPr>
      <w:r>
        <w:t>Environments and ALM</w:t>
      </w:r>
    </w:p>
    <w:p w14:paraId="565C9CC4" w14:textId="3F0C86BC" w:rsidR="00CE0155" w:rsidRPr="00FE5EDE" w:rsidRDefault="00DA3D58" w:rsidP="00CE0155">
      <w:pPr>
        <w:pStyle w:val="ListBullet"/>
      </w:pPr>
      <w:r>
        <w:t>Provider hosted app hosting</w:t>
      </w:r>
    </w:p>
    <w:p w14:paraId="0C64F11E" w14:textId="77777777" w:rsidR="007C2D72" w:rsidRPr="00FE5EDE" w:rsidRDefault="007C2D72" w:rsidP="007C2D72">
      <w:pPr>
        <w:pStyle w:val="ListBullet"/>
        <w:numPr>
          <w:ilvl w:val="0"/>
          <w:numId w:val="0"/>
        </w:numPr>
      </w:pPr>
    </w:p>
    <w:p w14:paraId="078D79E2" w14:textId="51BAC7CA" w:rsidR="00233C94" w:rsidRPr="00FE5EDE" w:rsidRDefault="002E2EFA" w:rsidP="00233C94">
      <w:pPr>
        <w:pStyle w:val="Heading1Numbered"/>
      </w:pPr>
      <w:bookmarkStart w:id="5" w:name="_Toc385308664"/>
      <w:bookmarkStart w:id="6" w:name="_Toc421949115"/>
      <w:bookmarkEnd w:id="5"/>
      <w:r>
        <w:lastRenderedPageBreak/>
        <w:t>Vision for SharePoint</w:t>
      </w:r>
      <w:bookmarkEnd w:id="6"/>
    </w:p>
    <w:p w14:paraId="74DDB57D" w14:textId="1C2D9C17" w:rsidR="001D16A5" w:rsidRPr="00FE5EDE" w:rsidRDefault="001D16A5" w:rsidP="001D16A5">
      <w:pPr>
        <w:pStyle w:val="VisibleGuidance"/>
      </w:pPr>
      <w:r>
        <w:t>Update below text to match your customer needs</w:t>
      </w:r>
    </w:p>
    <w:p w14:paraId="4D49E48E" w14:textId="7440E482" w:rsidR="00F54427" w:rsidRPr="00FE5EDE" w:rsidRDefault="00266DF6" w:rsidP="00F54427">
      <w:r>
        <w:t>The f</w:t>
      </w:r>
      <w:r w:rsidR="00F54427" w:rsidRPr="00FE5EDE">
        <w:t xml:space="preserve">ollowing picture defines the </w:t>
      </w:r>
      <w:r w:rsidR="002561F9" w:rsidRPr="00FE5EDE">
        <w:t>high-level</w:t>
      </w:r>
      <w:r w:rsidR="00F54427" w:rsidRPr="00FE5EDE">
        <w:t xml:space="preserve"> princip</w:t>
      </w:r>
      <w:r>
        <w:t>les</w:t>
      </w:r>
      <w:r w:rsidR="00F54427" w:rsidRPr="00FE5EDE">
        <w:t xml:space="preserve"> </w:t>
      </w:r>
      <w:r>
        <w:t>of the</w:t>
      </w:r>
      <w:r w:rsidR="00F54427" w:rsidRPr="00FE5EDE">
        <w:t xml:space="preserve"> </w:t>
      </w:r>
      <w:r w:rsidR="00A93964">
        <w:t>Contoso</w:t>
      </w:r>
      <w:r w:rsidR="00F54427" w:rsidRPr="00FE5EDE">
        <w:t xml:space="preserve"> SharePoint Vision. These princip</w:t>
      </w:r>
      <w:r>
        <w:t>les</w:t>
      </w:r>
      <w:r w:rsidR="00F54427" w:rsidRPr="00FE5EDE">
        <w:t xml:space="preserve"> </w:t>
      </w:r>
      <w:r w:rsidR="003B603A">
        <w:t>drive</w:t>
      </w:r>
      <w:r w:rsidR="00F54427" w:rsidRPr="00FE5EDE">
        <w:t xml:space="preserve"> the </w:t>
      </w:r>
      <w:r w:rsidR="002E2EFA">
        <w:t xml:space="preserve">transformation from full trust code solutions to </w:t>
      </w:r>
      <w:r w:rsidR="001D16A5">
        <w:t>the app model</w:t>
      </w:r>
      <w:r w:rsidR="00F54427" w:rsidRPr="00FE5EDE">
        <w:t>.</w:t>
      </w:r>
    </w:p>
    <w:p w14:paraId="078D79E5" w14:textId="55D926B6" w:rsidR="00233C94" w:rsidRPr="00FE5EDE" w:rsidRDefault="0020733C" w:rsidP="00233C94">
      <w:r w:rsidRPr="0020733C">
        <w:rPr>
          <w:noProof/>
          <w:lang w:val="en-NZ" w:eastAsia="en-NZ"/>
        </w:rPr>
        <w:drawing>
          <wp:inline distT="0" distB="0" distL="0" distR="0" wp14:anchorId="06AEFC92" wp14:editId="34864AAB">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3860"/>
                    </a:xfrm>
                    <a:prstGeom prst="rect">
                      <a:avLst/>
                    </a:prstGeom>
                  </pic:spPr>
                </pic:pic>
              </a:graphicData>
            </a:graphic>
          </wp:inline>
        </w:drawing>
      </w:r>
    </w:p>
    <w:p w14:paraId="2D279C4D" w14:textId="3FD822F5" w:rsidR="00C5046E" w:rsidRPr="00FE5EDE" w:rsidRDefault="00C5046E" w:rsidP="009E7993">
      <w:pPr>
        <w:pStyle w:val="Heading2Numbered"/>
      </w:pPr>
      <w:bookmarkStart w:id="7" w:name="_Toc421949116"/>
      <w:r w:rsidRPr="00FE5EDE">
        <w:t>Cloud ready</w:t>
      </w:r>
      <w:bookmarkEnd w:id="7"/>
    </w:p>
    <w:p w14:paraId="50777203" w14:textId="07FE0101" w:rsidR="009E7993" w:rsidRPr="00FE5EDE" w:rsidRDefault="004A6895" w:rsidP="009E7993">
      <w:r>
        <w:t>Contoso should design a</w:t>
      </w:r>
      <w:r w:rsidR="00A05068" w:rsidRPr="00FE5EDE">
        <w:t xml:space="preserve">ll solutions and functionalities </w:t>
      </w:r>
      <w:r w:rsidR="00B26103">
        <w:t xml:space="preserve">so that they </w:t>
      </w:r>
      <w:r>
        <w:t>work</w:t>
      </w:r>
      <w:r w:rsidR="00A05068" w:rsidRPr="00FE5EDE">
        <w:t xml:space="preserve"> in</w:t>
      </w:r>
      <w:r w:rsidR="00D012E9" w:rsidRPr="00FE5EDE">
        <w:t xml:space="preserve"> </w:t>
      </w:r>
      <w:r w:rsidR="00B26103" w:rsidRPr="00FE5EDE">
        <w:t>both</w:t>
      </w:r>
      <w:r w:rsidR="00B26103">
        <w:t xml:space="preserve"> the </w:t>
      </w:r>
      <w:r w:rsidR="00B26103" w:rsidRPr="00FE5EDE">
        <w:t>private</w:t>
      </w:r>
      <w:r w:rsidR="00D012E9" w:rsidRPr="00FE5EDE">
        <w:t xml:space="preserve"> and public cloud</w:t>
      </w:r>
      <w:r w:rsidR="00B26103">
        <w:t>s</w:t>
      </w:r>
      <w:r w:rsidR="00D012E9" w:rsidRPr="00FE5EDE">
        <w:t xml:space="preserve">. This provides flexibility with the hosting platform and deployments are not bound to </w:t>
      </w:r>
      <w:r w:rsidR="0013020F">
        <w:t xml:space="preserve">a </w:t>
      </w:r>
      <w:r w:rsidR="00D012E9" w:rsidRPr="00FE5EDE">
        <w:t>single platform in the future.</w:t>
      </w:r>
    </w:p>
    <w:p w14:paraId="4C8B6522" w14:textId="62BFC31F" w:rsidR="00D012E9" w:rsidRPr="00FE5EDE" w:rsidRDefault="00D012E9" w:rsidP="009E7993">
      <w:r w:rsidRPr="00FE5EDE">
        <w:t xml:space="preserve">Customizations developed for </w:t>
      </w:r>
      <w:r w:rsidR="00A93964">
        <w:t>Contoso</w:t>
      </w:r>
      <w:r w:rsidRPr="00FE5EDE">
        <w:t xml:space="preserve"> platform </w:t>
      </w:r>
      <w:r w:rsidR="0013020F">
        <w:t>should</w:t>
      </w:r>
      <w:r w:rsidRPr="00FE5EDE">
        <w:t xml:space="preserve"> be in line with the Sha</w:t>
      </w:r>
      <w:r w:rsidR="00B26103">
        <w:t>rePoint product roadmap to ensure</w:t>
      </w:r>
      <w:r w:rsidRPr="00FE5EDE">
        <w:t xml:space="preserve"> agility for the deployments. By using the app</w:t>
      </w:r>
      <w:r w:rsidR="00DA3D58">
        <w:t xml:space="preserve"> </w:t>
      </w:r>
      <w:r w:rsidRPr="00FE5EDE">
        <w:t>model as the customization pattern,</w:t>
      </w:r>
      <w:r w:rsidR="004A6895">
        <w:t xml:space="preserve"> we can</w:t>
      </w:r>
      <w:r w:rsidRPr="00FE5EDE">
        <w:t xml:space="preserve"> </w:t>
      </w:r>
      <w:r w:rsidR="00420B12">
        <w:t>appl</w:t>
      </w:r>
      <w:r w:rsidR="004A6895">
        <w:t>y changes</w:t>
      </w:r>
      <w:r w:rsidRPr="00FE5EDE">
        <w:t xml:space="preserve"> to sites </w:t>
      </w:r>
      <w:r w:rsidR="00B26103" w:rsidRPr="00FE5EDE">
        <w:t xml:space="preserve">without </w:t>
      </w:r>
      <w:r w:rsidR="00B26103">
        <w:t xml:space="preserve">the </w:t>
      </w:r>
      <w:r w:rsidRPr="00FE5EDE">
        <w:t xml:space="preserve">constant need </w:t>
      </w:r>
      <w:r w:rsidR="0013020F">
        <w:t>of</w:t>
      </w:r>
      <w:r w:rsidRPr="00FE5EDE">
        <w:t xml:space="preserve"> IT</w:t>
      </w:r>
      <w:r w:rsidR="00B26103">
        <w:t xml:space="preserve"> personnel</w:t>
      </w:r>
      <w:r w:rsidRPr="00FE5EDE">
        <w:t xml:space="preserve"> to perform detailed testing.</w:t>
      </w:r>
    </w:p>
    <w:p w14:paraId="2F0DCF58" w14:textId="171619EC" w:rsidR="00C5046E" w:rsidRPr="00FE5EDE" w:rsidRDefault="00C5046E" w:rsidP="009E7993">
      <w:pPr>
        <w:pStyle w:val="Heading2Numbered"/>
      </w:pPr>
      <w:bookmarkStart w:id="8" w:name="_Toc421949117"/>
      <w:r w:rsidRPr="00FE5EDE">
        <w:t>Agility for business</w:t>
      </w:r>
      <w:bookmarkEnd w:id="8"/>
    </w:p>
    <w:p w14:paraId="115DB8E1" w14:textId="4821885F" w:rsidR="009E7993" w:rsidRPr="00FE5EDE" w:rsidRDefault="0013020F" w:rsidP="009E7993">
      <w:r>
        <w:t>A</w:t>
      </w:r>
      <w:r w:rsidR="00D012E9" w:rsidRPr="00FE5EDE">
        <w:t>pp</w:t>
      </w:r>
      <w:r w:rsidR="00DA3D58">
        <w:t xml:space="preserve"> </w:t>
      </w:r>
      <w:r w:rsidR="00B26103" w:rsidRPr="00FE5EDE">
        <w:t>model</w:t>
      </w:r>
      <w:r w:rsidR="00B26103">
        <w:t xml:space="preserve"> will </w:t>
      </w:r>
      <w:r>
        <w:t>result in faster deployments.</w:t>
      </w:r>
      <w:r w:rsidR="00D012E9" w:rsidRPr="00FE5EDE">
        <w:t xml:space="preserve"> All projects should </w:t>
      </w:r>
      <w:r>
        <w:t xml:space="preserve">aim to </w:t>
      </w:r>
      <w:r w:rsidR="00D012E9" w:rsidRPr="00FE5EDE">
        <w:t>minimize complexity</w:t>
      </w:r>
      <w:r w:rsidR="009176C2">
        <w:t>,</w:t>
      </w:r>
      <w:r w:rsidR="00D012E9" w:rsidRPr="00FE5EDE">
        <w:t xml:space="preserve"> concentrate on</w:t>
      </w:r>
      <w:r w:rsidR="00B26103">
        <w:t xml:space="preserve"> the</w:t>
      </w:r>
      <w:r w:rsidR="00D012E9" w:rsidRPr="00FE5EDE">
        <w:t xml:space="preserve"> primary objectives</w:t>
      </w:r>
      <w:r w:rsidR="009176C2">
        <w:t>,</w:t>
      </w:r>
      <w:r w:rsidR="00D012E9" w:rsidRPr="00FE5EDE">
        <w:t xml:space="preserve"> and </w:t>
      </w:r>
      <w:r>
        <w:t xml:space="preserve">then </w:t>
      </w:r>
      <w:r w:rsidR="00420B12">
        <w:t>offer</w:t>
      </w:r>
      <w:r w:rsidR="00D012E9" w:rsidRPr="00FE5EDE">
        <w:t xml:space="preserve"> the actual business functionality in </w:t>
      </w:r>
      <w:r w:rsidR="009176C2">
        <w:t xml:space="preserve">the </w:t>
      </w:r>
      <w:r w:rsidR="00D012E9" w:rsidRPr="00FE5EDE">
        <w:t>simplest possible way.</w:t>
      </w:r>
    </w:p>
    <w:p w14:paraId="757A22E8" w14:textId="3C9E8F5E" w:rsidR="00D012E9" w:rsidRPr="00FE5EDE" w:rsidRDefault="0013020F" w:rsidP="009E7993">
      <w:r>
        <w:lastRenderedPageBreak/>
        <w:t>App model</w:t>
      </w:r>
      <w:r w:rsidR="00D012E9" w:rsidRPr="00FE5EDE">
        <w:t xml:space="preserve"> support</w:t>
      </w:r>
      <w:r>
        <w:t>s</w:t>
      </w:r>
      <w:r w:rsidR="00D012E9" w:rsidRPr="00FE5EDE">
        <w:t xml:space="preserve"> deployments of new sites and elements to site collections without </w:t>
      </w:r>
      <w:r w:rsidR="00420B12">
        <w:t xml:space="preserve">any </w:t>
      </w:r>
      <w:r w:rsidR="00D012E9" w:rsidRPr="00FE5EDE">
        <w:t xml:space="preserve">downtime. This model </w:t>
      </w:r>
      <w:r w:rsidR="00420B12">
        <w:t>reduces</w:t>
      </w:r>
      <w:r w:rsidR="00D012E9" w:rsidRPr="00FE5EDE">
        <w:t xml:space="preserve"> the service </w:t>
      </w:r>
      <w:r w:rsidR="00E40BD3">
        <w:t>and</w:t>
      </w:r>
      <w:r>
        <w:t xml:space="preserve"> maintenance windows</w:t>
      </w:r>
      <w:r w:rsidR="00D012E9" w:rsidRPr="00FE5EDE">
        <w:t xml:space="preserve">. </w:t>
      </w:r>
    </w:p>
    <w:p w14:paraId="3AF2FE64" w14:textId="0DC1C5A0" w:rsidR="00C5046E" w:rsidRPr="00FE5EDE" w:rsidRDefault="00C5046E" w:rsidP="009E7993">
      <w:pPr>
        <w:pStyle w:val="Heading2Numbered"/>
      </w:pPr>
      <w:bookmarkStart w:id="9" w:name="_Toc421949118"/>
      <w:r w:rsidRPr="00FE5EDE">
        <w:t>Cost efficiency</w:t>
      </w:r>
      <w:bookmarkEnd w:id="9"/>
    </w:p>
    <w:p w14:paraId="538A56C5" w14:textId="7D1A578C" w:rsidR="009E7993" w:rsidRPr="00FE5EDE" w:rsidRDefault="0013020F" w:rsidP="009E7993">
      <w:r>
        <w:t>M</w:t>
      </w:r>
      <w:r w:rsidR="00D012E9" w:rsidRPr="00FE5EDE">
        <w:t xml:space="preserve">inimize </w:t>
      </w:r>
      <w:r>
        <w:t>the</w:t>
      </w:r>
      <w:r w:rsidR="00D012E9" w:rsidRPr="00FE5EDE">
        <w:t xml:space="preserve"> unnecessary complexity </w:t>
      </w:r>
      <w:r>
        <w:t xml:space="preserve">involved </w:t>
      </w:r>
      <w:r w:rsidR="00D012E9" w:rsidRPr="00FE5EDE">
        <w:t xml:space="preserve">with </w:t>
      </w:r>
      <w:r w:rsidRPr="00FE5EDE">
        <w:t xml:space="preserve">customizations </w:t>
      </w:r>
      <w:r>
        <w:t>if they do not provide direct</w:t>
      </w:r>
      <w:r w:rsidR="00D012E9" w:rsidRPr="00FE5EDE">
        <w:t xml:space="preserve"> business value.</w:t>
      </w:r>
      <w:r>
        <w:t xml:space="preserve"> Use out of box features as far as possible.</w:t>
      </w:r>
    </w:p>
    <w:p w14:paraId="0697AEF4" w14:textId="1510EF80" w:rsidR="00D012E9" w:rsidRPr="00FE5EDE" w:rsidRDefault="00D012E9" w:rsidP="009E7993">
      <w:r w:rsidRPr="00FE5EDE">
        <w:t xml:space="preserve">Each </w:t>
      </w:r>
      <w:r w:rsidR="0013020F">
        <w:t>required</w:t>
      </w:r>
      <w:r w:rsidR="00370DF9">
        <w:t xml:space="preserve"> function </w:t>
      </w:r>
      <w:r w:rsidR="00E9415D">
        <w:t>should</w:t>
      </w:r>
      <w:r w:rsidRPr="00FE5EDE">
        <w:t xml:space="preserve"> be evaluated </w:t>
      </w:r>
      <w:r w:rsidR="00E9415D">
        <w:t>against the</w:t>
      </w:r>
      <w:r w:rsidRPr="00FE5EDE">
        <w:t xml:space="preserve"> value </w:t>
      </w:r>
      <w:r w:rsidR="00E9415D">
        <w:t>gained and the cost associated</w:t>
      </w:r>
      <w:r w:rsidRPr="00FE5EDE">
        <w:t xml:space="preserve"> </w:t>
      </w:r>
      <w:r w:rsidR="00420B12">
        <w:t>with the</w:t>
      </w:r>
      <w:r w:rsidRPr="00FE5EDE">
        <w:t xml:space="preserve"> development </w:t>
      </w:r>
      <w:r w:rsidR="00E9415D">
        <w:t xml:space="preserve">and </w:t>
      </w:r>
      <w:r w:rsidRPr="00FE5EDE">
        <w:t>maintenance phase.</w:t>
      </w:r>
    </w:p>
    <w:p w14:paraId="52E1C7E1" w14:textId="7AE014EA" w:rsidR="00D012E9" w:rsidRPr="00FE5EDE" w:rsidRDefault="00D012E9" w:rsidP="009E7993">
      <w:r w:rsidRPr="00FE5EDE">
        <w:t xml:space="preserve">Minimize on-premises investments </w:t>
      </w:r>
      <w:r w:rsidR="00110E14">
        <w:t>in</w:t>
      </w:r>
      <w:r w:rsidRPr="00FE5EDE">
        <w:t xml:space="preserve"> SharePoint and gradually </w:t>
      </w:r>
      <w:r w:rsidR="00E9415D">
        <w:t>eliminate</w:t>
      </w:r>
      <w:r w:rsidRPr="00FE5EDE">
        <w:t xml:space="preserve"> the need for the on-premises deployments </w:t>
      </w:r>
      <w:r w:rsidR="00B834DF">
        <w:t>in favor of</w:t>
      </w:r>
      <w:r w:rsidRPr="00FE5EDE">
        <w:t xml:space="preserve"> cloud options. </w:t>
      </w:r>
    </w:p>
    <w:p w14:paraId="3ABD5DBC" w14:textId="6DF05F0C" w:rsidR="00C5046E" w:rsidRPr="00FE5EDE" w:rsidRDefault="00C5046E" w:rsidP="009E7993">
      <w:pPr>
        <w:pStyle w:val="Heading2Numbered"/>
      </w:pPr>
      <w:bookmarkStart w:id="10" w:name="_Toc421949119"/>
      <w:r w:rsidRPr="00FE5EDE">
        <w:t>Customize for business value</w:t>
      </w:r>
      <w:bookmarkEnd w:id="10"/>
    </w:p>
    <w:p w14:paraId="59D3CB35" w14:textId="69DC9017" w:rsidR="00C5046E" w:rsidRPr="00FE5EDE" w:rsidRDefault="00716330" w:rsidP="00233C94">
      <w:r w:rsidRPr="00FE5EDE">
        <w:t xml:space="preserve">Each customization and project should have </w:t>
      </w:r>
      <w:r w:rsidR="00295537">
        <w:t xml:space="preserve">a </w:t>
      </w:r>
      <w:r w:rsidRPr="00FE5EDE">
        <w:t>clear business case (ROI) tak</w:t>
      </w:r>
      <w:r w:rsidR="005621D7">
        <w:t>ing</w:t>
      </w:r>
      <w:r w:rsidRPr="00FE5EDE">
        <w:t xml:space="preserve"> into account short and </w:t>
      </w:r>
      <w:r w:rsidR="00E9415D" w:rsidRPr="00FE5EDE">
        <w:t>long-term</w:t>
      </w:r>
      <w:r w:rsidRPr="00FE5EDE">
        <w:t xml:space="preserve"> costs </w:t>
      </w:r>
      <w:r w:rsidR="00E9415D">
        <w:t>associated with</w:t>
      </w:r>
      <w:r w:rsidRPr="00FE5EDE">
        <w:t xml:space="preserve"> development, training and maintenance.</w:t>
      </w:r>
    </w:p>
    <w:p w14:paraId="3CB8CDAE" w14:textId="27B669DC" w:rsidR="00716330" w:rsidRPr="00FE5EDE" w:rsidRDefault="00716330" w:rsidP="00233C94">
      <w:r w:rsidRPr="00FE5EDE">
        <w:t>Out</w:t>
      </w:r>
      <w:r w:rsidR="002561F9">
        <w:t>-</w:t>
      </w:r>
      <w:r w:rsidRPr="00FE5EDE">
        <w:t>of</w:t>
      </w:r>
      <w:r w:rsidR="002561F9">
        <w:t>-</w:t>
      </w:r>
      <w:r w:rsidRPr="00FE5EDE">
        <w:t>the</w:t>
      </w:r>
      <w:r w:rsidR="002561F9">
        <w:t>-</w:t>
      </w:r>
      <w:r w:rsidR="00E00527">
        <w:t xml:space="preserve">box functionalities should </w:t>
      </w:r>
      <w:r w:rsidRPr="00FE5EDE">
        <w:t xml:space="preserve">always </w:t>
      </w:r>
      <w:r w:rsidR="00E9415D">
        <w:t>hold priority</w:t>
      </w:r>
      <w:r w:rsidRPr="00FE5EDE">
        <w:t xml:space="preserve"> and customization should only occur if out of the box functionalities or apps from public market place cannot provide similar functionality.</w:t>
      </w:r>
    </w:p>
    <w:p w14:paraId="5BBD1855" w14:textId="44A480F1" w:rsidR="00716330" w:rsidRPr="00FE5EDE" w:rsidRDefault="00420B12" w:rsidP="00233C94">
      <w:r>
        <w:t xml:space="preserve">Use the </w:t>
      </w:r>
      <w:r w:rsidR="001D16A5">
        <w:t>app</w:t>
      </w:r>
      <w:r w:rsidR="00716330" w:rsidRPr="00FE5EDE">
        <w:t xml:space="preserve"> model whenever possible to minimize operation</w:t>
      </w:r>
      <w:r w:rsidR="007F45F7">
        <w:t xml:space="preserve">al </w:t>
      </w:r>
      <w:r w:rsidR="00716330" w:rsidRPr="00FE5EDE">
        <w:t xml:space="preserve">impact of the customizations and to provide flexibility with the hosting options. </w:t>
      </w:r>
    </w:p>
    <w:p w14:paraId="63CC412E" w14:textId="77777777" w:rsidR="004A6895" w:rsidRDefault="004A6895">
      <w:pPr>
        <w:spacing w:before="0" w:after="200"/>
        <w:rPr>
          <w:rFonts w:eastAsiaTheme="minorHAnsi"/>
          <w:color w:val="008AC8"/>
          <w:spacing w:val="10"/>
          <w:sz w:val="36"/>
          <w:szCs w:val="48"/>
        </w:rPr>
      </w:pPr>
      <w:bookmarkStart w:id="11" w:name="_Toc385308666"/>
      <w:bookmarkStart w:id="12" w:name="_Toc385308665"/>
      <w:r>
        <w:br w:type="page"/>
      </w:r>
    </w:p>
    <w:p w14:paraId="065E62AE" w14:textId="432A85B1" w:rsidR="00E00527" w:rsidRPr="00FE5EDE" w:rsidRDefault="006404E8" w:rsidP="00E00527">
      <w:pPr>
        <w:pStyle w:val="Heading1Numbered"/>
      </w:pPr>
      <w:bookmarkStart w:id="13" w:name="_Toc421949120"/>
      <w:r>
        <w:lastRenderedPageBreak/>
        <w:t>High L</w:t>
      </w:r>
      <w:r w:rsidR="00E00527" w:rsidRPr="00FE5EDE">
        <w:t xml:space="preserve">evel </w:t>
      </w:r>
      <w:bookmarkEnd w:id="11"/>
      <w:r w:rsidR="0020733C">
        <w:t>roadmap</w:t>
      </w:r>
      <w:bookmarkEnd w:id="13"/>
      <w:r w:rsidR="00E00527" w:rsidRPr="00FE5EDE">
        <w:t xml:space="preserve"> </w:t>
      </w:r>
    </w:p>
    <w:p w14:paraId="2521E212" w14:textId="38AF01E1" w:rsidR="001D16A5" w:rsidRPr="00FE5EDE" w:rsidRDefault="00A808A8" w:rsidP="001D16A5">
      <w:pPr>
        <w:pStyle w:val="VisibleGuidance"/>
      </w:pPr>
      <w:r>
        <w:t>Provide a rough timeline of events</w:t>
      </w:r>
    </w:p>
    <w:p w14:paraId="036430A7" w14:textId="0BA91AF5" w:rsidR="00E00527" w:rsidRPr="00FE5EDE" w:rsidRDefault="00E00527" w:rsidP="00E00527">
      <w:r w:rsidRPr="00FE5EDE">
        <w:t xml:space="preserve"> </w:t>
      </w:r>
    </w:p>
    <w:p w14:paraId="35AB2174" w14:textId="2ACE9FF5" w:rsidR="00E00527" w:rsidRPr="00FE5EDE" w:rsidRDefault="0020733C" w:rsidP="00E00527">
      <w:r>
        <w:rPr>
          <w:noProof/>
          <w:lang w:val="en-NZ" w:eastAsia="en-NZ"/>
        </w:rPr>
        <w:drawing>
          <wp:inline distT="0" distB="0" distL="0" distR="0" wp14:anchorId="4FC48A13" wp14:editId="178BE0E7">
            <wp:extent cx="5815254" cy="22829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0788" cy="2285091"/>
                    </a:xfrm>
                    <a:prstGeom prst="rect">
                      <a:avLst/>
                    </a:prstGeom>
                    <a:noFill/>
                  </pic:spPr>
                </pic:pic>
              </a:graphicData>
            </a:graphic>
          </wp:inline>
        </w:drawing>
      </w:r>
    </w:p>
    <w:p w14:paraId="20700E51" w14:textId="77777777" w:rsidR="00E00527" w:rsidRPr="00FE5EDE" w:rsidRDefault="00E00527" w:rsidP="00E00527"/>
    <w:p w14:paraId="67B4D0D4" w14:textId="2079EB2B" w:rsidR="00E00527" w:rsidRDefault="003B7F59" w:rsidP="003B7F59">
      <w:pPr>
        <w:pStyle w:val="Heading1Numbered"/>
        <w:ind w:left="0" w:firstLine="0"/>
      </w:pPr>
      <w:bookmarkStart w:id="14" w:name="_Toc421949121"/>
      <w:r w:rsidRPr="00FE5EDE">
        <w:t>Current environment and challenges</w:t>
      </w:r>
      <w:bookmarkEnd w:id="14"/>
    </w:p>
    <w:p w14:paraId="14014480" w14:textId="77777777" w:rsidR="00A808A8" w:rsidRDefault="003B7F59" w:rsidP="00A808A8">
      <w:pPr>
        <w:pStyle w:val="VisibleGuidance"/>
      </w:pPr>
      <w:r>
        <w:t>Highlight the challenges with maintaining an on – premise environment</w:t>
      </w:r>
      <w:r w:rsidR="00A808A8">
        <w:t>. Also include the challenges been identified during Kick off sessions</w:t>
      </w:r>
    </w:p>
    <w:p w14:paraId="5BCAE353" w14:textId="0FAD92D5" w:rsidR="003B7F59" w:rsidRDefault="003B7F59" w:rsidP="00A808A8">
      <w:pPr>
        <w:pStyle w:val="Heading1Numbered"/>
        <w:ind w:left="0" w:firstLine="0"/>
      </w:pPr>
      <w:bookmarkStart w:id="15" w:name="_Toc421949122"/>
      <w:r w:rsidRPr="00FE5EDE">
        <w:t>Future recommended architecture</w:t>
      </w:r>
      <w:bookmarkEnd w:id="15"/>
    </w:p>
    <w:p w14:paraId="2B4E69A2" w14:textId="282A6C62" w:rsidR="003B7F59" w:rsidRPr="00FE5EDE" w:rsidRDefault="003B7F59" w:rsidP="003B7F59">
      <w:pPr>
        <w:pStyle w:val="VisibleGuidance"/>
      </w:pPr>
      <w:r>
        <w:t xml:space="preserve">Recommend the App model that provides features without having to take </w:t>
      </w:r>
      <w:r w:rsidRPr="00FE5EDE">
        <w:t>actual ownership of the environment</w:t>
      </w:r>
    </w:p>
    <w:p w14:paraId="6CB7C611" w14:textId="77777777" w:rsidR="00E00527" w:rsidRDefault="00E00527" w:rsidP="00E00527"/>
    <w:p w14:paraId="3BDEAB1C" w14:textId="77777777" w:rsidR="00662F4C" w:rsidRDefault="00662F4C" w:rsidP="00E00527"/>
    <w:p w14:paraId="2B1ED6DD" w14:textId="7693687F" w:rsidR="006D7129" w:rsidRDefault="006D7129">
      <w:pPr>
        <w:spacing w:before="0" w:after="200"/>
      </w:pPr>
      <w:r>
        <w:br w:type="page"/>
      </w:r>
    </w:p>
    <w:p w14:paraId="101CD0B8" w14:textId="0D8D6DA4" w:rsidR="006D7129" w:rsidRDefault="006D7129" w:rsidP="006D7129">
      <w:pPr>
        <w:pStyle w:val="Heading1Numbered"/>
      </w:pPr>
      <w:bookmarkStart w:id="16" w:name="_Toc421949123"/>
      <w:r>
        <w:lastRenderedPageBreak/>
        <w:t>SharePoint Assessment report</w:t>
      </w:r>
      <w:bookmarkEnd w:id="16"/>
    </w:p>
    <w:p w14:paraId="1E2B4089" w14:textId="6B6F6D90" w:rsidR="001D16A5" w:rsidRDefault="001D16A5" w:rsidP="001D16A5">
      <w:pPr>
        <w:pStyle w:val="VisibleGuidance"/>
      </w:pPr>
      <w:r>
        <w:t xml:space="preserve">Write a short introduction that explains how this chapter is structured and why </w:t>
      </w:r>
      <w:r w:rsidR="00E40BD3">
        <w:t>we have</w:t>
      </w:r>
      <w:r>
        <w:t xml:space="preserve"> done this exercise.</w:t>
      </w:r>
    </w:p>
    <w:p w14:paraId="05B3D651" w14:textId="77777777" w:rsidR="006D7129" w:rsidRDefault="006D7129" w:rsidP="006D7129"/>
    <w:p w14:paraId="5F319B92" w14:textId="27574037" w:rsidR="006D7129" w:rsidRDefault="006D7129" w:rsidP="006D7129">
      <w:pPr>
        <w:pStyle w:val="Heading2Numbered"/>
      </w:pPr>
      <w:bookmarkStart w:id="17" w:name="_Toc421949124"/>
      <w:r>
        <w:t>FTC solutions analyzed</w:t>
      </w:r>
      <w:bookmarkEnd w:id="17"/>
    </w:p>
    <w:p w14:paraId="27D3334A" w14:textId="195AF247" w:rsidR="006D7129" w:rsidRDefault="000051A3" w:rsidP="006D7129">
      <w:pPr>
        <w:pStyle w:val="VisibleGuidance"/>
      </w:pPr>
      <w:r>
        <w:t>Describe which FTC solutions w</w:t>
      </w:r>
      <w:r w:rsidR="006D7129">
        <w:t xml:space="preserve">ere in scope and </w:t>
      </w:r>
      <w:r w:rsidR="004A6895">
        <w:t>the ones you have</w:t>
      </w:r>
      <w:r w:rsidR="006D7129">
        <w:t xml:space="preserve"> analyzed in detail. Also, describe how</w:t>
      </w:r>
      <w:r w:rsidR="004A6895">
        <w:t xml:space="preserve"> you performed</w:t>
      </w:r>
      <w:r w:rsidR="006D7129">
        <w:t xml:space="preserve"> the analys</w:t>
      </w:r>
      <w:r w:rsidR="00E40BD3">
        <w:t>i</w:t>
      </w:r>
      <w:r w:rsidR="006D7129">
        <w:t>s and refer to the generated SPCAF</w:t>
      </w:r>
      <w:r w:rsidR="00AE5F17">
        <w:t xml:space="preserve"> (SharePoint Code Analysis Framework)</w:t>
      </w:r>
      <w:r w:rsidR="006D7129">
        <w:t xml:space="preserve"> reports. </w:t>
      </w:r>
    </w:p>
    <w:p w14:paraId="39E18056" w14:textId="77777777" w:rsidR="006D7129" w:rsidRDefault="006D7129" w:rsidP="006D7129">
      <w:pPr>
        <w:pStyle w:val="VisibleGuidance"/>
      </w:pPr>
    </w:p>
    <w:p w14:paraId="67C8010A" w14:textId="701D76B3" w:rsidR="006D7129" w:rsidRPr="00FE5EDE" w:rsidRDefault="006D7129" w:rsidP="006D7129">
      <w:pPr>
        <w:pStyle w:val="VisibleGuidance"/>
      </w:pPr>
      <w:r>
        <w:t xml:space="preserve">Note that in the next chapters </w:t>
      </w:r>
      <w:r w:rsidR="00E40BD3">
        <w:t>you will</w:t>
      </w:r>
      <w:r>
        <w:t xml:space="preserve"> need to discuss the customer requirements and the equivalent FTC analysis grouped per scenario. If a particular scenario does not apply to the customer then just remove that chapter.</w:t>
      </w:r>
    </w:p>
    <w:p w14:paraId="0D2A0815" w14:textId="77777777" w:rsidR="006D7129" w:rsidRDefault="006D7129" w:rsidP="006D7129"/>
    <w:p w14:paraId="3065A527" w14:textId="5A5C927F" w:rsidR="006D7129" w:rsidRDefault="006D7129" w:rsidP="006D7129">
      <w:pPr>
        <w:pStyle w:val="Heading2Numbered"/>
      </w:pPr>
      <w:bookmarkStart w:id="18" w:name="_Toc421949125"/>
      <w:r>
        <w:t>Provisioning</w:t>
      </w:r>
      <w:bookmarkEnd w:id="18"/>
    </w:p>
    <w:p w14:paraId="467D9226" w14:textId="6EA1574A" w:rsidR="006D7129" w:rsidRPr="006D7129" w:rsidRDefault="006D7129" w:rsidP="006D7129">
      <w:pPr>
        <w:pStyle w:val="Heading3Numbered"/>
      </w:pPr>
      <w:bookmarkStart w:id="19" w:name="_Toc421949126"/>
      <w:r>
        <w:t>Customer requirements</w:t>
      </w:r>
      <w:bookmarkEnd w:id="19"/>
    </w:p>
    <w:p w14:paraId="229D8B44" w14:textId="7C72BC85" w:rsidR="006D7129" w:rsidRPr="00FE5EDE" w:rsidRDefault="006D7129" w:rsidP="006D7129">
      <w:pPr>
        <w:pStyle w:val="VisibleGuidance"/>
      </w:pPr>
      <w:r>
        <w:t xml:space="preserve">Describe the requirements the customer has listed for provisioning. </w:t>
      </w:r>
    </w:p>
    <w:p w14:paraId="6A8E7D04" w14:textId="77777777" w:rsidR="006D7129" w:rsidRDefault="006D7129" w:rsidP="00E00527"/>
    <w:p w14:paraId="7CE0DC61" w14:textId="4D6BDFD2" w:rsidR="006D7129" w:rsidRDefault="006D7129" w:rsidP="006D7129">
      <w:pPr>
        <w:pStyle w:val="Heading3Numbered"/>
      </w:pPr>
      <w:bookmarkStart w:id="20" w:name="_Toc421949127"/>
      <w:r>
        <w:t>Considerations and workarounds</w:t>
      </w:r>
      <w:bookmarkEnd w:id="20"/>
    </w:p>
    <w:p w14:paraId="0EA04099" w14:textId="55F8954C" w:rsidR="006D7129" w:rsidRDefault="006D7129" w:rsidP="006D7129">
      <w:pPr>
        <w:pStyle w:val="VisibleGuidance"/>
      </w:pPr>
      <w:r>
        <w:t>Describe the potential issues you</w:t>
      </w:r>
      <w:r w:rsidR="00E40BD3">
        <w:t xml:space="preserve"> ha</w:t>
      </w:r>
      <w:r>
        <w:t xml:space="preserve">ve detected while analyzing the FTC code. </w:t>
      </w:r>
      <w:r w:rsidR="00E40BD3">
        <w:t>It is</w:t>
      </w:r>
      <w:r>
        <w:t xml:space="preserve"> important that </w:t>
      </w:r>
      <w:r w:rsidR="00E40BD3">
        <w:t>both the</w:t>
      </w:r>
      <w:r w:rsidR="005A198B">
        <w:t xml:space="preserve"> </w:t>
      </w:r>
      <w:r>
        <w:t xml:space="preserve">Microsoft </w:t>
      </w:r>
      <w:r w:rsidR="000051A3">
        <w:t>Partner and</w:t>
      </w:r>
      <w:r>
        <w:t xml:space="preserve"> the customer have a good </w:t>
      </w:r>
      <w:r w:rsidR="000051A3">
        <w:t>understanding of these</w:t>
      </w:r>
      <w:r>
        <w:t xml:space="preserve">. If </w:t>
      </w:r>
      <w:r w:rsidR="000051A3">
        <w:t>possible,</w:t>
      </w:r>
      <w:r>
        <w:t xml:space="preserve"> list potential workarounds for these issues: changing the requirements </w:t>
      </w:r>
      <w:r w:rsidR="000051A3">
        <w:t>could sometimes</w:t>
      </w:r>
      <w:r>
        <w:t xml:space="preserve"> be a solution or there </w:t>
      </w:r>
      <w:r w:rsidR="000051A3">
        <w:t>could</w:t>
      </w:r>
      <w:r>
        <w:t xml:space="preserve"> be a technical workaround. When there’s NO solution found then clearly mark this as a </w:t>
      </w:r>
      <w:r w:rsidR="000051A3">
        <w:t>“</w:t>
      </w:r>
      <w:r w:rsidR="004A4AB5">
        <w:t>FTC to App blocker</w:t>
      </w:r>
      <w:r w:rsidR="000051A3">
        <w:t>”</w:t>
      </w:r>
      <w:r w:rsidR="004A4AB5">
        <w:t xml:space="preserve"> </w:t>
      </w:r>
      <w:r w:rsidR="000051A3">
        <w:t>which would</w:t>
      </w:r>
      <w:r w:rsidR="004A4AB5">
        <w:t xml:space="preserve"> require further follow-up.</w:t>
      </w:r>
    </w:p>
    <w:p w14:paraId="109A05D6" w14:textId="77777777" w:rsidR="006D7129" w:rsidRDefault="006D7129" w:rsidP="006D7129"/>
    <w:p w14:paraId="2FA5C352" w14:textId="5F63111D" w:rsidR="004A4AB5" w:rsidRDefault="004A4AB5" w:rsidP="004A4AB5">
      <w:pPr>
        <w:pStyle w:val="Heading2Numbered"/>
      </w:pPr>
      <w:bookmarkStart w:id="21" w:name="_Toc421949128"/>
      <w:r>
        <w:lastRenderedPageBreak/>
        <w:t>Branding</w:t>
      </w:r>
      <w:bookmarkEnd w:id="21"/>
    </w:p>
    <w:p w14:paraId="0542E953" w14:textId="77777777" w:rsidR="004A4AB5" w:rsidRPr="006D7129" w:rsidRDefault="004A4AB5" w:rsidP="004A4AB5">
      <w:pPr>
        <w:pStyle w:val="Heading3Numbered"/>
      </w:pPr>
      <w:bookmarkStart w:id="22" w:name="_Toc421949129"/>
      <w:r>
        <w:t>Customer requirements</w:t>
      </w:r>
      <w:bookmarkEnd w:id="22"/>
    </w:p>
    <w:p w14:paraId="72FDC208" w14:textId="3664F360" w:rsidR="004A4AB5" w:rsidRPr="00FE5EDE" w:rsidRDefault="004A4AB5" w:rsidP="004A4AB5">
      <w:pPr>
        <w:pStyle w:val="VisibleGuidance"/>
      </w:pPr>
      <w:r>
        <w:t xml:space="preserve">Describe the requirements the customer has listed for branding. </w:t>
      </w:r>
    </w:p>
    <w:p w14:paraId="0C09A58B" w14:textId="77777777" w:rsidR="004A4AB5" w:rsidRDefault="004A4AB5" w:rsidP="004A4AB5"/>
    <w:p w14:paraId="69208A0E" w14:textId="77777777" w:rsidR="004A4AB5" w:rsidRDefault="004A4AB5" w:rsidP="004A4AB5">
      <w:pPr>
        <w:pStyle w:val="Heading3Numbered"/>
      </w:pPr>
      <w:bookmarkStart w:id="23" w:name="_Toc421949130"/>
      <w:r>
        <w:t>Considerations and workarounds</w:t>
      </w:r>
      <w:bookmarkEnd w:id="23"/>
    </w:p>
    <w:p w14:paraId="205D1CA5" w14:textId="1B5C4788" w:rsidR="004A4AB5" w:rsidRDefault="000051A3" w:rsidP="004A4AB5">
      <w:pPr>
        <w:pStyle w:val="VisibleGuidance"/>
      </w:pPr>
      <w:r w:rsidRPr="000051A3">
        <w:t xml:space="preserve">Describe the potential issues </w:t>
      </w:r>
      <w:r w:rsidR="005A198B" w:rsidRPr="000051A3">
        <w:t>you have</w:t>
      </w:r>
      <w:r w:rsidRPr="000051A3">
        <w:t xml:space="preserve"> detected while analyzing the FTC code. </w:t>
      </w:r>
      <w:r w:rsidR="005A198B" w:rsidRPr="000051A3">
        <w:t>It is</w:t>
      </w:r>
      <w:r w:rsidRPr="000051A3">
        <w:t xml:space="preserve"> important that both</w:t>
      </w:r>
      <w:r w:rsidR="005A198B">
        <w:t xml:space="preserve"> the</w:t>
      </w:r>
      <w:r w:rsidRPr="000051A3">
        <w:t xml:space="preserve"> 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12262FE2" w14:textId="77777777" w:rsidR="004A4AB5" w:rsidRDefault="004A4AB5" w:rsidP="006D7129"/>
    <w:p w14:paraId="26160188" w14:textId="743B11B9" w:rsidR="004A4AB5" w:rsidRDefault="004A4AB5" w:rsidP="004A4AB5">
      <w:pPr>
        <w:pStyle w:val="Heading2Numbered"/>
      </w:pPr>
      <w:bookmarkStart w:id="24" w:name="_Toc421949131"/>
      <w:r>
        <w:t>UX Components</w:t>
      </w:r>
      <w:bookmarkEnd w:id="24"/>
    </w:p>
    <w:p w14:paraId="35459241" w14:textId="77777777" w:rsidR="004A4AB5" w:rsidRPr="006D7129" w:rsidRDefault="004A4AB5" w:rsidP="004A4AB5">
      <w:pPr>
        <w:pStyle w:val="Heading3Numbered"/>
      </w:pPr>
      <w:bookmarkStart w:id="25" w:name="_Toc421949132"/>
      <w:r>
        <w:t>Customer requirements</w:t>
      </w:r>
      <w:bookmarkEnd w:id="25"/>
    </w:p>
    <w:p w14:paraId="490884E8" w14:textId="7411990E" w:rsidR="004A4AB5" w:rsidRPr="00FE5EDE" w:rsidRDefault="004A4AB5" w:rsidP="004A4AB5">
      <w:pPr>
        <w:pStyle w:val="VisibleGuidance"/>
      </w:pPr>
      <w:r>
        <w:t xml:space="preserve">Describe the requirements the customer has listed for UX components. </w:t>
      </w:r>
    </w:p>
    <w:p w14:paraId="66DF8215" w14:textId="77777777" w:rsidR="004A4AB5" w:rsidRDefault="004A4AB5" w:rsidP="004A4AB5"/>
    <w:p w14:paraId="278E5C9C" w14:textId="77777777" w:rsidR="004A4AB5" w:rsidRDefault="004A4AB5" w:rsidP="004A4AB5">
      <w:pPr>
        <w:pStyle w:val="Heading3Numbered"/>
      </w:pPr>
      <w:bookmarkStart w:id="26" w:name="_Toc421949133"/>
      <w:r>
        <w:t>Considerations and workarounds</w:t>
      </w:r>
      <w:bookmarkEnd w:id="26"/>
    </w:p>
    <w:p w14:paraId="1B83A59D" w14:textId="3A58CD04" w:rsidR="004A4AB5" w:rsidRDefault="000051A3" w:rsidP="004A4AB5">
      <w:pPr>
        <w:pStyle w:val="VisibleGuidance"/>
      </w:pPr>
      <w:r w:rsidRPr="000051A3">
        <w:t xml:space="preserve">Describe the potential issues </w:t>
      </w:r>
      <w:r w:rsidR="005A198B" w:rsidRPr="000051A3">
        <w:t>you have</w:t>
      </w:r>
      <w:r w:rsidRPr="000051A3">
        <w:t xml:space="preserve"> detected while analyzing the FTC code. It</w:t>
      </w:r>
      <w:r w:rsidR="00E40BD3">
        <w:t xml:space="preserve"> is</w:t>
      </w:r>
      <w:r w:rsidRPr="000051A3">
        <w:t xml:space="preserve"> important that both</w:t>
      </w:r>
      <w:r w:rsidR="005A198B">
        <w:t xml:space="preserve"> the</w:t>
      </w:r>
      <w:r w:rsidRPr="000051A3">
        <w:t xml:space="preserve"> 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59D97ACC" w14:textId="77777777" w:rsidR="004A4AB5" w:rsidRDefault="004A4AB5" w:rsidP="006D7129"/>
    <w:p w14:paraId="1D6D39CE" w14:textId="0998C905" w:rsidR="004A4AB5" w:rsidRDefault="004A4AB5" w:rsidP="004A4AB5">
      <w:pPr>
        <w:pStyle w:val="Heading2Numbered"/>
      </w:pPr>
      <w:bookmarkStart w:id="27" w:name="_Toc421949134"/>
      <w:r>
        <w:t>Search</w:t>
      </w:r>
      <w:bookmarkEnd w:id="27"/>
    </w:p>
    <w:p w14:paraId="024F42BF" w14:textId="77777777" w:rsidR="004A4AB5" w:rsidRPr="006D7129" w:rsidRDefault="004A4AB5" w:rsidP="004A4AB5">
      <w:pPr>
        <w:pStyle w:val="Heading3Numbered"/>
      </w:pPr>
      <w:bookmarkStart w:id="28" w:name="_Toc421949135"/>
      <w:r>
        <w:t>Customer requirements</w:t>
      </w:r>
      <w:bookmarkEnd w:id="28"/>
    </w:p>
    <w:p w14:paraId="35C041A0" w14:textId="4734F4DF" w:rsidR="004A4AB5" w:rsidRPr="00FE5EDE" w:rsidRDefault="004A4AB5" w:rsidP="004A4AB5">
      <w:pPr>
        <w:pStyle w:val="VisibleGuidance"/>
      </w:pPr>
      <w:r>
        <w:t xml:space="preserve">Describe the requirements the customer has listed for search. </w:t>
      </w:r>
    </w:p>
    <w:p w14:paraId="2BA25F5C" w14:textId="77777777" w:rsidR="004A4AB5" w:rsidRDefault="004A4AB5" w:rsidP="004A4AB5"/>
    <w:p w14:paraId="0F311ACD" w14:textId="77777777" w:rsidR="004A4AB5" w:rsidRDefault="004A4AB5" w:rsidP="004A4AB5">
      <w:pPr>
        <w:pStyle w:val="Heading3Numbered"/>
      </w:pPr>
      <w:bookmarkStart w:id="29" w:name="_Toc421949136"/>
      <w:r>
        <w:lastRenderedPageBreak/>
        <w:t>Considerations and workarounds</w:t>
      </w:r>
      <w:bookmarkEnd w:id="29"/>
    </w:p>
    <w:p w14:paraId="69DDDDCC" w14:textId="6ACC7153" w:rsidR="004A4AB5" w:rsidRDefault="004A4AB5" w:rsidP="004A4AB5">
      <w:pPr>
        <w:pStyle w:val="VisibleGuidance"/>
      </w:pPr>
      <w:r>
        <w:t xml:space="preserve">Describe the potential issues </w:t>
      </w:r>
      <w:r w:rsidR="005A198B">
        <w:t>you have</w:t>
      </w:r>
      <w:r>
        <w:t xml:space="preserve"> detected while analyzing the FTC code. </w:t>
      </w:r>
      <w:r w:rsidR="004A6895">
        <w:t>It is</w:t>
      </w:r>
      <w:r>
        <w:t xml:space="preserve"> important that both </w:t>
      </w:r>
      <w:r w:rsidR="005A198B">
        <w:t xml:space="preserve">the </w:t>
      </w:r>
      <w:r>
        <w:t xml:space="preserve">Microsoft as the customer do have a good view on these. If </w:t>
      </w:r>
      <w:r w:rsidR="005A198B">
        <w:t>possible,</w:t>
      </w:r>
      <w:r>
        <w:t xml:space="preserve"> list potential workarounds for these issues: sometimes slightly changing the requirements can be a solution or there can be a technical workaround. When there’s NO solution found then clearly mark this as a FTC to App blocker as thi</w:t>
      </w:r>
      <w:r w:rsidR="00695697">
        <w:t>s will require further follow-up</w:t>
      </w:r>
      <w:r>
        <w:t>.</w:t>
      </w:r>
    </w:p>
    <w:p w14:paraId="622991F7" w14:textId="77777777" w:rsidR="004A4AB5" w:rsidRDefault="004A4AB5" w:rsidP="006D7129"/>
    <w:p w14:paraId="2A26DAFF" w14:textId="071E8AC4" w:rsidR="004A4AB5" w:rsidRDefault="004A4AB5" w:rsidP="004A4AB5">
      <w:pPr>
        <w:pStyle w:val="Heading2Numbered"/>
      </w:pPr>
      <w:bookmarkStart w:id="30" w:name="_Toc421949137"/>
      <w:r>
        <w:t>Composite and Business apps</w:t>
      </w:r>
      <w:bookmarkEnd w:id="30"/>
    </w:p>
    <w:p w14:paraId="2FAC258E" w14:textId="77777777" w:rsidR="004A4AB5" w:rsidRPr="006D7129" w:rsidRDefault="004A4AB5" w:rsidP="004A4AB5">
      <w:pPr>
        <w:pStyle w:val="Heading3Numbered"/>
      </w:pPr>
      <w:bookmarkStart w:id="31" w:name="_Toc421949138"/>
      <w:r>
        <w:t>Customer requirements</w:t>
      </w:r>
      <w:bookmarkEnd w:id="31"/>
    </w:p>
    <w:p w14:paraId="7A2985E9" w14:textId="77F11BF6" w:rsidR="004A4AB5" w:rsidRPr="00FE5EDE" w:rsidRDefault="004A4AB5" w:rsidP="004A4AB5">
      <w:pPr>
        <w:pStyle w:val="VisibleGuidance"/>
      </w:pPr>
      <w:r>
        <w:t xml:space="preserve">Describe the requirements the customer has listed for composite and business apps. </w:t>
      </w:r>
    </w:p>
    <w:p w14:paraId="260326DE" w14:textId="77777777" w:rsidR="004A4AB5" w:rsidRDefault="004A4AB5" w:rsidP="004A4AB5"/>
    <w:p w14:paraId="61F6E9CA" w14:textId="77777777" w:rsidR="004A4AB5" w:rsidRDefault="004A4AB5" w:rsidP="004A4AB5">
      <w:pPr>
        <w:pStyle w:val="Heading3Numbered"/>
      </w:pPr>
      <w:bookmarkStart w:id="32" w:name="_Toc421949139"/>
      <w:r>
        <w:t>Considerations and workarounds</w:t>
      </w:r>
      <w:bookmarkEnd w:id="32"/>
    </w:p>
    <w:p w14:paraId="55A2DCDC" w14:textId="24F6B9E3"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It</w:t>
      </w:r>
      <w:r w:rsidR="00E40BD3">
        <w:rPr>
          <w:color w:val="FF0066"/>
        </w:rPr>
        <w:t xml:space="preserve"> i</w:t>
      </w:r>
      <w:r w:rsidRPr="000051A3">
        <w:rPr>
          <w:color w:val="FF0066"/>
        </w:rPr>
        <w:t xml:space="preserve">s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61D495A8" w14:textId="6FC9B470" w:rsidR="004A4AB5" w:rsidRDefault="004A4AB5" w:rsidP="004A4AB5">
      <w:pPr>
        <w:pStyle w:val="Heading2Numbered"/>
      </w:pPr>
      <w:bookmarkStart w:id="33" w:name="_Toc421949140"/>
      <w:r>
        <w:t>Profile enrichment</w:t>
      </w:r>
      <w:bookmarkEnd w:id="33"/>
    </w:p>
    <w:p w14:paraId="337E332F" w14:textId="77777777" w:rsidR="004A4AB5" w:rsidRPr="006D7129" w:rsidRDefault="004A4AB5" w:rsidP="004A4AB5">
      <w:pPr>
        <w:pStyle w:val="Heading3Numbered"/>
      </w:pPr>
      <w:bookmarkStart w:id="34" w:name="_Toc421949141"/>
      <w:r>
        <w:t>Customer requirements</w:t>
      </w:r>
      <w:bookmarkEnd w:id="34"/>
    </w:p>
    <w:p w14:paraId="0B7E7429" w14:textId="53999C02" w:rsidR="004A4AB5" w:rsidRPr="00FE5EDE" w:rsidRDefault="004A4AB5" w:rsidP="004A4AB5">
      <w:pPr>
        <w:pStyle w:val="VisibleGuidance"/>
      </w:pPr>
      <w:r>
        <w:t xml:space="preserve">Describe the requirements the customer has listed for profile enrichment related requirements. </w:t>
      </w:r>
    </w:p>
    <w:p w14:paraId="0D3AF375" w14:textId="77777777" w:rsidR="004A4AB5" w:rsidRDefault="004A4AB5" w:rsidP="004A4AB5"/>
    <w:p w14:paraId="299A8993" w14:textId="77777777" w:rsidR="004A4AB5" w:rsidRDefault="004A4AB5" w:rsidP="004A4AB5">
      <w:pPr>
        <w:pStyle w:val="Heading3Numbered"/>
      </w:pPr>
      <w:bookmarkStart w:id="35" w:name="_Toc421949142"/>
      <w:r>
        <w:t>Considerations and workarounds</w:t>
      </w:r>
      <w:bookmarkEnd w:id="35"/>
    </w:p>
    <w:p w14:paraId="77CAAFCA" w14:textId="572C8200"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w:t>
      </w:r>
      <w:r w:rsidR="00E40BD3" w:rsidRPr="000051A3">
        <w:rPr>
          <w:color w:val="FF0066"/>
        </w:rPr>
        <w:t>It is</w:t>
      </w:r>
      <w:r w:rsidRPr="000051A3">
        <w:rPr>
          <w:color w:val="FF0066"/>
        </w:rPr>
        <w:t xml:space="preserve">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01F4488F" w14:textId="56472034" w:rsidR="004A4AB5" w:rsidRDefault="004A4AB5" w:rsidP="004A4AB5">
      <w:pPr>
        <w:pStyle w:val="Heading2Numbered"/>
      </w:pPr>
      <w:bookmarkStart w:id="36" w:name="_Toc421949143"/>
      <w:r>
        <w:lastRenderedPageBreak/>
        <w:t>Web Content Management</w:t>
      </w:r>
      <w:bookmarkEnd w:id="36"/>
    </w:p>
    <w:p w14:paraId="1390539E" w14:textId="77777777" w:rsidR="004A4AB5" w:rsidRPr="006D7129" w:rsidRDefault="004A4AB5" w:rsidP="004A4AB5">
      <w:pPr>
        <w:pStyle w:val="Heading3Numbered"/>
      </w:pPr>
      <w:bookmarkStart w:id="37" w:name="_Toc421949144"/>
      <w:r>
        <w:t>Customer requirements</w:t>
      </w:r>
      <w:bookmarkEnd w:id="37"/>
    </w:p>
    <w:p w14:paraId="22E49AB0" w14:textId="3A7F1AD1" w:rsidR="004A4AB5" w:rsidRPr="00FE5EDE" w:rsidRDefault="004A4AB5" w:rsidP="004A4AB5">
      <w:pPr>
        <w:pStyle w:val="VisibleGuidance"/>
      </w:pPr>
      <w:r>
        <w:t xml:space="preserve">Describe the requirements the customer has listed for web content management. </w:t>
      </w:r>
    </w:p>
    <w:p w14:paraId="370F0497" w14:textId="77777777" w:rsidR="004A4AB5" w:rsidRDefault="004A4AB5" w:rsidP="004A4AB5"/>
    <w:p w14:paraId="562FE69A" w14:textId="77777777" w:rsidR="004A4AB5" w:rsidRDefault="004A4AB5" w:rsidP="004A4AB5">
      <w:pPr>
        <w:pStyle w:val="Heading3Numbered"/>
      </w:pPr>
      <w:bookmarkStart w:id="38" w:name="_Toc421949145"/>
      <w:r>
        <w:t>Considerations and workarounds</w:t>
      </w:r>
      <w:bookmarkEnd w:id="38"/>
    </w:p>
    <w:p w14:paraId="4702D783" w14:textId="5C3BB66E"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w:t>
      </w:r>
      <w:r w:rsidR="00E40BD3" w:rsidRPr="000051A3">
        <w:rPr>
          <w:color w:val="FF0066"/>
        </w:rPr>
        <w:t>It is</w:t>
      </w:r>
      <w:r w:rsidRPr="000051A3">
        <w:rPr>
          <w:color w:val="FF0066"/>
        </w:rPr>
        <w:t xml:space="preserve">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3C1213C8" w14:textId="13E5BE1E" w:rsidR="004A4AB5" w:rsidRDefault="004A4AB5" w:rsidP="004A4AB5">
      <w:pPr>
        <w:pStyle w:val="Heading2Numbered"/>
      </w:pPr>
      <w:bookmarkStart w:id="39" w:name="_Toc421949146"/>
      <w:r>
        <w:t>Enterprise Content Management</w:t>
      </w:r>
      <w:bookmarkEnd w:id="39"/>
    </w:p>
    <w:p w14:paraId="1C8DB095" w14:textId="77777777" w:rsidR="004A4AB5" w:rsidRPr="006D7129" w:rsidRDefault="004A4AB5" w:rsidP="004A4AB5">
      <w:pPr>
        <w:pStyle w:val="Heading3Numbered"/>
      </w:pPr>
      <w:bookmarkStart w:id="40" w:name="_Toc421949147"/>
      <w:r>
        <w:t>Customer requirements</w:t>
      </w:r>
      <w:bookmarkEnd w:id="40"/>
    </w:p>
    <w:p w14:paraId="02BBFE34" w14:textId="73133C06" w:rsidR="004A4AB5" w:rsidRPr="00FE5EDE" w:rsidRDefault="004A4AB5" w:rsidP="004A4AB5">
      <w:pPr>
        <w:pStyle w:val="VisibleGuidance"/>
      </w:pPr>
      <w:r>
        <w:t xml:space="preserve">Describe the requirements the customer has listed for enterprise content management. </w:t>
      </w:r>
    </w:p>
    <w:p w14:paraId="0113BB9B" w14:textId="77777777" w:rsidR="004A4AB5" w:rsidRDefault="004A4AB5" w:rsidP="004A4AB5"/>
    <w:p w14:paraId="6D10CAF4" w14:textId="77777777" w:rsidR="004A4AB5" w:rsidRDefault="004A4AB5" w:rsidP="004A4AB5">
      <w:pPr>
        <w:pStyle w:val="Heading3Numbered"/>
      </w:pPr>
      <w:bookmarkStart w:id="41" w:name="_Toc421949148"/>
      <w:r>
        <w:t>Considerations and workarounds</w:t>
      </w:r>
      <w:bookmarkEnd w:id="41"/>
    </w:p>
    <w:p w14:paraId="39348C02" w14:textId="4DCD0D2E" w:rsidR="004A4AB5" w:rsidRDefault="00152CF0" w:rsidP="006D7129">
      <w:r w:rsidRPr="00152CF0">
        <w:rPr>
          <w:color w:val="FF0066"/>
        </w:rPr>
        <w:t xml:space="preserve">Describe the potential issues </w:t>
      </w:r>
      <w:r w:rsidR="005A198B" w:rsidRPr="00152CF0">
        <w:rPr>
          <w:color w:val="FF0066"/>
        </w:rPr>
        <w:t>you have</w:t>
      </w:r>
      <w:r w:rsidRPr="00152CF0">
        <w:rPr>
          <w:color w:val="FF0066"/>
        </w:rPr>
        <w:t xml:space="preserve"> detected while analyzing the FTC code. </w:t>
      </w:r>
      <w:r w:rsidR="00E40BD3" w:rsidRPr="00152CF0">
        <w:rPr>
          <w:color w:val="FF0066"/>
        </w:rPr>
        <w:t>It is</w:t>
      </w:r>
      <w:r w:rsidRPr="00152CF0">
        <w:rPr>
          <w:color w:val="FF0066"/>
        </w:rPr>
        <w:t xml:space="preserve"> important that both </w:t>
      </w:r>
      <w:r w:rsidR="005A198B">
        <w:rPr>
          <w:color w:val="FF0066"/>
        </w:rPr>
        <w:t xml:space="preserve">the </w:t>
      </w:r>
      <w:r w:rsidRPr="00152CF0">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2372555A" w14:textId="70CB3002" w:rsidR="004A4AB5" w:rsidRDefault="004A4AB5" w:rsidP="004A4AB5">
      <w:pPr>
        <w:pStyle w:val="Heading2Numbered"/>
      </w:pPr>
      <w:bookmarkStart w:id="42" w:name="_Toc421949149"/>
      <w:r>
        <w:t>Other</w:t>
      </w:r>
      <w:bookmarkEnd w:id="42"/>
    </w:p>
    <w:p w14:paraId="74412E51" w14:textId="77777777" w:rsidR="004A4AB5" w:rsidRPr="006D7129" w:rsidRDefault="004A4AB5" w:rsidP="004A4AB5">
      <w:pPr>
        <w:pStyle w:val="Heading3Numbered"/>
      </w:pPr>
      <w:bookmarkStart w:id="43" w:name="_Toc421949150"/>
      <w:r>
        <w:t>Customer requirements</w:t>
      </w:r>
      <w:bookmarkEnd w:id="43"/>
    </w:p>
    <w:p w14:paraId="039AC45A" w14:textId="30AF1069" w:rsidR="004A4AB5" w:rsidRPr="00FE5EDE" w:rsidRDefault="004A4AB5" w:rsidP="004A4AB5">
      <w:pPr>
        <w:pStyle w:val="VisibleGuidance"/>
      </w:pPr>
      <w:r>
        <w:t xml:space="preserve">Describe the requirements the customer has listed for other areas not covered above. </w:t>
      </w:r>
      <w:r w:rsidR="004A6895">
        <w:t>This may include 3</w:t>
      </w:r>
      <w:r w:rsidR="004A6895" w:rsidRPr="004A6895">
        <w:rPr>
          <w:vertAlign w:val="superscript"/>
        </w:rPr>
        <w:t>rd</w:t>
      </w:r>
      <w:r w:rsidR="004A6895">
        <w:t xml:space="preserve"> party software.</w:t>
      </w:r>
    </w:p>
    <w:p w14:paraId="636B6BF6" w14:textId="77777777" w:rsidR="004A4AB5" w:rsidRDefault="004A4AB5" w:rsidP="004A4AB5"/>
    <w:p w14:paraId="2B19B035" w14:textId="77777777" w:rsidR="004A4AB5" w:rsidRDefault="004A4AB5" w:rsidP="004A4AB5">
      <w:pPr>
        <w:pStyle w:val="Heading3Numbered"/>
      </w:pPr>
      <w:bookmarkStart w:id="44" w:name="_Toc421949151"/>
      <w:r>
        <w:lastRenderedPageBreak/>
        <w:t>Considerations and workarounds</w:t>
      </w:r>
      <w:bookmarkEnd w:id="44"/>
    </w:p>
    <w:p w14:paraId="20CE513B" w14:textId="04B8EA8B" w:rsidR="004A4AB5" w:rsidRDefault="00152CF0" w:rsidP="006D7129">
      <w:r w:rsidRPr="00152CF0">
        <w:rPr>
          <w:color w:val="FF0066"/>
        </w:rPr>
        <w:t xml:space="preserve">Describe the potential issues </w:t>
      </w:r>
      <w:r w:rsidR="005A198B" w:rsidRPr="00152CF0">
        <w:rPr>
          <w:color w:val="FF0066"/>
        </w:rPr>
        <w:t>you have</w:t>
      </w:r>
      <w:r w:rsidRPr="00152CF0">
        <w:rPr>
          <w:color w:val="FF0066"/>
        </w:rPr>
        <w:t xml:space="preserve"> detected while analyzing the FTC code. </w:t>
      </w:r>
      <w:r w:rsidR="00E40BD3" w:rsidRPr="00152CF0">
        <w:rPr>
          <w:color w:val="FF0066"/>
        </w:rPr>
        <w:t>It is</w:t>
      </w:r>
      <w:r w:rsidRPr="00152CF0">
        <w:rPr>
          <w:color w:val="FF0066"/>
        </w:rPr>
        <w:t xml:space="preserve"> important that both </w:t>
      </w:r>
      <w:r w:rsidR="005A198B">
        <w:rPr>
          <w:color w:val="FF0066"/>
        </w:rPr>
        <w:t xml:space="preserve">the </w:t>
      </w:r>
      <w:r w:rsidRPr="00152CF0">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3E1679E6" w14:textId="77777777" w:rsidR="004A4AB5" w:rsidRDefault="004A4AB5" w:rsidP="006D7129"/>
    <w:bookmarkEnd w:id="2"/>
    <w:bookmarkEnd w:id="12"/>
    <w:p w14:paraId="43F29D67" w14:textId="77777777" w:rsidR="004A4AB5" w:rsidRDefault="004A4AB5" w:rsidP="006D7129"/>
    <w:sectPr w:rsidR="004A4AB5" w:rsidSect="00323E71">
      <w:footerReference w:type="default" r:id="rId2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3816F" w14:textId="77777777" w:rsidR="001E3A2F" w:rsidRDefault="001E3A2F">
      <w:pPr>
        <w:spacing w:after="0" w:line="240" w:lineRule="auto"/>
      </w:pPr>
      <w:r>
        <w:separator/>
      </w:r>
    </w:p>
  </w:endnote>
  <w:endnote w:type="continuationSeparator" w:id="0">
    <w:p w14:paraId="5B6E0A6E" w14:textId="77777777" w:rsidR="001E3A2F" w:rsidRDefault="001E3A2F">
      <w:pPr>
        <w:spacing w:after="0" w:line="240" w:lineRule="auto"/>
      </w:pPr>
      <w:r>
        <w:continuationSeparator/>
      </w:r>
    </w:p>
  </w:endnote>
  <w:endnote w:type="continuationNotice" w:id="1">
    <w:p w14:paraId="4DF1115B" w14:textId="77777777" w:rsidR="001E3A2F" w:rsidRDefault="001E3A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CB2D2E" w:rsidRDefault="00CB2D2E">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CB2D2E" w:rsidRDefault="00CB2D2E">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CB2D2E" w:rsidRDefault="00CB2D2E">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CB2D2E" w:rsidRDefault="00CB2D2E">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CB2D2E" w:rsidRDefault="00CB2D2E">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CB2D2E" w:rsidRDefault="00CB2D2E">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CB2D2E" w:rsidRDefault="00CB2D2E">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CB2D2E" w:rsidRDefault="00CB2D2E">
    <w:pPr>
      <w:pStyle w:val="Footer"/>
      <w:pBdr>
        <w:top w:val="single" w:sz="4" w:space="1" w:color="auto"/>
      </w:pBdr>
      <w:jc w:val="right"/>
    </w:pPr>
    <w:r>
      <w:fldChar w:fldCharType="begin"/>
    </w:r>
    <w:r>
      <w:instrText xml:space="preserve"> PAGE  \* roman  \* MERGEFORMAT </w:instrText>
    </w:r>
    <w:r>
      <w:fldChar w:fldCharType="separate"/>
    </w:r>
    <w:r w:rsidR="006A0F9F">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49" w14:textId="77777777">
      <w:tc>
        <w:tcPr>
          <w:tcW w:w="7200" w:type="dxa"/>
        </w:tcPr>
        <w:p w14:paraId="078D7A46" w14:textId="63D70D4A" w:rsidR="00CB2D2E" w:rsidRDefault="001E3A2F">
          <w:pPr>
            <w:pStyle w:val="Footer"/>
            <w:ind w:firstLine="119"/>
          </w:pPr>
          <w:sdt>
            <w:sdtPr>
              <w:alias w:val="Title"/>
              <w:id w:val="-1668169239"/>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2138482903"/>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sdt>
            <w:sdtPr>
              <w:alias w:val="Document Status"/>
              <w:id w:val="488602678"/>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B2D2E">
                <w:t xml:space="preserve">     </w:t>
              </w:r>
            </w:sdtContent>
          </w:sdt>
        </w:p>
        <w:p w14:paraId="078D7A47" w14:textId="1028C7F1" w:rsidR="00CB2D2E" w:rsidRDefault="00CB2D2E">
          <w:pPr>
            <w:pStyle w:val="Footer"/>
            <w:ind w:firstLine="119"/>
          </w:pPr>
          <w:r>
            <w:t xml:space="preserve">Prepared by </w:t>
          </w:r>
          <w:sdt>
            <w:sdtPr>
              <w:alias w:val="Author"/>
              <w:id w:val="-2092310451"/>
              <w:placeholder>
                <w:docPart w:val="23687943296344ECBACF6CCD120E1693"/>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48" w14:textId="0AA17870"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6404E8">
            <w:rPr>
              <w:noProof/>
            </w:rPr>
            <w:t>12 Jun. 15</w:t>
          </w:r>
          <w:r>
            <w:fldChar w:fldCharType="end"/>
          </w:r>
          <w:r>
            <w:t xml:space="preserve">, Rev </w:t>
          </w:r>
          <w:r w:rsidR="001E3A2F">
            <w:fldChar w:fldCharType="begin"/>
          </w:r>
          <w:r w:rsidR="001E3A2F">
            <w:instrText xml:space="preserve"> REVNUM   \* MERGEFORMAT </w:instrText>
          </w:r>
          <w:r w:rsidR="001E3A2F">
            <w:fldChar w:fldCharType="separate"/>
          </w:r>
          <w:r>
            <w:rPr>
              <w:noProof/>
            </w:rPr>
            <w:t>8</w:t>
          </w:r>
          <w:r w:rsidR="001E3A2F">
            <w:rPr>
              <w:noProof/>
            </w:rPr>
            <w:fldChar w:fldCharType="end"/>
          </w:r>
        </w:p>
      </w:tc>
    </w:tr>
  </w:tbl>
  <w:p w14:paraId="078D7A4A" w14:textId="77777777" w:rsidR="00CB2D2E" w:rsidRDefault="00CB2D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D" w14:textId="77777777" w:rsidR="00CB2D2E" w:rsidRDefault="00CB2D2E">
    <w:pPr>
      <w:pStyle w:val="Footer"/>
      <w:pBdr>
        <w:top w:val="single" w:sz="4" w:space="1" w:color="auto"/>
      </w:pBdr>
      <w:jc w:val="right"/>
    </w:pPr>
    <w:r>
      <w:fldChar w:fldCharType="begin"/>
    </w:r>
    <w:r>
      <w:instrText xml:space="preserve"> PAGE  \* roman  \* MERGEFORMAT </w:instrText>
    </w:r>
    <w:r>
      <w:fldChar w:fldCharType="separate"/>
    </w:r>
    <w:r w:rsidR="006A0F9F">
      <w:rPr>
        <w:noProof/>
      </w:rPr>
      <w:t>v</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51" w14:textId="77777777">
      <w:tc>
        <w:tcPr>
          <w:tcW w:w="7200" w:type="dxa"/>
        </w:tcPr>
        <w:p w14:paraId="078D7A4E" w14:textId="30F7D110" w:rsidR="00CB2D2E" w:rsidRDefault="001E3A2F">
          <w:pPr>
            <w:pStyle w:val="Footer"/>
            <w:ind w:firstLine="119"/>
          </w:pPr>
          <w:sdt>
            <w:sdtPr>
              <w:alias w:val="Title"/>
              <w:id w:val="129678038"/>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55790001"/>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sdt>
            <w:sdtPr>
              <w:alias w:val="Document Status"/>
              <w:id w:val="1808436084"/>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B2D2E">
                <w:t xml:space="preserve">     </w:t>
              </w:r>
            </w:sdtContent>
          </w:sdt>
        </w:p>
        <w:p w14:paraId="078D7A4F" w14:textId="091D8F30" w:rsidR="00CB2D2E" w:rsidRDefault="00CB2D2E">
          <w:pPr>
            <w:pStyle w:val="Footer"/>
            <w:ind w:firstLine="119"/>
          </w:pPr>
          <w:r>
            <w:t xml:space="preserve">Prepared by </w:t>
          </w:r>
          <w:sdt>
            <w:sdtPr>
              <w:alias w:val="Author"/>
              <w:id w:val="800882885"/>
              <w:placeholder>
                <w:docPart w:val="23687943296344ECBACF6CCD120E1693"/>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50" w14:textId="231DDE03"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6404E8">
            <w:rPr>
              <w:noProof/>
            </w:rPr>
            <w:t>12 Jun. 15</w:t>
          </w:r>
          <w:r>
            <w:fldChar w:fldCharType="end"/>
          </w:r>
          <w:r>
            <w:t xml:space="preserve">, Rev </w:t>
          </w:r>
          <w:r w:rsidR="001E3A2F">
            <w:fldChar w:fldCharType="begin"/>
          </w:r>
          <w:r w:rsidR="001E3A2F">
            <w:instrText xml:space="preserve"> REVNUM   \* MERGEFORMAT </w:instrText>
          </w:r>
          <w:r w:rsidR="001E3A2F">
            <w:fldChar w:fldCharType="separate"/>
          </w:r>
          <w:r>
            <w:rPr>
              <w:noProof/>
            </w:rPr>
            <w:t>8</w:t>
          </w:r>
          <w:r w:rsidR="001E3A2F">
            <w:rPr>
              <w:noProof/>
            </w:rPr>
            <w:fldChar w:fldCharType="end"/>
          </w:r>
        </w:p>
      </w:tc>
    </w:tr>
  </w:tbl>
  <w:p w14:paraId="078D7A52" w14:textId="77777777" w:rsidR="00CB2D2E" w:rsidRDefault="00CB2D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6" w14:textId="77777777" w:rsidR="00CB2D2E" w:rsidRDefault="00CB2D2E"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A0F9F">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5A" w14:textId="77777777" w:rsidTr="00A94E8F">
      <w:tc>
        <w:tcPr>
          <w:tcW w:w="7200" w:type="dxa"/>
        </w:tcPr>
        <w:p w14:paraId="078D7A57" w14:textId="596882A4" w:rsidR="00CB2D2E" w:rsidRDefault="001E3A2F" w:rsidP="005A68B0">
          <w:pPr>
            <w:pStyle w:val="Footer"/>
            <w:ind w:firstLine="119"/>
          </w:pPr>
          <w:sdt>
            <w:sdtPr>
              <w:alias w:val="Title"/>
              <w:id w:val="788550081"/>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1090231724"/>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r>
            <w:fldChar w:fldCharType="begin"/>
          </w:r>
          <w:r>
            <w:instrText xml:space="preserve"> DOCPROPERTY  "Document Status"  \* MERGEFORMAT </w:instrText>
          </w:r>
          <w:r>
            <w:fldChar w:fldCharType="separate"/>
          </w:r>
          <w:r w:rsidR="00CB2D2E">
            <w:t>Final</w:t>
          </w:r>
          <w:r>
            <w:fldChar w:fldCharType="end"/>
          </w:r>
        </w:p>
        <w:p w14:paraId="078D7A58" w14:textId="0EC6B81C" w:rsidR="00CB2D2E" w:rsidRDefault="00CB2D2E" w:rsidP="005A68B0">
          <w:pPr>
            <w:pStyle w:val="Footer"/>
            <w:ind w:firstLine="119"/>
          </w:pPr>
          <w:r>
            <w:t xml:space="preserve">Prepared by </w:t>
          </w:r>
          <w:sdt>
            <w:sdtPr>
              <w:alias w:val="Author"/>
              <w:id w:val="-1566168763"/>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59" w14:textId="3A1A5AE4"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6404E8">
            <w:rPr>
              <w:noProof/>
            </w:rPr>
            <w:t>12 Jun. 15</w:t>
          </w:r>
          <w:r>
            <w:fldChar w:fldCharType="end"/>
          </w:r>
          <w:r>
            <w:t xml:space="preserve">, Rev </w:t>
          </w:r>
          <w:r w:rsidR="001E3A2F">
            <w:fldChar w:fldCharType="begin"/>
          </w:r>
          <w:r w:rsidR="001E3A2F">
            <w:instrText xml:space="preserve"> REVNUM   \* MERGEFORMAT </w:instrText>
          </w:r>
          <w:r w:rsidR="001E3A2F">
            <w:fldChar w:fldCharType="separate"/>
          </w:r>
          <w:r>
            <w:rPr>
              <w:noProof/>
            </w:rPr>
            <w:t>8</w:t>
          </w:r>
          <w:r w:rsidR="001E3A2F">
            <w:rPr>
              <w:noProof/>
            </w:rPr>
            <w:fldChar w:fldCharType="end"/>
          </w:r>
        </w:p>
      </w:tc>
    </w:tr>
  </w:tbl>
  <w:p w14:paraId="078D7A5B" w14:textId="77777777" w:rsidR="00CB2D2E" w:rsidRDefault="00CB2D2E" w:rsidP="005A68B0"/>
  <w:p w14:paraId="078D7A5C" w14:textId="77777777" w:rsidR="00CB2D2E" w:rsidRPr="005A68B0" w:rsidRDefault="00CB2D2E"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CB2D2E" w:rsidRDefault="00CB2D2E">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A0F9F">
      <w:rPr>
        <w:noProof/>
      </w:rPr>
      <w:t>14</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61" w14:textId="77777777">
      <w:tc>
        <w:tcPr>
          <w:tcW w:w="7200" w:type="dxa"/>
        </w:tcPr>
        <w:p w14:paraId="078D7A5E" w14:textId="71A15641" w:rsidR="00CB2D2E" w:rsidRDefault="001E3A2F">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r>
            <w:fldChar w:fldCharType="begin"/>
          </w:r>
          <w:r>
            <w:instrText xml:space="preserve"> DOCPROPERTY  "Document Status"  \* MERGEFORMAT </w:instrText>
          </w:r>
          <w:r>
            <w:fldChar w:fldCharType="separate"/>
          </w:r>
          <w:r w:rsidR="00CB2D2E">
            <w:t>Final</w:t>
          </w:r>
          <w:r>
            <w:fldChar w:fldCharType="end"/>
          </w:r>
        </w:p>
        <w:p w14:paraId="078D7A5F" w14:textId="41AB9196" w:rsidR="00CB2D2E" w:rsidRDefault="00CB2D2E">
          <w:pPr>
            <w:pStyle w:val="Footer"/>
            <w:ind w:firstLine="119"/>
          </w:pPr>
          <w:r>
            <w:t xml:space="preserve">Prepared by </w:t>
          </w:r>
          <w:sdt>
            <w:sdtPr>
              <w:alias w:val="Author"/>
              <w:id w:val="1781073050"/>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60" w14:textId="6BA528AE"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6404E8">
            <w:rPr>
              <w:noProof/>
            </w:rPr>
            <w:t>12 Jun. 15</w:t>
          </w:r>
          <w:r>
            <w:fldChar w:fldCharType="end"/>
          </w:r>
          <w:r>
            <w:t xml:space="preserve">, Rev </w:t>
          </w:r>
          <w:r w:rsidR="001E3A2F">
            <w:fldChar w:fldCharType="begin"/>
          </w:r>
          <w:r w:rsidR="001E3A2F">
            <w:instrText xml:space="preserve"> REVNUM   \* MERGEFORMAT </w:instrText>
          </w:r>
          <w:r w:rsidR="001E3A2F">
            <w:fldChar w:fldCharType="separate"/>
          </w:r>
          <w:r>
            <w:rPr>
              <w:noProof/>
            </w:rPr>
            <w:t>8</w:t>
          </w:r>
          <w:r w:rsidR="001E3A2F">
            <w:rPr>
              <w:noProof/>
            </w:rPr>
            <w:fldChar w:fldCharType="end"/>
          </w:r>
        </w:p>
      </w:tc>
    </w:tr>
  </w:tbl>
  <w:p w14:paraId="078D7A62" w14:textId="77777777" w:rsidR="00CB2D2E" w:rsidRDefault="00CB2D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A6E76" w14:textId="77777777" w:rsidR="001E3A2F" w:rsidRDefault="001E3A2F">
      <w:pPr>
        <w:spacing w:after="0" w:line="240" w:lineRule="auto"/>
      </w:pPr>
      <w:r>
        <w:separator/>
      </w:r>
    </w:p>
  </w:footnote>
  <w:footnote w:type="continuationSeparator" w:id="0">
    <w:p w14:paraId="6ADB7104" w14:textId="77777777" w:rsidR="001E3A2F" w:rsidRDefault="001E3A2F">
      <w:pPr>
        <w:spacing w:after="0" w:line="240" w:lineRule="auto"/>
      </w:pPr>
      <w:r>
        <w:continuationSeparator/>
      </w:r>
    </w:p>
  </w:footnote>
  <w:footnote w:type="continuationNotice" w:id="1">
    <w:p w14:paraId="26412982" w14:textId="77777777" w:rsidR="001E3A2F" w:rsidRDefault="001E3A2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7777777" w:rsidR="00CB2D2E" w:rsidRDefault="00CB2D2E">
    <w:pPr>
      <w:pStyle w:val="Header"/>
    </w:pPr>
    <w:r>
      <w:rPr>
        <w:noProof/>
        <w:lang w:val="en-NZ" w:eastAsia="en-NZ"/>
      </w:rPr>
      <w:drawing>
        <wp:inline distT="0" distB="0" distL="0" distR="0" wp14:anchorId="078D7A63" wp14:editId="078D7A64">
          <wp:extent cx="91440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1E3A2F">
      <w:fldChar w:fldCharType="begin"/>
    </w:r>
    <w:r w:rsidR="001E3A2F">
      <w:instrText xml:space="preserve"> DOCPROPERTY  Customer </w:instrText>
    </w:r>
    <w:r w:rsidR="001E3A2F">
      <w:fldChar w:fldCharType="separate"/>
    </w:r>
    <w:r>
      <w:t>Update [Customer Name] in doc properties</w:t>
    </w:r>
    <w:r w:rsidR="001E3A2F">
      <w:fldChar w:fldCharType="end"/>
    </w:r>
  </w:p>
  <w:p w14:paraId="078D7A3D" w14:textId="77777777" w:rsidR="00CB2D2E" w:rsidRDefault="00CB2D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B" w14:textId="77777777" w:rsidR="00CB2D2E" w:rsidRDefault="00CB2D2E">
    <w:pPr>
      <w:pStyle w:val="Header"/>
    </w:pPr>
    <w:r>
      <w:rPr>
        <w:noProof/>
        <w:lang w:val="en-NZ" w:eastAsia="en-NZ"/>
      </w:rPr>
      <w:drawing>
        <wp:inline distT="0" distB="0" distL="0" distR="0" wp14:anchorId="078D7A65" wp14:editId="078D7A66">
          <wp:extent cx="914400" cy="1949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1E3A2F">
      <w:fldChar w:fldCharType="begin"/>
    </w:r>
    <w:r w:rsidR="001E3A2F">
      <w:instrText xml:space="preserve"> DOCPROPERTY  Customer </w:instrText>
    </w:r>
    <w:r w:rsidR="001E3A2F">
      <w:fldChar w:fldCharType="separate"/>
    </w:r>
    <w:r>
      <w:t>Update [Customer Name] in doc properties</w:t>
    </w:r>
    <w:r w:rsidR="001E3A2F">
      <w:fldChar w:fldCharType="end"/>
    </w:r>
  </w:p>
  <w:p w14:paraId="078D7A4C" w14:textId="77777777" w:rsidR="00CB2D2E" w:rsidRDefault="00CB2D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3" w14:textId="77777777" w:rsidR="00CB2D2E" w:rsidRDefault="00CB2D2E">
    <w:pPr>
      <w:pStyle w:val="Header"/>
    </w:pPr>
    <w:r>
      <w:rPr>
        <w:noProof/>
        <w:lang w:val="en-NZ" w:eastAsia="en-NZ"/>
      </w:rPr>
      <w:drawing>
        <wp:inline distT="0" distB="0" distL="0" distR="0" wp14:anchorId="078D7A67" wp14:editId="078D7A68">
          <wp:extent cx="914400" cy="19494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1E3A2F">
      <w:fldChar w:fldCharType="begin"/>
    </w:r>
    <w:r w:rsidR="001E3A2F">
      <w:instrText xml:space="preserve"> DOCPROPERTY  Customer </w:instrText>
    </w:r>
    <w:r w:rsidR="001E3A2F">
      <w:fldChar w:fldCharType="separate"/>
    </w:r>
    <w:r>
      <w:t>Update [Customer Name] in doc properties</w:t>
    </w:r>
    <w:r w:rsidR="001E3A2F">
      <w:fldChar w:fldCharType="end"/>
    </w:r>
  </w:p>
  <w:p w14:paraId="078D7A54" w14:textId="77777777" w:rsidR="00CB2D2E" w:rsidRDefault="00CB2D2E">
    <w:pPr>
      <w:pStyle w:val="Header"/>
    </w:pPr>
  </w:p>
  <w:p w14:paraId="078D7A55" w14:textId="77777777" w:rsidR="00CB2D2E" w:rsidRDefault="00CB2D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 w15:restartNumberingAfterBreak="0">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5"/>
  </w:num>
  <w:num w:numId="5">
    <w:abstractNumId w:val="12"/>
  </w:num>
  <w:num w:numId="6">
    <w:abstractNumId w:val="7"/>
  </w:num>
  <w:num w:numId="7">
    <w:abstractNumId w:val="9"/>
  </w:num>
  <w:num w:numId="8">
    <w:abstractNumId w:val="15"/>
  </w:num>
  <w:num w:numId="9">
    <w:abstractNumId w:val="4"/>
  </w:num>
  <w:num w:numId="10">
    <w:abstractNumId w:val="2"/>
  </w:num>
  <w:num w:numId="11">
    <w:abstractNumId w:val="1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8"/>
  </w:num>
  <w:num w:numId="13">
    <w:abstractNumId w:val="16"/>
  </w:num>
  <w:num w:numId="14">
    <w:abstractNumId w:val="10"/>
  </w:num>
  <w:num w:numId="15">
    <w:abstractNumId w:val="14"/>
  </w:num>
  <w:num w:numId="16">
    <w:abstractNumId w:val="3"/>
  </w:num>
  <w:num w:numId="17">
    <w:abstractNumId w:val="13"/>
  </w:num>
  <w:num w:numId="18">
    <w:abstractNumId w:val="1"/>
  </w:num>
  <w:num w:numId="19">
    <w:abstractNumId w:val="2"/>
  </w:num>
  <w:num w:numId="20">
    <w:abstractNumId w:val="2"/>
  </w:num>
  <w:num w:numId="2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131078" w:nlCheck="1" w:checkStyle="0"/>
  <w:activeWritingStyle w:appName="MSWord" w:lang="en-NZ" w:vendorID="64" w:dllVersion="131078" w:nlCheck="1" w:checkStyle="1"/>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51A3"/>
    <w:rsid w:val="00010645"/>
    <w:rsid w:val="000249B3"/>
    <w:rsid w:val="00032171"/>
    <w:rsid w:val="00047F87"/>
    <w:rsid w:val="00051503"/>
    <w:rsid w:val="00052DEB"/>
    <w:rsid w:val="000578AC"/>
    <w:rsid w:val="000626C4"/>
    <w:rsid w:val="00062890"/>
    <w:rsid w:val="00067FFB"/>
    <w:rsid w:val="00073BD4"/>
    <w:rsid w:val="00084AAC"/>
    <w:rsid w:val="00094C37"/>
    <w:rsid w:val="000A679A"/>
    <w:rsid w:val="000A6EAE"/>
    <w:rsid w:val="000A72E3"/>
    <w:rsid w:val="000B3AA7"/>
    <w:rsid w:val="000C75A0"/>
    <w:rsid w:val="000F46DA"/>
    <w:rsid w:val="00110E14"/>
    <w:rsid w:val="0013020F"/>
    <w:rsid w:val="00132902"/>
    <w:rsid w:val="00136914"/>
    <w:rsid w:val="00145A0C"/>
    <w:rsid w:val="001501C5"/>
    <w:rsid w:val="001509F8"/>
    <w:rsid w:val="00152CF0"/>
    <w:rsid w:val="00161BA0"/>
    <w:rsid w:val="001706FB"/>
    <w:rsid w:val="00170CD9"/>
    <w:rsid w:val="00173350"/>
    <w:rsid w:val="00177CB4"/>
    <w:rsid w:val="001865A1"/>
    <w:rsid w:val="00191471"/>
    <w:rsid w:val="00191D48"/>
    <w:rsid w:val="001973D6"/>
    <w:rsid w:val="001B7B38"/>
    <w:rsid w:val="001B7DA8"/>
    <w:rsid w:val="001D16A5"/>
    <w:rsid w:val="001E17FA"/>
    <w:rsid w:val="001E2637"/>
    <w:rsid w:val="001E3A2F"/>
    <w:rsid w:val="001E568D"/>
    <w:rsid w:val="001E5CDD"/>
    <w:rsid w:val="00203F46"/>
    <w:rsid w:val="0020733C"/>
    <w:rsid w:val="00212A39"/>
    <w:rsid w:val="002250E8"/>
    <w:rsid w:val="002338A1"/>
    <w:rsid w:val="00233C94"/>
    <w:rsid w:val="002424AE"/>
    <w:rsid w:val="00244957"/>
    <w:rsid w:val="002561F9"/>
    <w:rsid w:val="00266DF6"/>
    <w:rsid w:val="00271D83"/>
    <w:rsid w:val="00284033"/>
    <w:rsid w:val="00295537"/>
    <w:rsid w:val="002B587A"/>
    <w:rsid w:val="002B596F"/>
    <w:rsid w:val="002C1F95"/>
    <w:rsid w:val="002C7F78"/>
    <w:rsid w:val="002E2EFA"/>
    <w:rsid w:val="002E3E73"/>
    <w:rsid w:val="002E6ED7"/>
    <w:rsid w:val="00302905"/>
    <w:rsid w:val="00306C0B"/>
    <w:rsid w:val="00312F43"/>
    <w:rsid w:val="00315447"/>
    <w:rsid w:val="0032362C"/>
    <w:rsid w:val="00323E71"/>
    <w:rsid w:val="00342676"/>
    <w:rsid w:val="00357C5B"/>
    <w:rsid w:val="00370DF9"/>
    <w:rsid w:val="00380BFC"/>
    <w:rsid w:val="00382994"/>
    <w:rsid w:val="0039700C"/>
    <w:rsid w:val="003B06BA"/>
    <w:rsid w:val="003B0EFF"/>
    <w:rsid w:val="003B603A"/>
    <w:rsid w:val="003B7F59"/>
    <w:rsid w:val="003C5D31"/>
    <w:rsid w:val="003D2BB8"/>
    <w:rsid w:val="003E7AE0"/>
    <w:rsid w:val="00402543"/>
    <w:rsid w:val="00406AD5"/>
    <w:rsid w:val="00415738"/>
    <w:rsid w:val="00420B12"/>
    <w:rsid w:val="00426976"/>
    <w:rsid w:val="00437290"/>
    <w:rsid w:val="00460398"/>
    <w:rsid w:val="004825A8"/>
    <w:rsid w:val="004912CF"/>
    <w:rsid w:val="00491BED"/>
    <w:rsid w:val="004A4AB5"/>
    <w:rsid w:val="004A6895"/>
    <w:rsid w:val="004B01A6"/>
    <w:rsid w:val="004B7454"/>
    <w:rsid w:val="004D02C6"/>
    <w:rsid w:val="004E01EB"/>
    <w:rsid w:val="004E2ECD"/>
    <w:rsid w:val="004F76B3"/>
    <w:rsid w:val="00502A88"/>
    <w:rsid w:val="00507B50"/>
    <w:rsid w:val="00525307"/>
    <w:rsid w:val="00533667"/>
    <w:rsid w:val="005510DA"/>
    <w:rsid w:val="0055137D"/>
    <w:rsid w:val="005621D7"/>
    <w:rsid w:val="0058600F"/>
    <w:rsid w:val="0059134E"/>
    <w:rsid w:val="00594258"/>
    <w:rsid w:val="005979DA"/>
    <w:rsid w:val="005A198B"/>
    <w:rsid w:val="005A68B0"/>
    <w:rsid w:val="005A6990"/>
    <w:rsid w:val="005A77DB"/>
    <w:rsid w:val="005B5876"/>
    <w:rsid w:val="005D66E5"/>
    <w:rsid w:val="005E7B89"/>
    <w:rsid w:val="005F15E2"/>
    <w:rsid w:val="005F2510"/>
    <w:rsid w:val="005F2C40"/>
    <w:rsid w:val="005F3F27"/>
    <w:rsid w:val="00605F27"/>
    <w:rsid w:val="00611E16"/>
    <w:rsid w:val="0062270C"/>
    <w:rsid w:val="00634642"/>
    <w:rsid w:val="0063644A"/>
    <w:rsid w:val="006404E8"/>
    <w:rsid w:val="006433A7"/>
    <w:rsid w:val="006512E7"/>
    <w:rsid w:val="00662F4C"/>
    <w:rsid w:val="00670153"/>
    <w:rsid w:val="00670B75"/>
    <w:rsid w:val="00671F55"/>
    <w:rsid w:val="00672020"/>
    <w:rsid w:val="0068364B"/>
    <w:rsid w:val="00695697"/>
    <w:rsid w:val="0069736A"/>
    <w:rsid w:val="006A0F9F"/>
    <w:rsid w:val="006A79A8"/>
    <w:rsid w:val="006C4F7E"/>
    <w:rsid w:val="006D4461"/>
    <w:rsid w:val="006D7129"/>
    <w:rsid w:val="006D72B7"/>
    <w:rsid w:val="006E1E86"/>
    <w:rsid w:val="006F4313"/>
    <w:rsid w:val="00704DB5"/>
    <w:rsid w:val="00711AE7"/>
    <w:rsid w:val="00716330"/>
    <w:rsid w:val="00727C3A"/>
    <w:rsid w:val="00743FA6"/>
    <w:rsid w:val="00757581"/>
    <w:rsid w:val="00766692"/>
    <w:rsid w:val="007811D1"/>
    <w:rsid w:val="007812A7"/>
    <w:rsid w:val="00791EC6"/>
    <w:rsid w:val="007A2EBC"/>
    <w:rsid w:val="007A5A9A"/>
    <w:rsid w:val="007B6216"/>
    <w:rsid w:val="007C05A8"/>
    <w:rsid w:val="007C2D72"/>
    <w:rsid w:val="007E002F"/>
    <w:rsid w:val="007E53D5"/>
    <w:rsid w:val="007F45F7"/>
    <w:rsid w:val="007F6C55"/>
    <w:rsid w:val="008250A2"/>
    <w:rsid w:val="00830A68"/>
    <w:rsid w:val="00837508"/>
    <w:rsid w:val="00865FCC"/>
    <w:rsid w:val="00871C39"/>
    <w:rsid w:val="0087424B"/>
    <w:rsid w:val="00882EAE"/>
    <w:rsid w:val="00885F09"/>
    <w:rsid w:val="0089642C"/>
    <w:rsid w:val="008A0FF6"/>
    <w:rsid w:val="008A1EB0"/>
    <w:rsid w:val="008A755E"/>
    <w:rsid w:val="008C5B03"/>
    <w:rsid w:val="008D288D"/>
    <w:rsid w:val="008E12E4"/>
    <w:rsid w:val="008E307E"/>
    <w:rsid w:val="008F1362"/>
    <w:rsid w:val="009176C2"/>
    <w:rsid w:val="00924C3C"/>
    <w:rsid w:val="009328D7"/>
    <w:rsid w:val="00940C65"/>
    <w:rsid w:val="009453B7"/>
    <w:rsid w:val="00990B93"/>
    <w:rsid w:val="00993A73"/>
    <w:rsid w:val="009956B3"/>
    <w:rsid w:val="009C11D6"/>
    <w:rsid w:val="009C2B29"/>
    <w:rsid w:val="009C3023"/>
    <w:rsid w:val="009D18C2"/>
    <w:rsid w:val="009D226B"/>
    <w:rsid w:val="009D6659"/>
    <w:rsid w:val="009E2D90"/>
    <w:rsid w:val="009E7265"/>
    <w:rsid w:val="009E7993"/>
    <w:rsid w:val="00A05068"/>
    <w:rsid w:val="00A06798"/>
    <w:rsid w:val="00A1314E"/>
    <w:rsid w:val="00A17D1C"/>
    <w:rsid w:val="00A212D7"/>
    <w:rsid w:val="00A24776"/>
    <w:rsid w:val="00A458A6"/>
    <w:rsid w:val="00A551BF"/>
    <w:rsid w:val="00A66B86"/>
    <w:rsid w:val="00A67141"/>
    <w:rsid w:val="00A71395"/>
    <w:rsid w:val="00A75361"/>
    <w:rsid w:val="00A808A8"/>
    <w:rsid w:val="00A846CA"/>
    <w:rsid w:val="00A93964"/>
    <w:rsid w:val="00A93B51"/>
    <w:rsid w:val="00A94E8F"/>
    <w:rsid w:val="00A95885"/>
    <w:rsid w:val="00A95DFF"/>
    <w:rsid w:val="00AA68AB"/>
    <w:rsid w:val="00AE5F17"/>
    <w:rsid w:val="00B26103"/>
    <w:rsid w:val="00B52452"/>
    <w:rsid w:val="00B834DF"/>
    <w:rsid w:val="00B840B4"/>
    <w:rsid w:val="00B93776"/>
    <w:rsid w:val="00BA0E6E"/>
    <w:rsid w:val="00BA3D3D"/>
    <w:rsid w:val="00BA4E9E"/>
    <w:rsid w:val="00BA6F61"/>
    <w:rsid w:val="00BC75EE"/>
    <w:rsid w:val="00BD521F"/>
    <w:rsid w:val="00BD694E"/>
    <w:rsid w:val="00BE37F7"/>
    <w:rsid w:val="00BF58BE"/>
    <w:rsid w:val="00BF68A3"/>
    <w:rsid w:val="00C068BF"/>
    <w:rsid w:val="00C15BE1"/>
    <w:rsid w:val="00C5046E"/>
    <w:rsid w:val="00C507B1"/>
    <w:rsid w:val="00C53299"/>
    <w:rsid w:val="00C76649"/>
    <w:rsid w:val="00C90CAA"/>
    <w:rsid w:val="00CB2D2E"/>
    <w:rsid w:val="00CD0B6D"/>
    <w:rsid w:val="00CD6E4E"/>
    <w:rsid w:val="00CE0155"/>
    <w:rsid w:val="00CF00E0"/>
    <w:rsid w:val="00CF394A"/>
    <w:rsid w:val="00D012E9"/>
    <w:rsid w:val="00D16B8C"/>
    <w:rsid w:val="00D319F3"/>
    <w:rsid w:val="00D43E94"/>
    <w:rsid w:val="00D4446B"/>
    <w:rsid w:val="00D454CE"/>
    <w:rsid w:val="00D85C8A"/>
    <w:rsid w:val="00DA3D58"/>
    <w:rsid w:val="00DB47B9"/>
    <w:rsid w:val="00DB47D5"/>
    <w:rsid w:val="00DE37D9"/>
    <w:rsid w:val="00E00527"/>
    <w:rsid w:val="00E0540C"/>
    <w:rsid w:val="00E12F74"/>
    <w:rsid w:val="00E32460"/>
    <w:rsid w:val="00E339B7"/>
    <w:rsid w:val="00E35602"/>
    <w:rsid w:val="00E40BD3"/>
    <w:rsid w:val="00E41DCC"/>
    <w:rsid w:val="00E45461"/>
    <w:rsid w:val="00E47506"/>
    <w:rsid w:val="00E63083"/>
    <w:rsid w:val="00E703B5"/>
    <w:rsid w:val="00E74074"/>
    <w:rsid w:val="00E9415D"/>
    <w:rsid w:val="00EA1E06"/>
    <w:rsid w:val="00EB2B66"/>
    <w:rsid w:val="00EB6361"/>
    <w:rsid w:val="00ED4C1E"/>
    <w:rsid w:val="00EE404A"/>
    <w:rsid w:val="00EF3F86"/>
    <w:rsid w:val="00F015E9"/>
    <w:rsid w:val="00F0505F"/>
    <w:rsid w:val="00F23FAE"/>
    <w:rsid w:val="00F37025"/>
    <w:rsid w:val="00F54427"/>
    <w:rsid w:val="00F54550"/>
    <w:rsid w:val="00F87700"/>
    <w:rsid w:val="00F947D0"/>
    <w:rsid w:val="00F964FE"/>
    <w:rsid w:val="00FA0FEC"/>
    <w:rsid w:val="00FA7E7D"/>
    <w:rsid w:val="00FC03CF"/>
    <w:rsid w:val="00FC1BB0"/>
    <w:rsid w:val="00FE5EDE"/>
    <w:rsid w:val="00FE65A6"/>
    <w:rsid w:val="00FE6619"/>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23081"/>
    <w:rsid w:val="000D480C"/>
    <w:rsid w:val="002148C3"/>
    <w:rsid w:val="00216A58"/>
    <w:rsid w:val="00275650"/>
    <w:rsid w:val="002A50E4"/>
    <w:rsid w:val="002D1C50"/>
    <w:rsid w:val="00324C73"/>
    <w:rsid w:val="00361265"/>
    <w:rsid w:val="00361F44"/>
    <w:rsid w:val="003D53E8"/>
    <w:rsid w:val="0048000A"/>
    <w:rsid w:val="004A2A62"/>
    <w:rsid w:val="006E7C42"/>
    <w:rsid w:val="007656AD"/>
    <w:rsid w:val="007C14A9"/>
    <w:rsid w:val="007E762A"/>
    <w:rsid w:val="00804A75"/>
    <w:rsid w:val="00841B5E"/>
    <w:rsid w:val="008F2186"/>
    <w:rsid w:val="008F616D"/>
    <w:rsid w:val="00923260"/>
    <w:rsid w:val="00952BAB"/>
    <w:rsid w:val="00A6592E"/>
    <w:rsid w:val="00AB19D5"/>
    <w:rsid w:val="00BA7597"/>
    <w:rsid w:val="00BB32DD"/>
    <w:rsid w:val="00C86F57"/>
    <w:rsid w:val="00D80C1C"/>
    <w:rsid w:val="00D81532"/>
    <w:rsid w:val="00DA12E5"/>
    <w:rsid w:val="00E7083B"/>
    <w:rsid w:val="00EF6C85"/>
    <w:rsid w:val="00F96857"/>
    <w:rsid w:val="00FA07C0"/>
    <w:rsid w:val="00FB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5ec9502b-addf-4716-883a-9e6742fd5109">
      <UserInfo>
        <DisplayName/>
        <AccountId xsi:nil="true"/>
        <AccountType/>
      </UserInfo>
    </SharedWithUsers>
    <SharingHintHash xmlns="5ec9502b-addf-4716-883a-9e6742fd5109">-223225823</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7BFE2324FCFB49A665688E9D54E8DB" ma:contentTypeVersion="2" ma:contentTypeDescription="Create a new document." ma:contentTypeScope="" ma:versionID="d40ecbfa05608dbb8df02efb84158178">
  <xsd:schema xmlns:xsd="http://www.w3.org/2001/XMLSchema" xmlns:xs="http://www.w3.org/2001/XMLSchema" xmlns:p="http://schemas.microsoft.com/office/2006/metadata/properties" xmlns:ns2="5ec9502b-addf-4716-883a-9e6742fd5109" targetNamespace="http://schemas.microsoft.com/office/2006/metadata/properties" ma:root="true" ma:fieldsID="c8929b4bbf02ed04f4fe894b226e94c0" ns2:_="">
    <xsd:import namespace="5ec9502b-addf-4716-883a-9e6742fd510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5ec9502b-addf-4716-883a-9e6742fd5109"/>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A4CD60FC-E08E-43EC-9F63-4586D5B09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518EEB-67F3-4FE4-B54D-94E33D77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206</TotalTime>
  <Pages>14</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
  <dc:description/>
  <cp:lastModifiedBy>Sudeep Ghatak</cp:lastModifiedBy>
  <cp:revision>21</cp:revision>
  <cp:lastPrinted>2015-04-15T22:08:00Z</cp:lastPrinted>
  <dcterms:created xsi:type="dcterms:W3CDTF">2015-04-07T03:39:00Z</dcterms:created>
  <dcterms:modified xsi:type="dcterms:W3CDTF">2015-06-12T20:56:00Z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0x010100DD7BFE2324FCFB49A665688E9D54E8DB</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