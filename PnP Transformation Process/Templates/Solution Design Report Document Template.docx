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D7965" w14:textId="2EEF461E" w:rsidR="00342676" w:rsidRPr="00FE5EDE" w:rsidRDefault="00E12F74">
      <w:pPr>
        <w:spacing w:before="5160"/>
      </w:pPr>
      <w:bookmarkStart w:id="0" w:name="_Toc227064252"/>
      <w:r w:rsidRPr="00FE5EDE">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759362481"/>
                                <w:dataBinding w:prefixMappings="xmlns:ns0='http://purl.org/dc/elements/1.1/' xmlns:ns1='http://schemas.openxmlformats.org/package/2006/metadata/core-properties' " w:xpath="/ns1:coreProperties[1]/ns0:title[1]" w:storeItemID="{6C3C8BC8-F283-45AE-878A-BAB7291924A1}"/>
                                <w:text/>
                              </w:sdtPr>
                              <w:sdtEndPr/>
                              <w:sdtContent>
                                <w:p w14:paraId="5D4EB128" w14:textId="052372A9" w:rsidR="008A1097" w:rsidRDefault="008A1097" w:rsidP="00E12F74">
                                  <w:pPr>
                                    <w:pStyle w:val="CoverTitle"/>
                                  </w:pPr>
                                  <w:r>
                                    <w:rPr>
                                      <w:lang w:val="en-GB"/>
                                    </w:rPr>
                                    <w:t>Solution Design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759362481"/>
                          <w:dataBinding w:prefixMappings="xmlns:ns0='http://purl.org/dc/elements/1.1/' xmlns:ns1='http://schemas.openxmlformats.org/package/2006/metadata/core-properties' " w:xpath="/ns1:coreProperties[1]/ns0:title[1]" w:storeItemID="{6C3C8BC8-F283-45AE-878A-BAB7291924A1}"/>
                          <w:text/>
                        </w:sdtPr>
                        <w:sdtEndPr/>
                        <w:sdtContent>
                          <w:p w14:paraId="5D4EB128" w14:textId="052372A9" w:rsidR="008A1097" w:rsidRDefault="008A1097" w:rsidP="00E12F74">
                            <w:pPr>
                              <w:pStyle w:val="CoverTitle"/>
                            </w:pPr>
                            <w:r>
                              <w:rPr>
                                <w:lang w:val="en-GB"/>
                              </w:rPr>
                              <w:t>Solution Design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381F0A33" w:rsidR="00342676" w:rsidRPr="00FE5EDE" w:rsidRDefault="002F3474">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4D47A1">
            <w:t>Final Report</w:t>
          </w:r>
        </w:sdtContent>
      </w:sdt>
      <w:r w:rsidR="00993A73" w:rsidRPr="00FE5EDE">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FE5EDE" w:rsidRDefault="00993A73">
          <w:pPr>
            <w:rPr>
              <w:rStyle w:val="Emphasis"/>
              <w:rFonts w:eastAsiaTheme="minorHAnsi"/>
              <w:i w:val="0"/>
              <w:iCs w:val="0"/>
              <w:szCs w:val="20"/>
              <w:lang w:eastAsia="en-AU"/>
            </w:rPr>
          </w:pPr>
          <w:r w:rsidRPr="00FE5EDE">
            <w:rPr>
              <w:rStyle w:val="Emphasis"/>
            </w:rPr>
            <w:t>Prepared for</w:t>
          </w:r>
        </w:p>
        <w:p w14:paraId="078D7968" w14:textId="77777777" w:rsidR="00342676" w:rsidRPr="00FE5EDE" w:rsidRDefault="00993A73">
          <w:pPr>
            <w:rPr>
              <w:lang w:eastAsia="en-AU"/>
            </w:rPr>
          </w:pPr>
          <w:r w:rsidRPr="00FE5EDE">
            <w:rPr>
              <w:lang w:eastAsia="en-AU"/>
            </w:rPr>
            <w:fldChar w:fldCharType="begin"/>
          </w:r>
          <w:r w:rsidRPr="00FE5EDE">
            <w:rPr>
              <w:lang w:eastAsia="en-AU"/>
            </w:rPr>
            <w:instrText xml:space="preserve"> DOCPROPERTY  Customer  \* MERGEFORMAT </w:instrText>
          </w:r>
          <w:r w:rsidRPr="00FE5EDE">
            <w:rPr>
              <w:lang w:eastAsia="en-AU"/>
            </w:rPr>
            <w:fldChar w:fldCharType="separate"/>
          </w:r>
          <w:r w:rsidR="004D47A1">
            <w:rPr>
              <w:lang w:eastAsia="en-AU"/>
            </w:rPr>
            <w:t>Update [Customer Name] in Doc Properties</w:t>
          </w:r>
          <w:r w:rsidRPr="00FE5EDE">
            <w:rPr>
              <w:lang w:eastAsia="en-AU"/>
            </w:rPr>
            <w:fldChar w:fldCharType="end"/>
          </w:r>
        </w:p>
        <w:p w14:paraId="078D7969" w14:textId="262483F5" w:rsidR="00342676" w:rsidRPr="00FE5EDE" w:rsidRDefault="00993A73">
          <w:r w:rsidRPr="00FE5EDE">
            <w:fldChar w:fldCharType="begin"/>
          </w:r>
          <w:r w:rsidRPr="00FE5EDE">
            <w:instrText xml:space="preserve"> DATE  \@ "d-MMM-yy" \l  \* MERGEFORMAT </w:instrText>
          </w:r>
          <w:r w:rsidRPr="00FE5EDE">
            <w:fldChar w:fldCharType="separate"/>
          </w:r>
          <w:r w:rsidR="004E02EB">
            <w:rPr>
              <w:noProof/>
            </w:rPr>
            <w:t>11-Jun-15</w:t>
          </w:r>
          <w:r w:rsidRPr="00FE5EDE">
            <w:fldChar w:fldCharType="end"/>
          </w:r>
        </w:p>
        <w:p w14:paraId="078D796A" w14:textId="2876D7E1" w:rsidR="00342676" w:rsidRPr="00FE5EDE" w:rsidRDefault="00993A73">
          <w:r w:rsidRPr="00FE5EDE">
            <w:t xml:space="preserve">Version </w:t>
          </w:r>
          <w:r w:rsidR="002F3474">
            <w:fldChar w:fldCharType="begin"/>
          </w:r>
          <w:r w:rsidR="002F3474">
            <w:instrText xml:space="preserve"> DOCPROPERTY  Version  \* MERGEFORMAT </w:instrText>
          </w:r>
          <w:r w:rsidR="002F3474">
            <w:fldChar w:fldCharType="separate"/>
          </w:r>
          <w:r w:rsidR="00A551BF" w:rsidRPr="00FE5EDE">
            <w:t>1.0</w:t>
          </w:r>
          <w:r w:rsidR="002F3474">
            <w:fldChar w:fldCharType="end"/>
          </w:r>
          <w:r w:rsidRPr="00FE5EDE">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EndPr/>
            <w:sdtContent>
              <w:r w:rsidR="00FE5EDE">
                <w:t>Final</w:t>
              </w:r>
            </w:sdtContent>
          </w:sdt>
        </w:p>
        <w:p w14:paraId="078D796B" w14:textId="77777777" w:rsidR="00342676" w:rsidRPr="00FE5EDE" w:rsidRDefault="00342676"/>
        <w:p w14:paraId="078D796C" w14:textId="77777777" w:rsidR="00342676" w:rsidRPr="00FE5EDE" w:rsidRDefault="00993A73">
          <w:pPr>
            <w:rPr>
              <w:rStyle w:val="Emphasis"/>
            </w:rPr>
          </w:pPr>
          <w:r w:rsidRPr="00FE5EDE">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78D796D" w14:textId="29BA3E58" w:rsidR="00342676" w:rsidRPr="00FE5EDE" w:rsidRDefault="00047F87">
              <w:pPr>
                <w:rPr>
                  <w:rStyle w:val="Strong"/>
                </w:rPr>
              </w:pPr>
              <w:r>
                <w:rPr>
                  <w:rStyle w:val="Strong"/>
                </w:rPr>
                <w:t>[Author]</w:t>
              </w:r>
            </w:p>
          </w:sdtContent>
        </w:sdt>
        <w:p w14:paraId="078D796E" w14:textId="77777777" w:rsidR="00342676" w:rsidRPr="00FE5EDE" w:rsidRDefault="002F3474">
          <w:r>
            <w:fldChar w:fldCharType="begin"/>
          </w:r>
          <w:r>
            <w:instrText xml:space="preserve"> DOCPROPERTY  "Author Position"  \* MERGEFORMAT </w:instrText>
          </w:r>
          <w:r>
            <w:fldChar w:fldCharType="separate"/>
          </w:r>
          <w:r w:rsidR="00173350">
            <w:t>[Author Position]</w:t>
          </w:r>
          <w:r>
            <w:fldChar w:fldCharType="end"/>
          </w:r>
        </w:p>
        <w:p w14:paraId="078D796F" w14:textId="77777777" w:rsidR="00342676" w:rsidRPr="00FE5EDE" w:rsidRDefault="002F3474">
          <w:r>
            <w:fldChar w:fldCharType="begin"/>
          </w:r>
          <w:r>
            <w:instrText xml:space="preserve"> DOCPROPERTY  "Author Email"  \* MERGEFORMAT </w:instrText>
          </w:r>
          <w:r>
            <w:fldChar w:fldCharType="separate"/>
          </w:r>
          <w:r w:rsidR="00173350">
            <w:t>[Author Email]</w:t>
          </w:r>
          <w:r>
            <w:fldChar w:fldCharType="end"/>
          </w:r>
          <w:r w:rsidR="00993A73" w:rsidRPr="00FE5EDE">
            <w:t xml:space="preserve"> </w:t>
          </w:r>
        </w:p>
        <w:p w14:paraId="078D7970" w14:textId="77777777" w:rsidR="00342676" w:rsidRPr="00FE5EDE" w:rsidRDefault="00342676"/>
        <w:p w14:paraId="078D7971" w14:textId="77777777" w:rsidR="00342676" w:rsidRPr="00FE5EDE" w:rsidRDefault="00993A73">
          <w:r w:rsidRPr="00FE5EDE">
            <w:t>Contributors</w:t>
          </w:r>
        </w:p>
        <w:p w14:paraId="078D7972" w14:textId="77777777" w:rsidR="00342676" w:rsidRPr="00FE5EDE" w:rsidRDefault="00993A73">
          <w:pPr>
            <w:rPr>
              <w:rStyle w:val="Strong"/>
            </w:rPr>
          </w:pPr>
          <w:r w:rsidRPr="00FE5EDE">
            <w:rPr>
              <w:rStyle w:val="Strong"/>
            </w:rPr>
            <w:fldChar w:fldCharType="begin"/>
          </w:r>
          <w:r w:rsidRPr="00FE5EDE">
            <w:rPr>
              <w:rStyle w:val="Strong"/>
            </w:rPr>
            <w:instrText xml:space="preserve"> DOCPROPERTY  Contributors  \* MERGEFORMAT </w:instrText>
          </w:r>
          <w:r w:rsidRPr="00FE5EDE">
            <w:rPr>
              <w:rStyle w:val="Strong"/>
            </w:rPr>
            <w:fldChar w:fldCharType="separate"/>
          </w:r>
          <w:r w:rsidR="00173350">
            <w:rPr>
              <w:rStyle w:val="Strong"/>
            </w:rPr>
            <w:t>[Contributors]</w:t>
          </w:r>
          <w:r w:rsidRPr="00FE5EDE">
            <w:rPr>
              <w:rStyle w:val="Strong"/>
            </w:rPr>
            <w:fldChar w:fldCharType="end"/>
          </w:r>
        </w:p>
        <w:p w14:paraId="078D7973" w14:textId="77777777" w:rsidR="00342676" w:rsidRPr="00FE5EDE" w:rsidRDefault="00993A73">
          <w:pPr>
            <w:spacing w:before="0" w:after="200"/>
            <w:rPr>
              <w:rStyle w:val="Strong"/>
            </w:rPr>
          </w:pPr>
          <w:r w:rsidRPr="00FE5EDE">
            <w:rPr>
              <w:rStyle w:val="Strong"/>
            </w:rPr>
            <w:br w:type="page"/>
          </w:r>
        </w:p>
        <w:p w14:paraId="078D7974" w14:textId="77777777" w:rsidR="00342676" w:rsidRPr="00FE5EDE" w:rsidRDefault="00342676">
          <w:pPr>
            <w:rPr>
              <w:rFonts w:cstheme="minorHAnsi"/>
            </w:rPr>
          </w:pPr>
        </w:p>
        <w:p w14:paraId="078D7975" w14:textId="77777777" w:rsidR="00342676" w:rsidRPr="00FE5EDE" w:rsidRDefault="00342676">
          <w:pPr>
            <w:rPr>
              <w:rFonts w:cstheme="minorHAnsi"/>
            </w:rPr>
          </w:pPr>
        </w:p>
        <w:p w14:paraId="078D7976" w14:textId="77777777" w:rsidR="00342676" w:rsidRPr="00FE5EDE" w:rsidRDefault="00342676">
          <w:pPr>
            <w:jc w:val="right"/>
            <w:rPr>
              <w:rFonts w:cstheme="minorHAnsi"/>
            </w:rPr>
          </w:pPr>
        </w:p>
        <w:p w14:paraId="078D7977" w14:textId="77777777" w:rsidR="00342676" w:rsidRPr="00FE5EDE" w:rsidRDefault="00342676">
          <w:pPr>
            <w:rPr>
              <w:rFonts w:cstheme="minorHAnsi"/>
            </w:rPr>
          </w:pPr>
        </w:p>
        <w:p w14:paraId="078D7978" w14:textId="77777777" w:rsidR="00342676" w:rsidRPr="00FE5EDE" w:rsidRDefault="00342676">
          <w:pPr>
            <w:rPr>
              <w:rFonts w:cstheme="minorHAnsi"/>
            </w:rPr>
            <w:sectPr w:rsidR="00342676" w:rsidRPr="00FE5EDE"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FE5EDE" w:rsidRDefault="00993A73">
          <w:pPr>
            <w:pStyle w:val="CoverSubject"/>
          </w:pPr>
          <w:r w:rsidRPr="00FE5EDE">
            <w:lastRenderedPageBreak/>
            <w:t>Revision and Signoff Sheet</w:t>
          </w:r>
        </w:p>
        <w:p w14:paraId="6880D72D" w14:textId="77777777" w:rsidR="00A24776" w:rsidRPr="00FE5EDE" w:rsidRDefault="00A24776" w:rsidP="00A24776">
          <w:pPr>
            <w:pStyle w:val="CoverHeading2"/>
          </w:pPr>
          <w:r w:rsidRPr="00FE5EDE">
            <w:t>Change Record</w:t>
          </w:r>
        </w:p>
        <w:tbl>
          <w:tblPr>
            <w:tblStyle w:val="TableGrid"/>
            <w:tblW w:w="9450" w:type="dxa"/>
            <w:tblLook w:val="0620" w:firstRow="1" w:lastRow="0" w:firstColumn="0" w:lastColumn="0" w:noHBand="1" w:noVBand="1"/>
          </w:tblPr>
          <w:tblGrid>
            <w:gridCol w:w="1170"/>
            <w:gridCol w:w="2430"/>
            <w:gridCol w:w="1170"/>
            <w:gridCol w:w="4680"/>
          </w:tblGrid>
          <w:tr w:rsidR="00A24776" w:rsidRPr="00FE5EDE"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FE5EDE" w:rsidRDefault="00A24776" w:rsidP="00A94E8F">
                <w:r w:rsidRPr="00FE5EDE">
                  <w:t>Date</w:t>
                </w:r>
              </w:p>
            </w:tc>
            <w:tc>
              <w:tcPr>
                <w:tcW w:w="2430" w:type="dxa"/>
              </w:tcPr>
              <w:p w14:paraId="72F018B4" w14:textId="77777777" w:rsidR="00A24776" w:rsidRPr="00FE5EDE" w:rsidRDefault="00A24776" w:rsidP="00A94E8F">
                <w:r w:rsidRPr="00FE5EDE">
                  <w:t>Author</w:t>
                </w:r>
              </w:p>
            </w:tc>
            <w:tc>
              <w:tcPr>
                <w:tcW w:w="1170" w:type="dxa"/>
              </w:tcPr>
              <w:p w14:paraId="7FF0AFCB" w14:textId="77777777" w:rsidR="00A24776" w:rsidRPr="00FE5EDE" w:rsidRDefault="00A24776" w:rsidP="00A94E8F">
                <w:r w:rsidRPr="00FE5EDE">
                  <w:t>Version</w:t>
                </w:r>
              </w:p>
            </w:tc>
            <w:tc>
              <w:tcPr>
                <w:tcW w:w="4680" w:type="dxa"/>
              </w:tcPr>
              <w:p w14:paraId="4F94E912" w14:textId="77777777" w:rsidR="00A24776" w:rsidRPr="00FE5EDE" w:rsidRDefault="00A24776" w:rsidP="00A94E8F">
                <w:r w:rsidRPr="00FE5EDE">
                  <w:t>Change Reference</w:t>
                </w:r>
              </w:p>
            </w:tc>
          </w:tr>
          <w:tr w:rsidR="00A24776" w:rsidRPr="00FE5EDE" w14:paraId="7F905BFB" w14:textId="77777777" w:rsidTr="00A94E8F">
            <w:tc>
              <w:tcPr>
                <w:tcW w:w="1170" w:type="dxa"/>
              </w:tcPr>
              <w:p w14:paraId="00093878" w14:textId="6AFE846A" w:rsidR="00A24776" w:rsidRPr="00FE5EDE" w:rsidRDefault="00A24776" w:rsidP="00A94E8F">
                <w:pPr>
                  <w:rPr>
                    <w:rStyle w:val="StyleLatinSegoeUI10pt"/>
                  </w:rPr>
                </w:pPr>
              </w:p>
            </w:tc>
            <w:tc>
              <w:tcPr>
                <w:tcW w:w="2430" w:type="dxa"/>
              </w:tcPr>
              <w:p w14:paraId="7CC7FD07" w14:textId="10962462" w:rsidR="00A24776" w:rsidRPr="00FE5EDE" w:rsidRDefault="00A24776" w:rsidP="00A94E8F">
                <w:pPr>
                  <w:rPr>
                    <w:rStyle w:val="StyleLatinSegoeUI10pt"/>
                  </w:rPr>
                </w:pPr>
              </w:p>
            </w:tc>
            <w:tc>
              <w:tcPr>
                <w:tcW w:w="1170" w:type="dxa"/>
              </w:tcPr>
              <w:p w14:paraId="1F42E08B" w14:textId="2F0C93FD" w:rsidR="00A24776" w:rsidRPr="00FE5EDE" w:rsidRDefault="00A24776" w:rsidP="00A94E8F">
                <w:pPr>
                  <w:rPr>
                    <w:rStyle w:val="StyleLatinSegoeUI10pt"/>
                  </w:rPr>
                </w:pPr>
              </w:p>
            </w:tc>
            <w:tc>
              <w:tcPr>
                <w:tcW w:w="4680" w:type="dxa"/>
              </w:tcPr>
              <w:p w14:paraId="63AD0471" w14:textId="20C48AC6" w:rsidR="00A24776" w:rsidRPr="00FE5EDE" w:rsidRDefault="00A24776" w:rsidP="00A94E8F">
                <w:pPr>
                  <w:rPr>
                    <w:rStyle w:val="StyleLatinSegoeUI10pt"/>
                  </w:rPr>
                </w:pPr>
              </w:p>
            </w:tc>
          </w:tr>
          <w:tr w:rsidR="00A24776" w:rsidRPr="00FE5EDE" w14:paraId="0AA68A76" w14:textId="77777777" w:rsidTr="00A94E8F">
            <w:tc>
              <w:tcPr>
                <w:tcW w:w="1170" w:type="dxa"/>
              </w:tcPr>
              <w:p w14:paraId="6025B2D4" w14:textId="445251B5" w:rsidR="00A24776" w:rsidRPr="00FE5EDE" w:rsidRDefault="00A24776" w:rsidP="00A94E8F">
                <w:pPr>
                  <w:rPr>
                    <w:rStyle w:val="StyleLatinSegoeUI10pt"/>
                  </w:rPr>
                </w:pPr>
              </w:p>
            </w:tc>
            <w:tc>
              <w:tcPr>
                <w:tcW w:w="2430" w:type="dxa"/>
              </w:tcPr>
              <w:p w14:paraId="214A5897" w14:textId="1AB8F316" w:rsidR="00A24776" w:rsidRPr="00FE5EDE" w:rsidRDefault="00A24776" w:rsidP="00A94E8F">
                <w:pPr>
                  <w:rPr>
                    <w:rStyle w:val="StyleLatinSegoeUI10pt"/>
                  </w:rPr>
                </w:pPr>
              </w:p>
            </w:tc>
            <w:tc>
              <w:tcPr>
                <w:tcW w:w="1170" w:type="dxa"/>
              </w:tcPr>
              <w:p w14:paraId="3C357013" w14:textId="1E6B701E" w:rsidR="00A24776" w:rsidRPr="00FE5EDE" w:rsidRDefault="00A24776" w:rsidP="00A94E8F">
                <w:pPr>
                  <w:rPr>
                    <w:rStyle w:val="StyleLatinSegoeUI10pt"/>
                  </w:rPr>
                </w:pPr>
              </w:p>
            </w:tc>
            <w:tc>
              <w:tcPr>
                <w:tcW w:w="4680" w:type="dxa"/>
              </w:tcPr>
              <w:p w14:paraId="69194CDC" w14:textId="412AB4EB" w:rsidR="00A24776" w:rsidRPr="00FE5EDE" w:rsidRDefault="00A24776" w:rsidP="00A94E8F">
                <w:pPr>
                  <w:rPr>
                    <w:rStyle w:val="StyleLatinSegoeUI10pt"/>
                  </w:rPr>
                </w:pPr>
              </w:p>
            </w:tc>
          </w:tr>
          <w:tr w:rsidR="00A24776" w:rsidRPr="00FE5EDE" w14:paraId="6092DFB2" w14:textId="77777777" w:rsidTr="00A94E8F">
            <w:tc>
              <w:tcPr>
                <w:tcW w:w="1170" w:type="dxa"/>
              </w:tcPr>
              <w:p w14:paraId="321A91FB" w14:textId="2F185004" w:rsidR="00A24776" w:rsidRPr="00FE5EDE" w:rsidRDefault="00A24776" w:rsidP="00DB47B9">
                <w:pPr>
                  <w:rPr>
                    <w:rStyle w:val="StyleLatinSegoeUI10pt"/>
                  </w:rPr>
                </w:pPr>
              </w:p>
            </w:tc>
            <w:tc>
              <w:tcPr>
                <w:tcW w:w="2430" w:type="dxa"/>
              </w:tcPr>
              <w:p w14:paraId="405F1E1B" w14:textId="16755A5D" w:rsidR="00A24776" w:rsidRPr="00FE5EDE" w:rsidRDefault="00A24776" w:rsidP="00A94E8F">
                <w:pPr>
                  <w:rPr>
                    <w:rStyle w:val="StyleLatinSegoeUI10pt"/>
                  </w:rPr>
                </w:pPr>
              </w:p>
            </w:tc>
            <w:tc>
              <w:tcPr>
                <w:tcW w:w="1170" w:type="dxa"/>
              </w:tcPr>
              <w:p w14:paraId="1C12B612" w14:textId="413E84B1" w:rsidR="00A24776" w:rsidRPr="00FE5EDE" w:rsidRDefault="00A24776" w:rsidP="00A94E8F">
                <w:pPr>
                  <w:rPr>
                    <w:rStyle w:val="StyleLatinSegoeUI10pt"/>
                  </w:rPr>
                </w:pPr>
              </w:p>
            </w:tc>
            <w:tc>
              <w:tcPr>
                <w:tcW w:w="4680" w:type="dxa"/>
              </w:tcPr>
              <w:p w14:paraId="14DF963A" w14:textId="251567DE" w:rsidR="00A24776" w:rsidRPr="00FE5EDE" w:rsidRDefault="00A24776" w:rsidP="00B93776">
                <w:pPr>
                  <w:rPr>
                    <w:rStyle w:val="StyleLatinSegoeUI10pt"/>
                  </w:rPr>
                </w:pPr>
              </w:p>
            </w:tc>
          </w:tr>
        </w:tbl>
        <w:p w14:paraId="7D9CAB71" w14:textId="77777777" w:rsidR="00A24776" w:rsidRPr="00FE5EDE" w:rsidRDefault="00A24776" w:rsidP="00A24776"/>
        <w:p w14:paraId="7E6A10F2" w14:textId="77777777" w:rsidR="00A24776" w:rsidRPr="00FE5EDE" w:rsidRDefault="00A24776" w:rsidP="00A24776">
          <w:pPr>
            <w:pStyle w:val="CoverHeading2"/>
          </w:pPr>
          <w:r w:rsidRPr="00FE5EDE">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FE5EDE"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FE5EDE" w:rsidRDefault="00A24776" w:rsidP="00A94E8F">
                <w:r w:rsidRPr="00FE5EDE">
                  <w:t>Name</w:t>
                </w:r>
              </w:p>
            </w:tc>
            <w:tc>
              <w:tcPr>
                <w:tcW w:w="2268" w:type="dxa"/>
              </w:tcPr>
              <w:p w14:paraId="4D087EEB" w14:textId="77777777" w:rsidR="00A24776" w:rsidRPr="00FE5EDE" w:rsidRDefault="00A24776" w:rsidP="00A94E8F">
                <w:r w:rsidRPr="00FE5EDE">
                  <w:t>Version Approved</w:t>
                </w:r>
              </w:p>
            </w:tc>
            <w:tc>
              <w:tcPr>
                <w:tcW w:w="2862" w:type="dxa"/>
              </w:tcPr>
              <w:p w14:paraId="59F9DBEE" w14:textId="77777777" w:rsidR="00A24776" w:rsidRPr="00FE5EDE" w:rsidRDefault="00A24776" w:rsidP="00A94E8F">
                <w:r w:rsidRPr="00FE5EDE">
                  <w:t>Position</w:t>
                </w:r>
              </w:p>
            </w:tc>
            <w:tc>
              <w:tcPr>
                <w:tcW w:w="2160" w:type="dxa"/>
              </w:tcPr>
              <w:p w14:paraId="61771C24" w14:textId="77777777" w:rsidR="00A24776" w:rsidRPr="00FE5EDE" w:rsidRDefault="00A24776" w:rsidP="00A94E8F">
                <w:r w:rsidRPr="00FE5EDE">
                  <w:t>Date</w:t>
                </w:r>
              </w:p>
            </w:tc>
          </w:tr>
          <w:tr w:rsidR="00A24776" w:rsidRPr="00FE5EDE" w14:paraId="106BD948" w14:textId="77777777" w:rsidTr="00A94E8F">
            <w:tc>
              <w:tcPr>
                <w:tcW w:w="2160" w:type="dxa"/>
              </w:tcPr>
              <w:p w14:paraId="017A5C6F" w14:textId="1596462D" w:rsidR="00A24776" w:rsidRPr="00FE5EDE" w:rsidRDefault="00A24776" w:rsidP="00A94E8F">
                <w:pPr>
                  <w:rPr>
                    <w:rStyle w:val="StyleLatinSegoeUI10pt"/>
                  </w:rPr>
                </w:pPr>
              </w:p>
            </w:tc>
            <w:tc>
              <w:tcPr>
                <w:tcW w:w="2268" w:type="dxa"/>
              </w:tcPr>
              <w:p w14:paraId="4E38BC08" w14:textId="77777777" w:rsidR="00A24776" w:rsidRPr="00FE5EDE" w:rsidRDefault="00A24776" w:rsidP="00A94E8F">
                <w:pPr>
                  <w:rPr>
                    <w:rStyle w:val="StyleLatinSegoeUI10pt"/>
                  </w:rPr>
                </w:pPr>
              </w:p>
            </w:tc>
            <w:tc>
              <w:tcPr>
                <w:tcW w:w="2862" w:type="dxa"/>
              </w:tcPr>
              <w:p w14:paraId="7192511A" w14:textId="5D3356D0" w:rsidR="00A24776" w:rsidRPr="00FE5EDE" w:rsidRDefault="00A24776" w:rsidP="00A94E8F">
                <w:pPr>
                  <w:rPr>
                    <w:rStyle w:val="StyleLatinSegoeUI10pt"/>
                  </w:rPr>
                </w:pPr>
              </w:p>
            </w:tc>
            <w:tc>
              <w:tcPr>
                <w:tcW w:w="2160" w:type="dxa"/>
              </w:tcPr>
              <w:p w14:paraId="153E41B7" w14:textId="77777777" w:rsidR="00A24776" w:rsidRPr="00FE5EDE" w:rsidRDefault="00A24776" w:rsidP="00A94E8F">
                <w:pPr>
                  <w:rPr>
                    <w:rStyle w:val="StyleLatinSegoeUI10pt"/>
                  </w:rPr>
                </w:pPr>
              </w:p>
            </w:tc>
          </w:tr>
          <w:tr w:rsidR="00A24776" w:rsidRPr="00FE5EDE" w14:paraId="3A629A88" w14:textId="77777777" w:rsidTr="00A94E8F">
            <w:tc>
              <w:tcPr>
                <w:tcW w:w="2160" w:type="dxa"/>
              </w:tcPr>
              <w:p w14:paraId="147B63CB" w14:textId="7598D1B2" w:rsidR="00A24776" w:rsidRPr="00FE5EDE" w:rsidRDefault="00A24776" w:rsidP="00A94E8F">
                <w:pPr>
                  <w:rPr>
                    <w:rStyle w:val="StyleLatinSegoeUI10pt"/>
                  </w:rPr>
                </w:pPr>
              </w:p>
            </w:tc>
            <w:tc>
              <w:tcPr>
                <w:tcW w:w="2268" w:type="dxa"/>
              </w:tcPr>
              <w:p w14:paraId="5CB024E8" w14:textId="77777777" w:rsidR="00A24776" w:rsidRPr="00FE5EDE" w:rsidRDefault="00A24776" w:rsidP="00A94E8F">
                <w:pPr>
                  <w:rPr>
                    <w:rStyle w:val="StyleLatinSegoeUI10pt"/>
                  </w:rPr>
                </w:pPr>
              </w:p>
            </w:tc>
            <w:tc>
              <w:tcPr>
                <w:tcW w:w="2862" w:type="dxa"/>
              </w:tcPr>
              <w:p w14:paraId="6C84C107" w14:textId="410EF34E" w:rsidR="00A24776" w:rsidRPr="00FE5EDE" w:rsidRDefault="00A24776" w:rsidP="00A94E8F">
                <w:pPr>
                  <w:rPr>
                    <w:rStyle w:val="StyleLatinSegoeUI10pt"/>
                  </w:rPr>
                </w:pPr>
              </w:p>
            </w:tc>
            <w:tc>
              <w:tcPr>
                <w:tcW w:w="2160" w:type="dxa"/>
              </w:tcPr>
              <w:p w14:paraId="3BEE2733" w14:textId="77777777" w:rsidR="00A24776" w:rsidRPr="00FE5EDE" w:rsidRDefault="00A24776" w:rsidP="00A94E8F">
                <w:pPr>
                  <w:rPr>
                    <w:rStyle w:val="StyleLatinSegoeUI10pt"/>
                  </w:rPr>
                </w:pPr>
              </w:p>
            </w:tc>
          </w:tr>
          <w:tr w:rsidR="00A24776" w:rsidRPr="00FE5EDE" w14:paraId="4A295351" w14:textId="77777777" w:rsidTr="00A94E8F">
            <w:tc>
              <w:tcPr>
                <w:tcW w:w="2160" w:type="dxa"/>
              </w:tcPr>
              <w:p w14:paraId="73CF266D" w14:textId="72BEE783" w:rsidR="00A24776" w:rsidRPr="00FE5EDE" w:rsidRDefault="00A24776" w:rsidP="00A94E8F">
                <w:pPr>
                  <w:rPr>
                    <w:rStyle w:val="StyleLatinSegoeUI10pt"/>
                  </w:rPr>
                </w:pPr>
              </w:p>
            </w:tc>
            <w:tc>
              <w:tcPr>
                <w:tcW w:w="2268" w:type="dxa"/>
              </w:tcPr>
              <w:p w14:paraId="6D020753" w14:textId="77777777" w:rsidR="00A24776" w:rsidRPr="00FE5EDE" w:rsidRDefault="00A24776" w:rsidP="00A94E8F">
                <w:pPr>
                  <w:rPr>
                    <w:rStyle w:val="StyleLatinSegoeUI10pt"/>
                  </w:rPr>
                </w:pPr>
              </w:p>
            </w:tc>
            <w:tc>
              <w:tcPr>
                <w:tcW w:w="2862" w:type="dxa"/>
              </w:tcPr>
              <w:p w14:paraId="01DFF25E" w14:textId="02B19C1E" w:rsidR="00A24776" w:rsidRPr="00FE5EDE" w:rsidRDefault="00A24776" w:rsidP="00A94E8F">
                <w:pPr>
                  <w:rPr>
                    <w:rStyle w:val="StyleLatinSegoeUI10pt"/>
                  </w:rPr>
                </w:pPr>
              </w:p>
            </w:tc>
            <w:tc>
              <w:tcPr>
                <w:tcW w:w="2160" w:type="dxa"/>
              </w:tcPr>
              <w:p w14:paraId="0761B354" w14:textId="77777777" w:rsidR="00A24776" w:rsidRPr="00FE5EDE" w:rsidRDefault="00A24776" w:rsidP="00A94E8F">
                <w:pPr>
                  <w:rPr>
                    <w:rStyle w:val="StyleLatinSegoeUI10pt"/>
                  </w:rPr>
                </w:pPr>
              </w:p>
            </w:tc>
          </w:tr>
        </w:tbl>
        <w:p w14:paraId="2E6E24EE" w14:textId="77777777" w:rsidR="00A24776" w:rsidRPr="00FE5EDE" w:rsidRDefault="00A24776" w:rsidP="00A24776">
          <w:pPr>
            <w:pStyle w:val="TableText"/>
          </w:pPr>
        </w:p>
        <w:p w14:paraId="078D79A5" w14:textId="77777777" w:rsidR="00342676" w:rsidRPr="00FE5EDE" w:rsidRDefault="00342676"/>
        <w:p w14:paraId="078D79A6" w14:textId="77777777" w:rsidR="00342676" w:rsidRPr="00FE5EDE" w:rsidRDefault="00342676">
          <w:pPr>
            <w:pStyle w:val="Bullet1"/>
            <w:numPr>
              <w:ilvl w:val="0"/>
              <w:numId w:val="0"/>
            </w:numPr>
          </w:pPr>
        </w:p>
        <w:p w14:paraId="1F4C2EB8" w14:textId="77777777" w:rsidR="006F4313" w:rsidRPr="00FE5EDE" w:rsidRDefault="00993A73" w:rsidP="006F4313">
          <w:pPr>
            <w:pStyle w:val="CoverSubject"/>
            <w:rPr>
              <w:rStyle w:val="StyleLatinSegoeUI10pt"/>
            </w:rPr>
          </w:pPr>
          <w:r w:rsidRPr="00FE5EDE">
            <w:br w:type="page"/>
          </w:r>
        </w:p>
        <w:sdt>
          <w:sdtPr>
            <w:rPr>
              <w:rFonts w:eastAsiaTheme="minorEastAsia"/>
              <w:color w:val="auto"/>
              <w:spacing w:val="0"/>
              <w:sz w:val="22"/>
              <w:szCs w:val="22"/>
            </w:rPr>
            <w:id w:val="-763607484"/>
            <w:docPartObj>
              <w:docPartGallery w:val="Table of Contents"/>
              <w:docPartUnique/>
            </w:docPartObj>
          </w:sdtPr>
          <w:sdtEndPr>
            <w:rPr>
              <w:b/>
              <w:bCs/>
              <w:noProof/>
            </w:rPr>
          </w:sdtEndPr>
          <w:sdtContent>
            <w:p w14:paraId="48A8FD5E" w14:textId="15012D97" w:rsidR="006F4313" w:rsidRDefault="006F4313">
              <w:pPr>
                <w:pStyle w:val="TOCHeading"/>
              </w:pPr>
              <w:r>
                <w:t>Table of Contents</w:t>
              </w:r>
            </w:p>
            <w:p w14:paraId="213581E2" w14:textId="77777777" w:rsidR="00920D47" w:rsidRDefault="006F4313">
              <w:pPr>
                <w:pStyle w:val="TOC1"/>
                <w:rPr>
                  <w:rFonts w:asciiTheme="minorHAnsi" w:hAnsiTheme="minorHAnsi"/>
                  <w:sz w:val="22"/>
                  <w:lang w:val="en-NZ" w:eastAsia="en-NZ"/>
                </w:rPr>
              </w:pPr>
              <w:r>
                <w:fldChar w:fldCharType="begin"/>
              </w:r>
              <w:r>
                <w:instrText xml:space="preserve"> TOC \o "1-3" \h \z \u </w:instrText>
              </w:r>
              <w:r>
                <w:fldChar w:fldCharType="separate"/>
              </w:r>
              <w:hyperlink w:anchor="_Toc421788426" w:history="1">
                <w:r w:rsidR="00920D47" w:rsidRPr="00776E80">
                  <w:rPr>
                    <w:rStyle w:val="Hyperlink"/>
                  </w:rPr>
                  <w:t>1</w:t>
                </w:r>
                <w:r w:rsidR="00920D47">
                  <w:rPr>
                    <w:rFonts w:asciiTheme="minorHAnsi" w:hAnsiTheme="minorHAnsi"/>
                    <w:sz w:val="22"/>
                    <w:lang w:val="en-NZ" w:eastAsia="en-NZ"/>
                  </w:rPr>
                  <w:tab/>
                </w:r>
                <w:r w:rsidR="00920D47" w:rsidRPr="00776E80">
                  <w:rPr>
                    <w:rStyle w:val="Hyperlink"/>
                  </w:rPr>
                  <w:t>Overview on the solution design</w:t>
                </w:r>
                <w:r w:rsidR="00920D47">
                  <w:rPr>
                    <w:webHidden/>
                  </w:rPr>
                  <w:tab/>
                </w:r>
                <w:r w:rsidR="00920D47">
                  <w:rPr>
                    <w:webHidden/>
                  </w:rPr>
                  <w:fldChar w:fldCharType="begin"/>
                </w:r>
                <w:r w:rsidR="00920D47">
                  <w:rPr>
                    <w:webHidden/>
                  </w:rPr>
                  <w:instrText xml:space="preserve"> PAGEREF _Toc421788426 \h </w:instrText>
                </w:r>
                <w:r w:rsidR="00920D47">
                  <w:rPr>
                    <w:webHidden/>
                  </w:rPr>
                </w:r>
                <w:r w:rsidR="00920D47">
                  <w:rPr>
                    <w:webHidden/>
                  </w:rPr>
                  <w:fldChar w:fldCharType="separate"/>
                </w:r>
                <w:r w:rsidR="00920D47">
                  <w:rPr>
                    <w:webHidden/>
                  </w:rPr>
                  <w:t>5</w:t>
                </w:r>
                <w:r w:rsidR="00920D47">
                  <w:rPr>
                    <w:webHidden/>
                  </w:rPr>
                  <w:fldChar w:fldCharType="end"/>
                </w:r>
              </w:hyperlink>
            </w:p>
            <w:p w14:paraId="1CC48476" w14:textId="77777777" w:rsidR="00920D47" w:rsidRDefault="00920D47">
              <w:pPr>
                <w:pStyle w:val="TOC2"/>
                <w:rPr>
                  <w:rFonts w:asciiTheme="minorHAnsi" w:hAnsiTheme="minorHAnsi"/>
                  <w:noProof/>
                  <w:sz w:val="22"/>
                  <w:lang w:val="en-NZ" w:eastAsia="en-NZ"/>
                </w:rPr>
              </w:pPr>
              <w:hyperlink w:anchor="_Toc421788427" w:history="1">
                <w:r w:rsidRPr="00776E80">
                  <w:rPr>
                    <w:rStyle w:val="Hyperlink"/>
                    <w:noProof/>
                  </w:rPr>
                  <w:t>1.1</w:t>
                </w:r>
                <w:r>
                  <w:rPr>
                    <w:rFonts w:asciiTheme="minorHAnsi" w:hAnsiTheme="minorHAnsi"/>
                    <w:noProof/>
                    <w:sz w:val="22"/>
                    <w:lang w:val="en-NZ" w:eastAsia="en-NZ"/>
                  </w:rPr>
                  <w:tab/>
                </w:r>
                <w:r w:rsidRPr="00776E80">
                  <w:rPr>
                    <w:rStyle w:val="Hyperlink"/>
                    <w:noProof/>
                  </w:rPr>
                  <w:t>Applications in On-Premise SharePoint farm</w:t>
                </w:r>
                <w:r>
                  <w:rPr>
                    <w:noProof/>
                    <w:webHidden/>
                  </w:rPr>
                  <w:tab/>
                </w:r>
                <w:r>
                  <w:rPr>
                    <w:noProof/>
                    <w:webHidden/>
                  </w:rPr>
                  <w:fldChar w:fldCharType="begin"/>
                </w:r>
                <w:r>
                  <w:rPr>
                    <w:noProof/>
                    <w:webHidden/>
                  </w:rPr>
                  <w:instrText xml:space="preserve"> PAGEREF _Toc421788427 \h </w:instrText>
                </w:r>
                <w:r>
                  <w:rPr>
                    <w:noProof/>
                    <w:webHidden/>
                  </w:rPr>
                </w:r>
                <w:r>
                  <w:rPr>
                    <w:noProof/>
                    <w:webHidden/>
                  </w:rPr>
                  <w:fldChar w:fldCharType="separate"/>
                </w:r>
                <w:r>
                  <w:rPr>
                    <w:noProof/>
                    <w:webHidden/>
                  </w:rPr>
                  <w:t>5</w:t>
                </w:r>
                <w:r>
                  <w:rPr>
                    <w:noProof/>
                    <w:webHidden/>
                  </w:rPr>
                  <w:fldChar w:fldCharType="end"/>
                </w:r>
              </w:hyperlink>
            </w:p>
            <w:p w14:paraId="3A1A5B2D" w14:textId="77777777" w:rsidR="00920D47" w:rsidRDefault="00920D47">
              <w:pPr>
                <w:pStyle w:val="TOC2"/>
                <w:rPr>
                  <w:rFonts w:asciiTheme="minorHAnsi" w:hAnsiTheme="minorHAnsi"/>
                  <w:noProof/>
                  <w:sz w:val="22"/>
                  <w:lang w:val="en-NZ" w:eastAsia="en-NZ"/>
                </w:rPr>
              </w:pPr>
              <w:hyperlink w:anchor="_Toc421788428" w:history="1">
                <w:r w:rsidRPr="00776E80">
                  <w:rPr>
                    <w:rStyle w:val="Hyperlink"/>
                    <w:noProof/>
                  </w:rPr>
                  <w:t>1.2</w:t>
                </w:r>
                <w:r>
                  <w:rPr>
                    <w:rFonts w:asciiTheme="minorHAnsi" w:hAnsiTheme="minorHAnsi"/>
                    <w:noProof/>
                    <w:sz w:val="22"/>
                    <w:lang w:val="en-NZ" w:eastAsia="en-NZ"/>
                  </w:rPr>
                  <w:tab/>
                </w:r>
                <w:r w:rsidRPr="00776E80">
                  <w:rPr>
                    <w:rStyle w:val="Hyperlink"/>
                    <w:noProof/>
                  </w:rPr>
                  <w:t>Office 365 transition plan status</w:t>
                </w:r>
                <w:r>
                  <w:rPr>
                    <w:noProof/>
                    <w:webHidden/>
                  </w:rPr>
                  <w:tab/>
                </w:r>
                <w:r>
                  <w:rPr>
                    <w:noProof/>
                    <w:webHidden/>
                  </w:rPr>
                  <w:fldChar w:fldCharType="begin"/>
                </w:r>
                <w:r>
                  <w:rPr>
                    <w:noProof/>
                    <w:webHidden/>
                  </w:rPr>
                  <w:instrText xml:space="preserve"> PAGEREF _Toc421788428 \h </w:instrText>
                </w:r>
                <w:r>
                  <w:rPr>
                    <w:noProof/>
                    <w:webHidden/>
                  </w:rPr>
                </w:r>
                <w:r>
                  <w:rPr>
                    <w:noProof/>
                    <w:webHidden/>
                  </w:rPr>
                  <w:fldChar w:fldCharType="separate"/>
                </w:r>
                <w:r>
                  <w:rPr>
                    <w:noProof/>
                    <w:webHidden/>
                  </w:rPr>
                  <w:t>5</w:t>
                </w:r>
                <w:r>
                  <w:rPr>
                    <w:noProof/>
                    <w:webHidden/>
                  </w:rPr>
                  <w:fldChar w:fldCharType="end"/>
                </w:r>
              </w:hyperlink>
            </w:p>
            <w:p w14:paraId="2028A74D" w14:textId="77777777" w:rsidR="00920D47" w:rsidRDefault="00920D47">
              <w:pPr>
                <w:pStyle w:val="TOC1"/>
                <w:rPr>
                  <w:rFonts w:asciiTheme="minorHAnsi" w:hAnsiTheme="minorHAnsi"/>
                  <w:sz w:val="22"/>
                  <w:lang w:val="en-NZ" w:eastAsia="en-NZ"/>
                </w:rPr>
              </w:pPr>
              <w:hyperlink w:anchor="_Toc421788429" w:history="1">
                <w:r w:rsidRPr="00776E80">
                  <w:rPr>
                    <w:rStyle w:val="Hyperlink"/>
                  </w:rPr>
                  <w:t>2</w:t>
                </w:r>
                <w:r>
                  <w:rPr>
                    <w:rFonts w:asciiTheme="minorHAnsi" w:hAnsiTheme="minorHAnsi"/>
                    <w:sz w:val="22"/>
                    <w:lang w:val="en-NZ" w:eastAsia="en-NZ"/>
                  </w:rPr>
                  <w:tab/>
                </w:r>
                <w:r w:rsidRPr="00776E80">
                  <w:rPr>
                    <w:rStyle w:val="Hyperlink"/>
                  </w:rPr>
                  <w:t>General Architecture</w:t>
                </w:r>
                <w:r>
                  <w:rPr>
                    <w:webHidden/>
                  </w:rPr>
                  <w:tab/>
                </w:r>
                <w:r>
                  <w:rPr>
                    <w:webHidden/>
                  </w:rPr>
                  <w:fldChar w:fldCharType="begin"/>
                </w:r>
                <w:r>
                  <w:rPr>
                    <w:webHidden/>
                  </w:rPr>
                  <w:instrText xml:space="preserve"> PAGEREF _Toc421788429 \h </w:instrText>
                </w:r>
                <w:r>
                  <w:rPr>
                    <w:webHidden/>
                  </w:rPr>
                </w:r>
                <w:r>
                  <w:rPr>
                    <w:webHidden/>
                  </w:rPr>
                  <w:fldChar w:fldCharType="separate"/>
                </w:r>
                <w:r>
                  <w:rPr>
                    <w:webHidden/>
                  </w:rPr>
                  <w:t>5</w:t>
                </w:r>
                <w:r>
                  <w:rPr>
                    <w:webHidden/>
                  </w:rPr>
                  <w:fldChar w:fldCharType="end"/>
                </w:r>
              </w:hyperlink>
            </w:p>
            <w:p w14:paraId="52A6FDF4" w14:textId="77777777" w:rsidR="00920D47" w:rsidRDefault="00920D47">
              <w:pPr>
                <w:pStyle w:val="TOC2"/>
                <w:rPr>
                  <w:rFonts w:asciiTheme="minorHAnsi" w:hAnsiTheme="minorHAnsi"/>
                  <w:noProof/>
                  <w:sz w:val="22"/>
                  <w:lang w:val="en-NZ" w:eastAsia="en-NZ"/>
                </w:rPr>
              </w:pPr>
              <w:hyperlink w:anchor="_Toc421788430" w:history="1">
                <w:r w:rsidRPr="00776E80">
                  <w:rPr>
                    <w:rStyle w:val="Hyperlink"/>
                    <w:noProof/>
                  </w:rPr>
                  <w:t>2.1</w:t>
                </w:r>
                <w:r>
                  <w:rPr>
                    <w:rFonts w:asciiTheme="minorHAnsi" w:hAnsiTheme="minorHAnsi"/>
                    <w:noProof/>
                    <w:sz w:val="22"/>
                    <w:lang w:val="en-NZ" w:eastAsia="en-NZ"/>
                  </w:rPr>
                  <w:tab/>
                </w:r>
                <w:r w:rsidRPr="00776E80">
                  <w:rPr>
                    <w:rStyle w:val="Hyperlink"/>
                    <w:noProof/>
                  </w:rPr>
                  <w:t>Network design</w:t>
                </w:r>
                <w:r>
                  <w:rPr>
                    <w:noProof/>
                    <w:webHidden/>
                  </w:rPr>
                  <w:tab/>
                </w:r>
                <w:r>
                  <w:rPr>
                    <w:noProof/>
                    <w:webHidden/>
                  </w:rPr>
                  <w:fldChar w:fldCharType="begin"/>
                </w:r>
                <w:r>
                  <w:rPr>
                    <w:noProof/>
                    <w:webHidden/>
                  </w:rPr>
                  <w:instrText xml:space="preserve"> PAGEREF _Toc421788430 \h </w:instrText>
                </w:r>
                <w:r>
                  <w:rPr>
                    <w:noProof/>
                    <w:webHidden/>
                  </w:rPr>
                </w:r>
                <w:r>
                  <w:rPr>
                    <w:noProof/>
                    <w:webHidden/>
                  </w:rPr>
                  <w:fldChar w:fldCharType="separate"/>
                </w:r>
                <w:r>
                  <w:rPr>
                    <w:noProof/>
                    <w:webHidden/>
                  </w:rPr>
                  <w:t>5</w:t>
                </w:r>
                <w:r>
                  <w:rPr>
                    <w:noProof/>
                    <w:webHidden/>
                  </w:rPr>
                  <w:fldChar w:fldCharType="end"/>
                </w:r>
              </w:hyperlink>
            </w:p>
            <w:p w14:paraId="6B695055" w14:textId="77777777" w:rsidR="00920D47" w:rsidRDefault="00920D47">
              <w:pPr>
                <w:pStyle w:val="TOC2"/>
                <w:rPr>
                  <w:rFonts w:asciiTheme="minorHAnsi" w:hAnsiTheme="minorHAnsi"/>
                  <w:noProof/>
                  <w:sz w:val="22"/>
                  <w:lang w:val="en-NZ" w:eastAsia="en-NZ"/>
                </w:rPr>
              </w:pPr>
              <w:hyperlink w:anchor="_Toc421788431" w:history="1">
                <w:r w:rsidRPr="00776E80">
                  <w:rPr>
                    <w:rStyle w:val="Hyperlink"/>
                    <w:noProof/>
                  </w:rPr>
                  <w:t>2.2</w:t>
                </w:r>
                <w:r>
                  <w:rPr>
                    <w:rFonts w:asciiTheme="minorHAnsi" w:hAnsiTheme="minorHAnsi"/>
                    <w:noProof/>
                    <w:sz w:val="22"/>
                    <w:lang w:val="en-NZ" w:eastAsia="en-NZ"/>
                  </w:rPr>
                  <w:tab/>
                </w:r>
                <w:r w:rsidRPr="00776E80">
                  <w:rPr>
                    <w:rStyle w:val="Hyperlink"/>
                    <w:noProof/>
                  </w:rPr>
                  <w:t>Provider hosting environment options</w:t>
                </w:r>
                <w:r>
                  <w:rPr>
                    <w:noProof/>
                    <w:webHidden/>
                  </w:rPr>
                  <w:tab/>
                </w:r>
                <w:r>
                  <w:rPr>
                    <w:noProof/>
                    <w:webHidden/>
                  </w:rPr>
                  <w:fldChar w:fldCharType="begin"/>
                </w:r>
                <w:r>
                  <w:rPr>
                    <w:noProof/>
                    <w:webHidden/>
                  </w:rPr>
                  <w:instrText xml:space="preserve"> PAGEREF _Toc421788431 \h </w:instrText>
                </w:r>
                <w:r>
                  <w:rPr>
                    <w:noProof/>
                    <w:webHidden/>
                  </w:rPr>
                </w:r>
                <w:r>
                  <w:rPr>
                    <w:noProof/>
                    <w:webHidden/>
                  </w:rPr>
                  <w:fldChar w:fldCharType="separate"/>
                </w:r>
                <w:r>
                  <w:rPr>
                    <w:noProof/>
                    <w:webHidden/>
                  </w:rPr>
                  <w:t>6</w:t>
                </w:r>
                <w:r>
                  <w:rPr>
                    <w:noProof/>
                    <w:webHidden/>
                  </w:rPr>
                  <w:fldChar w:fldCharType="end"/>
                </w:r>
              </w:hyperlink>
            </w:p>
            <w:p w14:paraId="423BACCA" w14:textId="77777777" w:rsidR="00920D47" w:rsidRDefault="00920D47">
              <w:pPr>
                <w:pStyle w:val="TOC2"/>
                <w:rPr>
                  <w:rFonts w:asciiTheme="minorHAnsi" w:hAnsiTheme="minorHAnsi"/>
                  <w:noProof/>
                  <w:sz w:val="22"/>
                  <w:lang w:val="en-NZ" w:eastAsia="en-NZ"/>
                </w:rPr>
              </w:pPr>
              <w:hyperlink w:anchor="_Toc421788432" w:history="1">
                <w:r w:rsidRPr="00776E80">
                  <w:rPr>
                    <w:rStyle w:val="Hyperlink"/>
                    <w:noProof/>
                  </w:rPr>
                  <w:t>2.3</w:t>
                </w:r>
                <w:r>
                  <w:rPr>
                    <w:rFonts w:asciiTheme="minorHAnsi" w:hAnsiTheme="minorHAnsi"/>
                    <w:noProof/>
                    <w:sz w:val="22"/>
                    <w:lang w:val="en-NZ" w:eastAsia="en-NZ"/>
                  </w:rPr>
                  <w:tab/>
                </w:r>
                <w:r w:rsidRPr="00776E80">
                  <w:rPr>
                    <w:rStyle w:val="Hyperlink"/>
                    <w:noProof/>
                  </w:rPr>
                  <w:t>SAML usage and external access</w:t>
                </w:r>
                <w:r>
                  <w:rPr>
                    <w:noProof/>
                    <w:webHidden/>
                  </w:rPr>
                  <w:tab/>
                </w:r>
                <w:r>
                  <w:rPr>
                    <w:noProof/>
                    <w:webHidden/>
                  </w:rPr>
                  <w:fldChar w:fldCharType="begin"/>
                </w:r>
                <w:r>
                  <w:rPr>
                    <w:noProof/>
                    <w:webHidden/>
                  </w:rPr>
                  <w:instrText xml:space="preserve"> PAGEREF _Toc421788432 \h </w:instrText>
                </w:r>
                <w:r>
                  <w:rPr>
                    <w:noProof/>
                    <w:webHidden/>
                  </w:rPr>
                </w:r>
                <w:r>
                  <w:rPr>
                    <w:noProof/>
                    <w:webHidden/>
                  </w:rPr>
                  <w:fldChar w:fldCharType="separate"/>
                </w:r>
                <w:r>
                  <w:rPr>
                    <w:noProof/>
                    <w:webHidden/>
                  </w:rPr>
                  <w:t>6</w:t>
                </w:r>
                <w:r>
                  <w:rPr>
                    <w:noProof/>
                    <w:webHidden/>
                  </w:rPr>
                  <w:fldChar w:fldCharType="end"/>
                </w:r>
              </w:hyperlink>
            </w:p>
            <w:p w14:paraId="0660880B" w14:textId="77777777" w:rsidR="00920D47" w:rsidRDefault="00920D47">
              <w:pPr>
                <w:pStyle w:val="TOC1"/>
                <w:rPr>
                  <w:rFonts w:asciiTheme="minorHAnsi" w:hAnsiTheme="minorHAnsi"/>
                  <w:sz w:val="22"/>
                  <w:lang w:val="en-NZ" w:eastAsia="en-NZ"/>
                </w:rPr>
              </w:pPr>
              <w:hyperlink w:anchor="_Toc421788433" w:history="1">
                <w:r w:rsidRPr="00776E80">
                  <w:rPr>
                    <w:rStyle w:val="Hyperlink"/>
                  </w:rPr>
                  <w:t>3</w:t>
                </w:r>
                <w:r>
                  <w:rPr>
                    <w:rFonts w:asciiTheme="minorHAnsi" w:hAnsiTheme="minorHAnsi"/>
                    <w:sz w:val="22"/>
                    <w:lang w:val="en-NZ" w:eastAsia="en-NZ"/>
                  </w:rPr>
                  <w:tab/>
                </w:r>
                <w:r w:rsidRPr="00776E80">
                  <w:rPr>
                    <w:rStyle w:val="Hyperlink"/>
                  </w:rPr>
                  <w:t>Solution transformation plan</w:t>
                </w:r>
                <w:r>
                  <w:rPr>
                    <w:webHidden/>
                  </w:rPr>
                  <w:tab/>
                </w:r>
                <w:r>
                  <w:rPr>
                    <w:webHidden/>
                  </w:rPr>
                  <w:fldChar w:fldCharType="begin"/>
                </w:r>
                <w:r>
                  <w:rPr>
                    <w:webHidden/>
                  </w:rPr>
                  <w:instrText xml:space="preserve"> PAGEREF _Toc421788433 \h </w:instrText>
                </w:r>
                <w:r>
                  <w:rPr>
                    <w:webHidden/>
                  </w:rPr>
                </w:r>
                <w:r>
                  <w:rPr>
                    <w:webHidden/>
                  </w:rPr>
                  <w:fldChar w:fldCharType="separate"/>
                </w:r>
                <w:r>
                  <w:rPr>
                    <w:webHidden/>
                  </w:rPr>
                  <w:t>6</w:t>
                </w:r>
                <w:r>
                  <w:rPr>
                    <w:webHidden/>
                  </w:rPr>
                  <w:fldChar w:fldCharType="end"/>
                </w:r>
              </w:hyperlink>
            </w:p>
            <w:p w14:paraId="404FCC7D" w14:textId="77777777" w:rsidR="00920D47" w:rsidRDefault="00920D47">
              <w:pPr>
                <w:pStyle w:val="TOC2"/>
                <w:rPr>
                  <w:rFonts w:asciiTheme="minorHAnsi" w:hAnsiTheme="minorHAnsi"/>
                  <w:noProof/>
                  <w:sz w:val="22"/>
                  <w:lang w:val="en-NZ" w:eastAsia="en-NZ"/>
                </w:rPr>
              </w:pPr>
              <w:hyperlink w:anchor="_Toc421788434" w:history="1">
                <w:r w:rsidRPr="00776E80">
                  <w:rPr>
                    <w:rStyle w:val="Hyperlink"/>
                    <w:noProof/>
                  </w:rPr>
                  <w:t>3.1</w:t>
                </w:r>
                <w:r>
                  <w:rPr>
                    <w:rFonts w:asciiTheme="minorHAnsi" w:hAnsiTheme="minorHAnsi"/>
                    <w:noProof/>
                    <w:sz w:val="22"/>
                    <w:lang w:val="en-NZ" w:eastAsia="en-NZ"/>
                  </w:rPr>
                  <w:tab/>
                </w:r>
                <w:r w:rsidRPr="00776E80">
                  <w:rPr>
                    <w:rStyle w:val="Hyperlink"/>
                    <w:noProof/>
                  </w:rPr>
                  <w:t>Branding</w:t>
                </w:r>
                <w:r>
                  <w:rPr>
                    <w:noProof/>
                    <w:webHidden/>
                  </w:rPr>
                  <w:tab/>
                </w:r>
                <w:r>
                  <w:rPr>
                    <w:noProof/>
                    <w:webHidden/>
                  </w:rPr>
                  <w:fldChar w:fldCharType="begin"/>
                </w:r>
                <w:r>
                  <w:rPr>
                    <w:noProof/>
                    <w:webHidden/>
                  </w:rPr>
                  <w:instrText xml:space="preserve"> PAGEREF _Toc421788434 \h </w:instrText>
                </w:r>
                <w:r>
                  <w:rPr>
                    <w:noProof/>
                    <w:webHidden/>
                  </w:rPr>
                </w:r>
                <w:r>
                  <w:rPr>
                    <w:noProof/>
                    <w:webHidden/>
                  </w:rPr>
                  <w:fldChar w:fldCharType="separate"/>
                </w:r>
                <w:r>
                  <w:rPr>
                    <w:noProof/>
                    <w:webHidden/>
                  </w:rPr>
                  <w:t>6</w:t>
                </w:r>
                <w:r>
                  <w:rPr>
                    <w:noProof/>
                    <w:webHidden/>
                  </w:rPr>
                  <w:fldChar w:fldCharType="end"/>
                </w:r>
              </w:hyperlink>
            </w:p>
            <w:p w14:paraId="50649D9E" w14:textId="77777777" w:rsidR="00920D47" w:rsidRDefault="00920D47">
              <w:pPr>
                <w:pStyle w:val="TOC2"/>
                <w:rPr>
                  <w:rFonts w:asciiTheme="minorHAnsi" w:hAnsiTheme="minorHAnsi"/>
                  <w:noProof/>
                  <w:sz w:val="22"/>
                  <w:lang w:val="en-NZ" w:eastAsia="en-NZ"/>
                </w:rPr>
              </w:pPr>
              <w:hyperlink w:anchor="_Toc421788435" w:history="1">
                <w:r w:rsidRPr="00776E80">
                  <w:rPr>
                    <w:rStyle w:val="Hyperlink"/>
                    <w:noProof/>
                  </w:rPr>
                  <w:t>3.2</w:t>
                </w:r>
                <w:r>
                  <w:rPr>
                    <w:rFonts w:asciiTheme="minorHAnsi" w:hAnsiTheme="minorHAnsi"/>
                    <w:noProof/>
                    <w:sz w:val="22"/>
                    <w:lang w:val="en-NZ" w:eastAsia="en-NZ"/>
                  </w:rPr>
                  <w:tab/>
                </w:r>
                <w:r w:rsidRPr="00776E80">
                  <w:rPr>
                    <w:rStyle w:val="Hyperlink"/>
                    <w:noProof/>
                  </w:rPr>
                  <w:t>Provisioning</w:t>
                </w:r>
                <w:r>
                  <w:rPr>
                    <w:noProof/>
                    <w:webHidden/>
                  </w:rPr>
                  <w:tab/>
                </w:r>
                <w:r>
                  <w:rPr>
                    <w:noProof/>
                    <w:webHidden/>
                  </w:rPr>
                  <w:fldChar w:fldCharType="begin"/>
                </w:r>
                <w:r>
                  <w:rPr>
                    <w:noProof/>
                    <w:webHidden/>
                  </w:rPr>
                  <w:instrText xml:space="preserve"> PAGEREF _Toc421788435 \h </w:instrText>
                </w:r>
                <w:r>
                  <w:rPr>
                    <w:noProof/>
                    <w:webHidden/>
                  </w:rPr>
                </w:r>
                <w:r>
                  <w:rPr>
                    <w:noProof/>
                    <w:webHidden/>
                  </w:rPr>
                  <w:fldChar w:fldCharType="separate"/>
                </w:r>
                <w:r>
                  <w:rPr>
                    <w:noProof/>
                    <w:webHidden/>
                  </w:rPr>
                  <w:t>6</w:t>
                </w:r>
                <w:r>
                  <w:rPr>
                    <w:noProof/>
                    <w:webHidden/>
                  </w:rPr>
                  <w:fldChar w:fldCharType="end"/>
                </w:r>
              </w:hyperlink>
            </w:p>
            <w:p w14:paraId="3EFF97CE" w14:textId="77777777" w:rsidR="00920D47" w:rsidRDefault="00920D47">
              <w:pPr>
                <w:pStyle w:val="TOC2"/>
                <w:rPr>
                  <w:rFonts w:asciiTheme="minorHAnsi" w:hAnsiTheme="minorHAnsi"/>
                  <w:noProof/>
                  <w:sz w:val="22"/>
                  <w:lang w:val="en-NZ" w:eastAsia="en-NZ"/>
                </w:rPr>
              </w:pPr>
              <w:hyperlink w:anchor="_Toc421788436" w:history="1">
                <w:r w:rsidRPr="00776E80">
                  <w:rPr>
                    <w:rStyle w:val="Hyperlink"/>
                    <w:noProof/>
                  </w:rPr>
                  <w:t>3.3</w:t>
                </w:r>
                <w:r>
                  <w:rPr>
                    <w:rFonts w:asciiTheme="minorHAnsi" w:hAnsiTheme="minorHAnsi"/>
                    <w:noProof/>
                    <w:sz w:val="22"/>
                    <w:lang w:val="en-NZ" w:eastAsia="en-NZ"/>
                  </w:rPr>
                  <w:tab/>
                </w:r>
                <w:r w:rsidRPr="00776E80">
                  <w:rPr>
                    <w:rStyle w:val="Hyperlink"/>
                    <w:noProof/>
                  </w:rPr>
                  <w:t>UI Components</w:t>
                </w:r>
                <w:r>
                  <w:rPr>
                    <w:noProof/>
                    <w:webHidden/>
                  </w:rPr>
                  <w:tab/>
                </w:r>
                <w:r>
                  <w:rPr>
                    <w:noProof/>
                    <w:webHidden/>
                  </w:rPr>
                  <w:fldChar w:fldCharType="begin"/>
                </w:r>
                <w:r>
                  <w:rPr>
                    <w:noProof/>
                    <w:webHidden/>
                  </w:rPr>
                  <w:instrText xml:space="preserve"> PAGEREF _Toc421788436 \h </w:instrText>
                </w:r>
                <w:r>
                  <w:rPr>
                    <w:noProof/>
                    <w:webHidden/>
                  </w:rPr>
                </w:r>
                <w:r>
                  <w:rPr>
                    <w:noProof/>
                    <w:webHidden/>
                  </w:rPr>
                  <w:fldChar w:fldCharType="separate"/>
                </w:r>
                <w:r>
                  <w:rPr>
                    <w:noProof/>
                    <w:webHidden/>
                  </w:rPr>
                  <w:t>6</w:t>
                </w:r>
                <w:r>
                  <w:rPr>
                    <w:noProof/>
                    <w:webHidden/>
                  </w:rPr>
                  <w:fldChar w:fldCharType="end"/>
                </w:r>
              </w:hyperlink>
            </w:p>
            <w:p w14:paraId="6E6F98C4" w14:textId="77777777" w:rsidR="00920D47" w:rsidRDefault="00920D47">
              <w:pPr>
                <w:pStyle w:val="TOC2"/>
                <w:rPr>
                  <w:rFonts w:asciiTheme="minorHAnsi" w:hAnsiTheme="minorHAnsi"/>
                  <w:noProof/>
                  <w:sz w:val="22"/>
                  <w:lang w:val="en-NZ" w:eastAsia="en-NZ"/>
                </w:rPr>
              </w:pPr>
              <w:hyperlink w:anchor="_Toc421788437" w:history="1">
                <w:r w:rsidRPr="00776E80">
                  <w:rPr>
                    <w:rStyle w:val="Hyperlink"/>
                    <w:noProof/>
                  </w:rPr>
                  <w:t>3.4</w:t>
                </w:r>
                <w:r>
                  <w:rPr>
                    <w:rFonts w:asciiTheme="minorHAnsi" w:hAnsiTheme="minorHAnsi"/>
                    <w:noProof/>
                    <w:sz w:val="22"/>
                    <w:lang w:val="en-NZ" w:eastAsia="en-NZ"/>
                  </w:rPr>
                  <w:tab/>
                </w:r>
                <w:r w:rsidRPr="00776E80">
                  <w:rPr>
                    <w:rStyle w:val="Hyperlink"/>
                    <w:noProof/>
                  </w:rPr>
                  <w:t>Search</w:t>
                </w:r>
                <w:r>
                  <w:rPr>
                    <w:noProof/>
                    <w:webHidden/>
                  </w:rPr>
                  <w:tab/>
                </w:r>
                <w:r>
                  <w:rPr>
                    <w:noProof/>
                    <w:webHidden/>
                  </w:rPr>
                  <w:fldChar w:fldCharType="begin"/>
                </w:r>
                <w:r>
                  <w:rPr>
                    <w:noProof/>
                    <w:webHidden/>
                  </w:rPr>
                  <w:instrText xml:space="preserve"> PAGEREF _Toc421788437 \h </w:instrText>
                </w:r>
                <w:r>
                  <w:rPr>
                    <w:noProof/>
                    <w:webHidden/>
                  </w:rPr>
                </w:r>
                <w:r>
                  <w:rPr>
                    <w:noProof/>
                    <w:webHidden/>
                  </w:rPr>
                  <w:fldChar w:fldCharType="separate"/>
                </w:r>
                <w:r>
                  <w:rPr>
                    <w:noProof/>
                    <w:webHidden/>
                  </w:rPr>
                  <w:t>6</w:t>
                </w:r>
                <w:r>
                  <w:rPr>
                    <w:noProof/>
                    <w:webHidden/>
                  </w:rPr>
                  <w:fldChar w:fldCharType="end"/>
                </w:r>
              </w:hyperlink>
            </w:p>
            <w:p w14:paraId="4A449CBA" w14:textId="77777777" w:rsidR="00920D47" w:rsidRDefault="00920D47">
              <w:pPr>
                <w:pStyle w:val="TOC1"/>
                <w:rPr>
                  <w:rFonts w:asciiTheme="minorHAnsi" w:hAnsiTheme="minorHAnsi"/>
                  <w:sz w:val="22"/>
                  <w:lang w:val="en-NZ" w:eastAsia="en-NZ"/>
                </w:rPr>
              </w:pPr>
              <w:hyperlink w:anchor="_Toc421788438" w:history="1">
                <w:r w:rsidRPr="00776E80">
                  <w:rPr>
                    <w:rStyle w:val="Hyperlink"/>
                  </w:rPr>
                  <w:t>4</w:t>
                </w:r>
                <w:r>
                  <w:rPr>
                    <w:rFonts w:asciiTheme="minorHAnsi" w:hAnsiTheme="minorHAnsi"/>
                    <w:sz w:val="22"/>
                    <w:lang w:val="en-NZ" w:eastAsia="en-NZ"/>
                  </w:rPr>
                  <w:tab/>
                </w:r>
                <w:r w:rsidRPr="00776E80">
                  <w:rPr>
                    <w:rStyle w:val="Hyperlink"/>
                  </w:rPr>
                  <w:t>Available Frameworks for App model</w:t>
                </w:r>
                <w:r>
                  <w:rPr>
                    <w:webHidden/>
                  </w:rPr>
                  <w:tab/>
                </w:r>
                <w:r>
                  <w:rPr>
                    <w:webHidden/>
                  </w:rPr>
                  <w:fldChar w:fldCharType="begin"/>
                </w:r>
                <w:r>
                  <w:rPr>
                    <w:webHidden/>
                  </w:rPr>
                  <w:instrText xml:space="preserve"> PAGEREF _Toc421788438 \h </w:instrText>
                </w:r>
                <w:r>
                  <w:rPr>
                    <w:webHidden/>
                  </w:rPr>
                </w:r>
                <w:r>
                  <w:rPr>
                    <w:webHidden/>
                  </w:rPr>
                  <w:fldChar w:fldCharType="separate"/>
                </w:r>
                <w:r>
                  <w:rPr>
                    <w:webHidden/>
                  </w:rPr>
                  <w:t>7</w:t>
                </w:r>
                <w:r>
                  <w:rPr>
                    <w:webHidden/>
                  </w:rPr>
                  <w:fldChar w:fldCharType="end"/>
                </w:r>
              </w:hyperlink>
            </w:p>
            <w:p w14:paraId="453D596C" w14:textId="77777777" w:rsidR="00920D47" w:rsidRDefault="00920D47">
              <w:pPr>
                <w:pStyle w:val="TOC1"/>
                <w:rPr>
                  <w:rFonts w:asciiTheme="minorHAnsi" w:hAnsiTheme="minorHAnsi"/>
                  <w:sz w:val="22"/>
                  <w:lang w:val="en-NZ" w:eastAsia="en-NZ"/>
                </w:rPr>
              </w:pPr>
              <w:hyperlink w:anchor="_Toc421788439" w:history="1">
                <w:r w:rsidRPr="00776E80">
                  <w:rPr>
                    <w:rStyle w:val="Hyperlink"/>
                  </w:rPr>
                  <w:t>5</w:t>
                </w:r>
                <w:r>
                  <w:rPr>
                    <w:rFonts w:asciiTheme="minorHAnsi" w:hAnsiTheme="minorHAnsi"/>
                    <w:sz w:val="22"/>
                    <w:lang w:val="en-NZ" w:eastAsia="en-NZ"/>
                  </w:rPr>
                  <w:tab/>
                </w:r>
                <w:r w:rsidRPr="00776E80">
                  <w:rPr>
                    <w:rStyle w:val="Hyperlink"/>
                  </w:rPr>
                  <w:t>App transition plan to Office 365 platform</w:t>
                </w:r>
                <w:r>
                  <w:rPr>
                    <w:webHidden/>
                  </w:rPr>
                  <w:tab/>
                </w:r>
                <w:r>
                  <w:rPr>
                    <w:webHidden/>
                  </w:rPr>
                  <w:fldChar w:fldCharType="begin"/>
                </w:r>
                <w:r>
                  <w:rPr>
                    <w:webHidden/>
                  </w:rPr>
                  <w:instrText xml:space="preserve"> PAGEREF _Toc421788439 \h </w:instrText>
                </w:r>
                <w:r>
                  <w:rPr>
                    <w:webHidden/>
                  </w:rPr>
                </w:r>
                <w:r>
                  <w:rPr>
                    <w:webHidden/>
                  </w:rPr>
                  <w:fldChar w:fldCharType="separate"/>
                </w:r>
                <w:r>
                  <w:rPr>
                    <w:webHidden/>
                  </w:rPr>
                  <w:t>7</w:t>
                </w:r>
                <w:r>
                  <w:rPr>
                    <w:webHidden/>
                  </w:rPr>
                  <w:fldChar w:fldCharType="end"/>
                </w:r>
              </w:hyperlink>
            </w:p>
            <w:p w14:paraId="160CE5A7" w14:textId="553608EC" w:rsidR="006F4313" w:rsidRDefault="006F4313">
              <w:r>
                <w:rPr>
                  <w:b/>
                  <w:bCs/>
                  <w:noProof/>
                </w:rPr>
                <w:fldChar w:fldCharType="end"/>
              </w:r>
            </w:p>
          </w:sdtContent>
        </w:sdt>
        <w:p w14:paraId="078D79A7" w14:textId="5AE85D32" w:rsidR="006F4313" w:rsidRPr="00FE5EDE" w:rsidRDefault="006F4313" w:rsidP="006F4313">
          <w:pPr>
            <w:pStyle w:val="CoverSubject"/>
            <w:rPr>
              <w:rStyle w:val="StyleLatinSegoeUI10pt"/>
            </w:rPr>
          </w:pPr>
          <w:r w:rsidRPr="00FE5EDE">
            <w:rPr>
              <w:rStyle w:val="StyleLatinSegoeUI10pt"/>
            </w:rPr>
            <w:t xml:space="preserve"> </w:t>
          </w:r>
        </w:p>
        <w:p w14:paraId="078D79B1" w14:textId="5456D4D4" w:rsidR="00306C0B" w:rsidRPr="00FE5EDE" w:rsidRDefault="00306C0B">
          <w:pPr>
            <w:rPr>
              <w:rStyle w:val="StyleLatinSegoeUI10pt"/>
            </w:rPr>
          </w:pPr>
        </w:p>
        <w:p w14:paraId="078D79B2" w14:textId="77777777" w:rsidR="00306C0B" w:rsidRPr="00FE5EDE" w:rsidRDefault="00306C0B" w:rsidP="00306C0B">
          <w:pPr>
            <w:rPr>
              <w:sz w:val="20"/>
            </w:rPr>
          </w:pPr>
        </w:p>
        <w:p w14:paraId="078D79B3" w14:textId="77777777" w:rsidR="00306C0B" w:rsidRPr="00FE5EDE" w:rsidRDefault="00306C0B" w:rsidP="00306C0B">
          <w:pPr>
            <w:rPr>
              <w:sz w:val="20"/>
            </w:rPr>
          </w:pPr>
        </w:p>
        <w:p w14:paraId="078D79B4" w14:textId="77777777" w:rsidR="00306C0B" w:rsidRPr="00FE5EDE" w:rsidRDefault="00306C0B" w:rsidP="00306C0B">
          <w:pPr>
            <w:rPr>
              <w:sz w:val="20"/>
            </w:rPr>
          </w:pPr>
        </w:p>
        <w:p w14:paraId="078D79B5" w14:textId="77777777" w:rsidR="00306C0B" w:rsidRPr="00FE5EDE" w:rsidRDefault="00306C0B" w:rsidP="00306C0B">
          <w:pPr>
            <w:rPr>
              <w:sz w:val="20"/>
            </w:rPr>
          </w:pPr>
        </w:p>
        <w:p w14:paraId="078D79B6" w14:textId="77777777" w:rsidR="00306C0B" w:rsidRPr="00FE5EDE" w:rsidRDefault="00306C0B" w:rsidP="00306C0B">
          <w:pPr>
            <w:rPr>
              <w:sz w:val="20"/>
            </w:rPr>
          </w:pPr>
        </w:p>
        <w:p w14:paraId="078D79B7" w14:textId="77777777" w:rsidR="00306C0B" w:rsidRPr="00FE5EDE" w:rsidRDefault="00306C0B" w:rsidP="00306C0B">
          <w:pPr>
            <w:rPr>
              <w:sz w:val="20"/>
            </w:rPr>
          </w:pPr>
        </w:p>
        <w:p w14:paraId="078D79B8" w14:textId="77777777" w:rsidR="00306C0B" w:rsidRPr="00FE5EDE" w:rsidRDefault="00306C0B" w:rsidP="00306C0B">
          <w:pPr>
            <w:rPr>
              <w:sz w:val="20"/>
            </w:rPr>
          </w:pPr>
        </w:p>
        <w:p w14:paraId="5AB2B58A" w14:textId="77777777" w:rsidR="0000287C" w:rsidRDefault="002F3474" w:rsidP="0000287C"/>
      </w:sdtContent>
    </w:sdt>
    <w:bookmarkEnd w:id="0" w:displacedByCustomXml="prev"/>
    <w:bookmarkStart w:id="1" w:name="_Toc297286694" w:displacedByCustomXml="prev"/>
    <w:p w14:paraId="078D79E2" w14:textId="016944F4" w:rsidR="00233C94" w:rsidRPr="00FE5EDE" w:rsidRDefault="000B23B3" w:rsidP="00233C94">
      <w:pPr>
        <w:pStyle w:val="Heading1Numbered"/>
      </w:pPr>
      <w:bookmarkStart w:id="2" w:name="_Toc421788426"/>
      <w:r>
        <w:lastRenderedPageBreak/>
        <w:t>Overview on the solution design</w:t>
      </w:r>
      <w:bookmarkEnd w:id="2"/>
    </w:p>
    <w:p w14:paraId="078D79E5" w14:textId="397FF62F" w:rsidR="00233C94" w:rsidRPr="000B23B3" w:rsidRDefault="000B23B3" w:rsidP="000B23B3">
      <w:pPr>
        <w:pStyle w:val="VisibleGuidance"/>
        <w:rPr>
          <w:i/>
        </w:rPr>
      </w:pPr>
      <w:r>
        <w:t xml:space="preserve">High-level definition </w:t>
      </w:r>
      <w:r w:rsidR="00AA30F0">
        <w:t xml:space="preserve">of the required </w:t>
      </w:r>
      <w:r>
        <w:t xml:space="preserve">actions </w:t>
      </w:r>
      <w:r w:rsidR="00803785">
        <w:t>associated</w:t>
      </w:r>
      <w:r>
        <w:t xml:space="preserve"> with the transition work.</w:t>
      </w:r>
    </w:p>
    <w:p w14:paraId="2F0DCF58" w14:textId="75D499E0" w:rsidR="00C5046E" w:rsidRPr="00FE5EDE" w:rsidRDefault="000B23B3" w:rsidP="009E7993">
      <w:pPr>
        <w:pStyle w:val="Heading2Numbered"/>
      </w:pPr>
      <w:bookmarkStart w:id="3" w:name="_Toc421788427"/>
      <w:r>
        <w:t xml:space="preserve">Applications in </w:t>
      </w:r>
      <w:r w:rsidR="008D176F">
        <w:t>On-Premise</w:t>
      </w:r>
      <w:r>
        <w:t xml:space="preserve"> </w:t>
      </w:r>
      <w:r w:rsidR="004E02EB">
        <w:t xml:space="preserve">SharePoint </w:t>
      </w:r>
      <w:r>
        <w:t>farm</w:t>
      </w:r>
      <w:bookmarkEnd w:id="3"/>
    </w:p>
    <w:p w14:paraId="01FE73CB" w14:textId="4950DD3A" w:rsidR="00D012E9" w:rsidRPr="00092E1F" w:rsidRDefault="000B23B3" w:rsidP="00092E1F">
      <w:pPr>
        <w:pStyle w:val="VisibleGuidance"/>
        <w:rPr>
          <w:i/>
        </w:rPr>
      </w:pPr>
      <w:r>
        <w:t xml:space="preserve">Details on the application structure in </w:t>
      </w:r>
      <w:r w:rsidR="008D176F">
        <w:t>On-Premise</w:t>
      </w:r>
      <w:r>
        <w:t xml:space="preserve"> farm and </w:t>
      </w:r>
      <w:r w:rsidR="00803785">
        <w:t>their use</w:t>
      </w:r>
      <w:r>
        <w:t>.</w:t>
      </w:r>
    </w:p>
    <w:p w14:paraId="0DC081E9" w14:textId="39FD7BF2" w:rsidR="000B23B3" w:rsidRPr="00FE5EDE" w:rsidRDefault="00FC7999" w:rsidP="000B23B3">
      <w:pPr>
        <w:pStyle w:val="Heading2Numbered"/>
      </w:pPr>
      <w:bookmarkStart w:id="4" w:name="_Toc421788428"/>
      <w:r>
        <w:t>Office 365</w:t>
      </w:r>
      <w:r w:rsidR="000B23B3">
        <w:t xml:space="preserve"> transition plan status</w:t>
      </w:r>
      <w:bookmarkEnd w:id="4"/>
    </w:p>
    <w:p w14:paraId="7F2E26B5" w14:textId="33F09EA5" w:rsidR="008A1097" w:rsidRDefault="008A1097" w:rsidP="008A1097">
      <w:r>
        <w:t xml:space="preserve">In order to migrate to the </w:t>
      </w:r>
      <w:r w:rsidR="00FC7999">
        <w:t>Office 365</w:t>
      </w:r>
      <w:r>
        <w:t xml:space="preserve"> platform, the following tasks have to be completed:</w:t>
      </w:r>
    </w:p>
    <w:tbl>
      <w:tblPr>
        <w:tblStyle w:val="TableGrid"/>
        <w:tblW w:w="0" w:type="auto"/>
        <w:tblLook w:val="04A0" w:firstRow="1" w:lastRow="0" w:firstColumn="1" w:lastColumn="0" w:noHBand="0" w:noVBand="1"/>
      </w:tblPr>
      <w:tblGrid>
        <w:gridCol w:w="5220"/>
        <w:gridCol w:w="4140"/>
      </w:tblGrid>
      <w:tr w:rsidR="008A1097" w14:paraId="5BD622A4" w14:textId="77777777" w:rsidTr="008A1097">
        <w:trPr>
          <w:cnfStyle w:val="100000000000" w:firstRow="1" w:lastRow="0" w:firstColumn="0" w:lastColumn="0" w:oddVBand="0" w:evenVBand="0" w:oddHBand="0" w:evenHBand="0" w:firstRowFirstColumn="0" w:firstRowLastColumn="0" w:lastRowFirstColumn="0" w:lastRowLastColumn="0"/>
        </w:trPr>
        <w:tc>
          <w:tcPr>
            <w:tcW w:w="5220" w:type="dxa"/>
          </w:tcPr>
          <w:p w14:paraId="3E0C58E0" w14:textId="77777777" w:rsidR="008A1097" w:rsidRDefault="008A1097" w:rsidP="008A1097">
            <w:r>
              <w:t>Task</w:t>
            </w:r>
          </w:p>
        </w:tc>
        <w:tc>
          <w:tcPr>
            <w:tcW w:w="4140" w:type="dxa"/>
          </w:tcPr>
          <w:p w14:paraId="7ABA6589" w14:textId="77777777" w:rsidR="008A1097" w:rsidRDefault="008A1097" w:rsidP="008A1097">
            <w:r>
              <w:t>Status</w:t>
            </w:r>
          </w:p>
        </w:tc>
      </w:tr>
      <w:tr w:rsidR="008A1097" w14:paraId="368AEDEE" w14:textId="77777777" w:rsidTr="008A1097">
        <w:tc>
          <w:tcPr>
            <w:tcW w:w="5220" w:type="dxa"/>
          </w:tcPr>
          <w:p w14:paraId="40FBE0BE" w14:textId="53BE4955" w:rsidR="008A1097" w:rsidRDefault="008A1097" w:rsidP="004E02EB">
            <w:r>
              <w:t xml:space="preserve">SharePoint Tenant </w:t>
            </w:r>
            <w:r w:rsidR="004E02EB">
              <w:t>Setup</w:t>
            </w:r>
          </w:p>
        </w:tc>
        <w:tc>
          <w:tcPr>
            <w:tcW w:w="4140" w:type="dxa"/>
            <w:shd w:val="clear" w:color="auto" w:fill="FFC000"/>
          </w:tcPr>
          <w:p w14:paraId="19E9B9D5" w14:textId="10211989" w:rsidR="008A1097" w:rsidRDefault="00AA30F0" w:rsidP="00AA30F0">
            <w:r>
              <w:t>In progress</w:t>
            </w:r>
          </w:p>
        </w:tc>
      </w:tr>
      <w:tr w:rsidR="008A1097" w14:paraId="39A47D71" w14:textId="77777777" w:rsidTr="008A1097">
        <w:tc>
          <w:tcPr>
            <w:tcW w:w="5220" w:type="dxa"/>
          </w:tcPr>
          <w:p w14:paraId="0AD69D3B" w14:textId="77777777" w:rsidR="008A1097" w:rsidRDefault="008A1097" w:rsidP="008A1097">
            <w:r>
              <w:t>Infrastructure for provider-hosted apps</w:t>
            </w:r>
          </w:p>
        </w:tc>
        <w:tc>
          <w:tcPr>
            <w:tcW w:w="4140" w:type="dxa"/>
            <w:shd w:val="clear" w:color="auto" w:fill="FFC000"/>
          </w:tcPr>
          <w:p w14:paraId="665A84C6" w14:textId="56DAE7F8" w:rsidR="008A1097" w:rsidRDefault="00AA30F0" w:rsidP="00AA30F0">
            <w:r>
              <w:t>In progress</w:t>
            </w:r>
          </w:p>
        </w:tc>
      </w:tr>
      <w:tr w:rsidR="008A1097" w14:paraId="307FDE89" w14:textId="77777777" w:rsidTr="008A1097">
        <w:tc>
          <w:tcPr>
            <w:tcW w:w="5220" w:type="dxa"/>
          </w:tcPr>
          <w:p w14:paraId="766D25E6" w14:textId="77777777" w:rsidR="008A1097" w:rsidRDefault="008A1097" w:rsidP="008A1097">
            <w:r>
              <w:t>Deactivation of all custom SharePoint features</w:t>
            </w:r>
          </w:p>
        </w:tc>
        <w:tc>
          <w:tcPr>
            <w:tcW w:w="4140" w:type="dxa"/>
          </w:tcPr>
          <w:p w14:paraId="5453DE31" w14:textId="77777777" w:rsidR="008A1097" w:rsidRDefault="008A1097" w:rsidP="008A1097">
            <w:r>
              <w:t>Not started</w:t>
            </w:r>
          </w:p>
        </w:tc>
      </w:tr>
      <w:tr w:rsidR="008A1097" w14:paraId="44BD6475" w14:textId="77777777" w:rsidTr="008A1097">
        <w:tc>
          <w:tcPr>
            <w:tcW w:w="5220" w:type="dxa"/>
          </w:tcPr>
          <w:p w14:paraId="3488F45A" w14:textId="77777777" w:rsidR="008A1097" w:rsidRDefault="008A1097" w:rsidP="008A1097">
            <w:r>
              <w:t>Retraction of FTC solutions</w:t>
            </w:r>
          </w:p>
        </w:tc>
        <w:tc>
          <w:tcPr>
            <w:tcW w:w="4140" w:type="dxa"/>
          </w:tcPr>
          <w:p w14:paraId="0512FE96" w14:textId="77777777" w:rsidR="008A1097" w:rsidRDefault="008A1097" w:rsidP="008A1097">
            <w:r>
              <w:t>Not started</w:t>
            </w:r>
          </w:p>
        </w:tc>
      </w:tr>
    </w:tbl>
    <w:p w14:paraId="7702AC73" w14:textId="77777777" w:rsidR="008A1097" w:rsidRPr="008A1097" w:rsidRDefault="008A1097" w:rsidP="008A1097"/>
    <w:p w14:paraId="6AD46FA6" w14:textId="0F031DA8" w:rsidR="00E82884" w:rsidRDefault="00E82884" w:rsidP="005E7B89">
      <w:pPr>
        <w:pStyle w:val="Heading1Numbered"/>
      </w:pPr>
      <w:bookmarkStart w:id="5" w:name="_Toc421788429"/>
      <w:r>
        <w:t>General Architecture</w:t>
      </w:r>
      <w:bookmarkEnd w:id="5"/>
    </w:p>
    <w:p w14:paraId="335CED29" w14:textId="1B0AE0DE" w:rsidR="00E82884" w:rsidRDefault="00E82884" w:rsidP="00E82884">
      <w:pPr>
        <w:pStyle w:val="Heading2Numbered"/>
      </w:pPr>
      <w:bookmarkStart w:id="6" w:name="_Toc421788430"/>
      <w:r>
        <w:t>Network design</w:t>
      </w:r>
      <w:bookmarkEnd w:id="6"/>
    </w:p>
    <w:p w14:paraId="3EF942D9" w14:textId="7E90BF50" w:rsidR="00E82884" w:rsidRDefault="00E82884" w:rsidP="00E82884">
      <w:pPr>
        <w:pStyle w:val="VisibleGuidance"/>
      </w:pPr>
      <w:r>
        <w:t xml:space="preserve">Describe how the customer network, the Office 365 Tenant environment and the hosting platform for provider-hosted apps </w:t>
      </w:r>
      <w:r w:rsidR="00920D47">
        <w:t xml:space="preserve">is </w:t>
      </w:r>
      <w:r>
        <w:t>connected.</w:t>
      </w:r>
      <w:r w:rsidR="00920D47">
        <w:t xml:space="preserve"> Elaborate the difference between:</w:t>
      </w:r>
    </w:p>
    <w:p w14:paraId="41D6DBDD" w14:textId="07D093AD" w:rsidR="00920D47" w:rsidRDefault="00920D47" w:rsidP="00F20CE0">
      <w:pPr>
        <w:pStyle w:val="VisibleGuidance"/>
        <w:numPr>
          <w:ilvl w:val="0"/>
          <w:numId w:val="21"/>
        </w:numPr>
      </w:pPr>
      <w:r>
        <w:t xml:space="preserve">Network </w:t>
      </w:r>
      <w:bookmarkStart w:id="7" w:name="_Toc421788068"/>
      <w:r>
        <w:t>routing for Office 365</w:t>
      </w:r>
    </w:p>
    <w:p w14:paraId="359C4252" w14:textId="77777777" w:rsidR="00920D47" w:rsidRDefault="00920D47" w:rsidP="00BD038F">
      <w:pPr>
        <w:pStyle w:val="VisibleGuidance"/>
        <w:numPr>
          <w:ilvl w:val="0"/>
          <w:numId w:val="21"/>
        </w:numPr>
      </w:pPr>
      <w:r>
        <w:t>Cross Internet Office 365</w:t>
      </w:r>
      <w:bookmarkEnd w:id="7"/>
    </w:p>
    <w:p w14:paraId="5AA4E14F" w14:textId="46A91636" w:rsidR="00920D47" w:rsidRPr="00920D47" w:rsidRDefault="00920D47" w:rsidP="00BD038F">
      <w:pPr>
        <w:pStyle w:val="VisibleGuidance"/>
        <w:numPr>
          <w:ilvl w:val="0"/>
          <w:numId w:val="21"/>
        </w:numPr>
      </w:pPr>
      <w:r w:rsidRPr="00920D47">
        <w:t>Selective Internet Access Office 365</w:t>
      </w:r>
    </w:p>
    <w:p w14:paraId="11568356" w14:textId="77777777" w:rsidR="00E82884" w:rsidRDefault="00E82884" w:rsidP="00E82884"/>
    <w:p w14:paraId="7B86590B" w14:textId="77777777" w:rsidR="00E82884" w:rsidRDefault="00E82884" w:rsidP="00E82884"/>
    <w:p w14:paraId="20F80E18" w14:textId="7126DB2D" w:rsidR="00E82884" w:rsidRDefault="004C1667" w:rsidP="00E82884">
      <w:pPr>
        <w:pStyle w:val="Heading2Numbered"/>
      </w:pPr>
      <w:bookmarkStart w:id="8" w:name="_Toc421787138"/>
      <w:bookmarkStart w:id="9" w:name="_Toc421788431"/>
      <w:r>
        <w:lastRenderedPageBreak/>
        <w:t>Provider h</w:t>
      </w:r>
      <w:r w:rsidRPr="001E31C1">
        <w:t xml:space="preserve">osting environment </w:t>
      </w:r>
      <w:r>
        <w:t>options</w:t>
      </w:r>
      <w:bookmarkEnd w:id="8"/>
      <w:bookmarkEnd w:id="9"/>
    </w:p>
    <w:p w14:paraId="10D06B7A" w14:textId="4A69FF8B" w:rsidR="00E82884" w:rsidRDefault="00E82884" w:rsidP="00E82884">
      <w:pPr>
        <w:pStyle w:val="VisibleGuidance"/>
      </w:pPr>
      <w:r>
        <w:t>High-level architecture of the solution(s) that will move from FTC to the App model</w:t>
      </w:r>
    </w:p>
    <w:p w14:paraId="2D7B3973" w14:textId="77777777" w:rsidR="00E82884" w:rsidRDefault="00E82884" w:rsidP="00E82884"/>
    <w:p w14:paraId="2D22F9CD" w14:textId="1320B468" w:rsidR="00E82884" w:rsidRDefault="00E82884" w:rsidP="00E82884">
      <w:pPr>
        <w:pStyle w:val="Heading2Numbered"/>
      </w:pPr>
      <w:bookmarkStart w:id="10" w:name="_Toc421788432"/>
      <w:r>
        <w:t xml:space="preserve">SAML usage </w:t>
      </w:r>
      <w:r w:rsidR="004C1667">
        <w:t>and external access</w:t>
      </w:r>
      <w:bookmarkEnd w:id="10"/>
    </w:p>
    <w:p w14:paraId="115A1158" w14:textId="61468FEB" w:rsidR="00E82884" w:rsidRDefault="00E82884" w:rsidP="00E82884">
      <w:pPr>
        <w:pStyle w:val="VisibleGuidance"/>
      </w:pPr>
      <w:r>
        <w:t>Some customers will rely on SAML for extranet functionality: explain how this will integrate with the FTC to APP transformation.</w:t>
      </w:r>
    </w:p>
    <w:p w14:paraId="26B7D421" w14:textId="77777777" w:rsidR="00E82884" w:rsidRPr="00E82884" w:rsidRDefault="00E82884" w:rsidP="00E82884"/>
    <w:p w14:paraId="3256AA7C" w14:textId="77777777" w:rsidR="004C1667" w:rsidRPr="00FE5EDE" w:rsidRDefault="004C1667" w:rsidP="004C1667">
      <w:pPr>
        <w:pStyle w:val="Heading1Numbered"/>
      </w:pPr>
      <w:bookmarkStart w:id="11" w:name="_Toc421788433"/>
      <w:r>
        <w:t>Solution transformation plan</w:t>
      </w:r>
      <w:bookmarkEnd w:id="11"/>
    </w:p>
    <w:p w14:paraId="41D71C22" w14:textId="77777777" w:rsidR="004C1667" w:rsidRDefault="004C1667" w:rsidP="004C1667">
      <w:pPr>
        <w:pStyle w:val="VisibleGuidance"/>
      </w:pPr>
      <w:r>
        <w:t>Details on the transformation process of the existing site collections to the new app model implementations. What are the processes and what migration techniques are relevant?</w:t>
      </w:r>
    </w:p>
    <w:p w14:paraId="132E2FFB" w14:textId="4B404302" w:rsidR="00E84A38" w:rsidRDefault="000B23B3" w:rsidP="00E84A38">
      <w:pPr>
        <w:pStyle w:val="VisibleGuidance"/>
      </w:pPr>
      <w:r>
        <w:t>Customizations based on different scenarios</w:t>
      </w:r>
    </w:p>
    <w:p w14:paraId="2D4A73F7" w14:textId="77777777" w:rsidR="004C1667" w:rsidRPr="00FE5EDE" w:rsidRDefault="004C1667" w:rsidP="004C1667">
      <w:pPr>
        <w:pStyle w:val="Heading2Numbered"/>
      </w:pPr>
      <w:bookmarkStart w:id="12" w:name="_Toc421788434"/>
      <w:r>
        <w:t>Branding</w:t>
      </w:r>
      <w:bookmarkEnd w:id="12"/>
    </w:p>
    <w:p w14:paraId="1C4F8B65" w14:textId="77777777" w:rsidR="004C1667" w:rsidRPr="00FE5EDE" w:rsidRDefault="004C1667" w:rsidP="004C1667">
      <w:pPr>
        <w:pStyle w:val="VisibleGuidance"/>
      </w:pPr>
      <w:r>
        <w:t>Details on the required branding elements like theming, master pages or other topics related to branding.</w:t>
      </w:r>
    </w:p>
    <w:p w14:paraId="402B2ACD" w14:textId="6564BD13" w:rsidR="005E7B89" w:rsidRPr="00FE5EDE" w:rsidRDefault="000B23B3" w:rsidP="005E7B89">
      <w:pPr>
        <w:pStyle w:val="Heading2Numbered"/>
      </w:pPr>
      <w:bookmarkStart w:id="13" w:name="_Toc421788435"/>
      <w:r>
        <w:t>Provisioning</w:t>
      </w:r>
      <w:bookmarkEnd w:id="13"/>
    </w:p>
    <w:p w14:paraId="246408FB" w14:textId="7D0DF263" w:rsidR="005E7B89" w:rsidRPr="00FE5EDE" w:rsidRDefault="000B23B3" w:rsidP="00603882">
      <w:pPr>
        <w:pStyle w:val="VisibleGuidance"/>
      </w:pPr>
      <w:r>
        <w:t xml:space="preserve">Details on the provisioning of site collections and sub sites. </w:t>
      </w:r>
      <w:r w:rsidR="00803785">
        <w:t xml:space="preserve">The type of templates </w:t>
      </w:r>
      <w:r w:rsidR="004C1667">
        <w:t>available</w:t>
      </w:r>
      <w:r>
        <w:t xml:space="preserve"> and </w:t>
      </w:r>
      <w:r w:rsidR="00803785">
        <w:t>their presentation in the user interface.</w:t>
      </w:r>
    </w:p>
    <w:p w14:paraId="3CB3B9AB" w14:textId="1D4A9A2E" w:rsidR="005E7B89" w:rsidRPr="00FE5EDE" w:rsidRDefault="00F13F26" w:rsidP="005E7B89">
      <w:pPr>
        <w:pStyle w:val="Heading2Numbered"/>
      </w:pPr>
      <w:bookmarkStart w:id="14" w:name="_Toc421788436"/>
      <w:r>
        <w:t>UI Components</w:t>
      </w:r>
      <w:bookmarkEnd w:id="14"/>
    </w:p>
    <w:p w14:paraId="45CC34A4" w14:textId="7DDAEB9D" w:rsidR="00F97159" w:rsidRDefault="00F13F26" w:rsidP="00F97159">
      <w:pPr>
        <w:pStyle w:val="VisibleGuidance"/>
      </w:pPr>
      <w:bookmarkStart w:id="15" w:name="_Toc385308666"/>
      <w:r>
        <w:t xml:space="preserve">Details on the </w:t>
      </w:r>
      <w:r w:rsidR="00803785">
        <w:t>current</w:t>
      </w:r>
      <w:r>
        <w:t xml:space="preserve"> UI components. Conversion of web controls</w:t>
      </w:r>
      <w:r w:rsidR="00803785">
        <w:t>, web parts, user controls and</w:t>
      </w:r>
      <w:r>
        <w:t xml:space="preserve"> delegate controls to app model.</w:t>
      </w:r>
    </w:p>
    <w:p w14:paraId="5C687FA9" w14:textId="4A0E4414" w:rsidR="00F13F26" w:rsidRPr="00FE5EDE" w:rsidRDefault="00F13F26" w:rsidP="00F13F26">
      <w:pPr>
        <w:pStyle w:val="Heading2Numbered"/>
      </w:pPr>
      <w:bookmarkStart w:id="16" w:name="_Toc421788437"/>
      <w:r>
        <w:t>Search</w:t>
      </w:r>
      <w:bookmarkEnd w:id="16"/>
    </w:p>
    <w:p w14:paraId="2FF653D5" w14:textId="750ED3B5" w:rsidR="00F13F26" w:rsidRPr="00FE5EDE" w:rsidRDefault="00803785" w:rsidP="00F13F26">
      <w:pPr>
        <w:pStyle w:val="VisibleGuidance"/>
      </w:pPr>
      <w:r>
        <w:t>S</w:t>
      </w:r>
      <w:r w:rsidR="00F13F26">
        <w:t>earch</w:t>
      </w:r>
      <w:r>
        <w:t xml:space="preserve"> customizations</w:t>
      </w:r>
      <w:r w:rsidR="00F13F26">
        <w:t xml:space="preserve">. </w:t>
      </w:r>
      <w:r>
        <w:t xml:space="preserve">Search based </w:t>
      </w:r>
      <w:r w:rsidR="00F13F26">
        <w:t>UI elements or search based applications.</w:t>
      </w:r>
    </w:p>
    <w:p w14:paraId="256248C0" w14:textId="468DBF6C" w:rsidR="004C1667" w:rsidRDefault="004C1667" w:rsidP="008556C6">
      <w:pPr>
        <w:pStyle w:val="Heading1Numbered"/>
      </w:pPr>
      <w:bookmarkStart w:id="17" w:name="_Toc421787156"/>
      <w:bookmarkStart w:id="18" w:name="_Toc421788438"/>
      <w:bookmarkEnd w:id="15"/>
      <w:r>
        <w:lastRenderedPageBreak/>
        <w:t>Available Frameworks for A</w:t>
      </w:r>
      <w:r w:rsidRPr="001E31C1">
        <w:t>pp model</w:t>
      </w:r>
      <w:bookmarkEnd w:id="17"/>
      <w:bookmarkEnd w:id="18"/>
    </w:p>
    <w:p w14:paraId="59464EC1" w14:textId="38BB36F1" w:rsidR="004C1667" w:rsidRPr="004C1667" w:rsidRDefault="004C1667" w:rsidP="004C1667">
      <w:pPr>
        <w:pStyle w:val="VisibleGuidance"/>
      </w:pPr>
      <w:r>
        <w:t xml:space="preserve">List the </w:t>
      </w:r>
      <w:r w:rsidR="00920D47">
        <w:t xml:space="preserve">various </w:t>
      </w:r>
      <w:r>
        <w:t xml:space="preserve">frameworks available in the App model </w:t>
      </w:r>
      <w:bookmarkStart w:id="19" w:name="_GoBack"/>
      <w:bookmarkEnd w:id="19"/>
      <w:r>
        <w:t>for remote provisioning, branding, remote event handling etc.</w:t>
      </w:r>
    </w:p>
    <w:p w14:paraId="5784EC8B" w14:textId="57EDB995" w:rsidR="008556C6" w:rsidRPr="00FE5EDE" w:rsidRDefault="008556C6" w:rsidP="008556C6">
      <w:pPr>
        <w:pStyle w:val="Heading1Numbered"/>
      </w:pPr>
      <w:bookmarkStart w:id="20" w:name="_Toc421788439"/>
      <w:r>
        <w:t xml:space="preserve">App transition plan to </w:t>
      </w:r>
      <w:r w:rsidR="00FC7999">
        <w:t>Office 365</w:t>
      </w:r>
      <w:r>
        <w:t xml:space="preserve"> platform</w:t>
      </w:r>
      <w:bookmarkEnd w:id="20"/>
    </w:p>
    <w:p w14:paraId="21737FD7" w14:textId="49B573DF" w:rsidR="008556C6" w:rsidRPr="009F081A" w:rsidRDefault="00132A57" w:rsidP="008556C6">
      <w:pPr>
        <w:pStyle w:val="VisibleGuidance"/>
      </w:pPr>
      <w:r>
        <w:t xml:space="preserve">If customer has already started using app models in the legacy </w:t>
      </w:r>
      <w:r w:rsidR="008D176F">
        <w:t>On-Premise</w:t>
      </w:r>
      <w:r>
        <w:t xml:space="preserve"> platform, this c</w:t>
      </w:r>
      <w:r w:rsidR="008556C6">
        <w:t xml:space="preserve">hapter </w:t>
      </w:r>
      <w:r>
        <w:t>will</w:t>
      </w:r>
      <w:r w:rsidR="008556C6">
        <w:t xml:space="preserve"> cover </w:t>
      </w:r>
      <w:r>
        <w:t>required</w:t>
      </w:r>
      <w:r w:rsidR="008556C6">
        <w:t xml:space="preserve"> changes to the app transition. This will contain differences like site provisioning.</w:t>
      </w:r>
    </w:p>
    <w:bookmarkEnd w:id="1"/>
    <w:p w14:paraId="68B93910" w14:textId="77777777" w:rsidR="008556C6" w:rsidRPr="008556C6" w:rsidRDefault="008556C6" w:rsidP="008556C6"/>
    <w:sectPr w:rsidR="008556C6" w:rsidRPr="008556C6" w:rsidSect="00323E71">
      <w:footerReference w:type="default" r:id="rId16"/>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9E9CE" w14:textId="77777777" w:rsidR="002F3474" w:rsidRDefault="002F3474">
      <w:pPr>
        <w:spacing w:after="0" w:line="240" w:lineRule="auto"/>
      </w:pPr>
      <w:r>
        <w:separator/>
      </w:r>
    </w:p>
  </w:endnote>
  <w:endnote w:type="continuationSeparator" w:id="0">
    <w:p w14:paraId="44818DC9" w14:textId="77777777" w:rsidR="002F3474" w:rsidRDefault="002F3474">
      <w:pPr>
        <w:spacing w:after="0" w:line="240" w:lineRule="auto"/>
      </w:pPr>
      <w:r>
        <w:continuationSeparator/>
      </w:r>
    </w:p>
  </w:endnote>
  <w:endnote w:type="continuationNotice" w:id="1">
    <w:p w14:paraId="7A2E9054" w14:textId="77777777" w:rsidR="002F3474" w:rsidRDefault="002F347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8A1097" w:rsidRDefault="008A1097">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8A1097" w:rsidRDefault="008A109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8A1097" w:rsidRDefault="008A109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8A1097" w:rsidRDefault="008A109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2AA9BFE9" w:rsidR="008A1097" w:rsidRDefault="008A1097">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8A1097" w:rsidRDefault="008A109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8A1097" w:rsidRDefault="008A109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8A1097" w:rsidRDefault="008A1097">
    <w:pPr>
      <w:pStyle w:val="Footer"/>
      <w:pBdr>
        <w:top w:val="single" w:sz="4" w:space="1" w:color="auto"/>
      </w:pBdr>
      <w:jc w:val="right"/>
    </w:pPr>
    <w:r>
      <w:fldChar w:fldCharType="begin"/>
    </w:r>
    <w:r>
      <w:instrText xml:space="preserve"> PAGE  \* roman  \* MERGEFORMAT </w:instrText>
    </w:r>
    <w:r>
      <w:fldChar w:fldCharType="separate"/>
    </w:r>
    <w:r w:rsidR="00920D47">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A1097" w14:paraId="078D7A49" w14:textId="77777777">
      <w:tc>
        <w:tcPr>
          <w:tcW w:w="7200" w:type="dxa"/>
        </w:tcPr>
        <w:p w14:paraId="078D7A46" w14:textId="7842E0B1" w:rsidR="008A1097" w:rsidRDefault="002F3474">
          <w:pPr>
            <w:pStyle w:val="Footer"/>
            <w:ind w:firstLine="119"/>
          </w:pPr>
          <w:sdt>
            <w:sdtPr>
              <w:alias w:val="Title"/>
              <w:id w:val="1976168717"/>
              <w:dataBinding w:prefixMappings="xmlns:ns0='http://purl.org/dc/elements/1.1/' xmlns:ns1='http://schemas.openxmlformats.org/package/2006/metadata/core-properties' " w:xpath="/ns1:coreProperties[1]/ns0:title[1]" w:storeItemID="{6C3C8BC8-F283-45AE-878A-BAB7291924A1}"/>
              <w:text/>
            </w:sdtPr>
            <w:sdtEndPr/>
            <w:sdtContent>
              <w:r w:rsidR="008A1097">
                <w:rPr>
                  <w:lang w:val="en-GB"/>
                </w:rPr>
                <w:t>Solution Design Report</w:t>
              </w:r>
            </w:sdtContent>
          </w:sdt>
          <w:r w:rsidR="008A1097">
            <w:t xml:space="preserve">, </w:t>
          </w:r>
          <w:sdt>
            <w:sdtPr>
              <w:alias w:val="Subject"/>
              <w:id w:val="-47072731"/>
              <w:dataBinding w:prefixMappings="xmlns:ns0='http://purl.org/dc/elements/1.1/' xmlns:ns1='http://schemas.openxmlformats.org/package/2006/metadata/core-properties' " w:xpath="/ns1:coreProperties[1]/ns0:subject[1]" w:storeItemID="{6C3C8BC8-F283-45AE-878A-BAB7291924A1}"/>
              <w:text/>
            </w:sdtPr>
            <w:sdtEndPr/>
            <w:sdtContent>
              <w:r w:rsidR="008A1097">
                <w:t>Final Report</w:t>
              </w:r>
            </w:sdtContent>
          </w:sdt>
          <w:r w:rsidR="008A1097">
            <w:t xml:space="preserve">, Version </w:t>
          </w:r>
          <w:r>
            <w:fldChar w:fldCharType="begin"/>
          </w:r>
          <w:r>
            <w:instrText xml:space="preserve"> DOCPROPERTY  Version  \* MERGEFORMAT </w:instrText>
          </w:r>
          <w:r>
            <w:fldChar w:fldCharType="separate"/>
          </w:r>
          <w:r w:rsidR="008A1097">
            <w:t>1.0</w:t>
          </w:r>
          <w:r>
            <w:fldChar w:fldCharType="end"/>
          </w:r>
          <w:r w:rsidR="008A1097">
            <w:t xml:space="preserve"> </w:t>
          </w:r>
          <w:sdt>
            <w:sdtPr>
              <w:alias w:val="Document Status"/>
              <w:id w:val="-2078272827"/>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8A1097">
                <w:t xml:space="preserve">     </w:t>
              </w:r>
            </w:sdtContent>
          </w:sdt>
        </w:p>
        <w:p w14:paraId="078D7A47" w14:textId="33F73EC7" w:rsidR="008A1097" w:rsidRDefault="008A1097">
          <w:pPr>
            <w:pStyle w:val="Footer"/>
            <w:ind w:firstLine="119"/>
          </w:pPr>
          <w:r>
            <w:t xml:space="preserve">Prepared by </w:t>
          </w:r>
          <w:sdt>
            <w:sdtPr>
              <w:alias w:val="Author"/>
              <w:id w:val="1629196489"/>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EndPr/>
            <w:sdtContent>
              <w:r>
                <w:t>[Author]</w:t>
              </w:r>
            </w:sdtContent>
          </w:sdt>
        </w:p>
        <w:p w14:paraId="078D7A48" w14:textId="4A4B61C5" w:rsidR="008A1097" w:rsidRDefault="00ED1F12" w:rsidP="00ED1F12">
          <w:pPr>
            <w:pStyle w:val="Footer"/>
            <w:ind w:firstLine="119"/>
          </w:pPr>
          <w:r>
            <w:t>“</w:t>
          </w:r>
          <w:r w:rsidR="00ED2559">
            <w:t xml:space="preserve">PnP </w:t>
          </w:r>
          <w:r w:rsidR="008A1097">
            <w:t xml:space="preserve">SharePoint Architecture Assessment </w:t>
          </w:r>
          <w:r w:rsidR="00ED2559">
            <w:t xml:space="preserve">Report” </w:t>
          </w:r>
          <w:r w:rsidR="008A1097">
            <w:t xml:space="preserve">last modified on </w:t>
          </w:r>
          <w:r w:rsidR="008A1097">
            <w:fldChar w:fldCharType="begin"/>
          </w:r>
          <w:r w:rsidR="008A1097">
            <w:instrText xml:space="preserve"> SAVEDATE  \@ "d MMM. yy"  \* MERGEFORMAT </w:instrText>
          </w:r>
          <w:r w:rsidR="008A1097">
            <w:fldChar w:fldCharType="separate"/>
          </w:r>
          <w:r w:rsidR="004E02EB">
            <w:rPr>
              <w:noProof/>
            </w:rPr>
            <w:t>27 May. 15</w:t>
          </w:r>
          <w:r w:rsidR="008A1097">
            <w:fldChar w:fldCharType="end"/>
          </w:r>
          <w:r w:rsidR="008A1097">
            <w:t xml:space="preserve">, Rev </w:t>
          </w:r>
          <w:r w:rsidR="002F3474">
            <w:fldChar w:fldCharType="begin"/>
          </w:r>
          <w:r w:rsidR="002F3474">
            <w:instrText xml:space="preserve"> REVNUM   \* MERGEFORMAT </w:instrText>
          </w:r>
          <w:r w:rsidR="002F3474">
            <w:fldChar w:fldCharType="separate"/>
          </w:r>
          <w:r w:rsidR="008A1097">
            <w:rPr>
              <w:noProof/>
            </w:rPr>
            <w:t>138</w:t>
          </w:r>
          <w:r w:rsidR="002F3474">
            <w:rPr>
              <w:noProof/>
            </w:rPr>
            <w:fldChar w:fldCharType="end"/>
          </w:r>
        </w:p>
      </w:tc>
    </w:tr>
  </w:tbl>
  <w:p w14:paraId="078D7A4A" w14:textId="77777777" w:rsidR="008A1097" w:rsidRDefault="008A109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8A1097" w:rsidRDefault="008A1097">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920D47">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A1097" w14:paraId="078D7A61" w14:textId="77777777">
      <w:tc>
        <w:tcPr>
          <w:tcW w:w="7200" w:type="dxa"/>
        </w:tcPr>
        <w:p w14:paraId="078D7A5E" w14:textId="6FE71335" w:rsidR="008A1097" w:rsidRDefault="002F3474">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EndPr/>
            <w:sdtContent>
              <w:r w:rsidR="008A1097">
                <w:rPr>
                  <w:lang w:val="en-GB"/>
                </w:rPr>
                <w:t>Solution Design Report</w:t>
              </w:r>
            </w:sdtContent>
          </w:sdt>
          <w:r w:rsidR="008A1097">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EndPr/>
            <w:sdtContent>
              <w:r w:rsidR="008A1097">
                <w:t>Final Report</w:t>
              </w:r>
            </w:sdtContent>
          </w:sdt>
          <w:r w:rsidR="008A1097">
            <w:t xml:space="preserve">, Version </w:t>
          </w:r>
          <w:r>
            <w:fldChar w:fldCharType="begin"/>
          </w:r>
          <w:r>
            <w:instrText xml:space="preserve"> DOCPROPERTY  Version  \* MERGEFORMAT </w:instrText>
          </w:r>
          <w:r>
            <w:fldChar w:fldCharType="separate"/>
          </w:r>
          <w:r w:rsidR="008A1097">
            <w:t>1.0</w:t>
          </w:r>
          <w:r>
            <w:fldChar w:fldCharType="end"/>
          </w:r>
          <w:r w:rsidR="008A1097">
            <w:t xml:space="preserve"> </w:t>
          </w:r>
          <w:r>
            <w:fldChar w:fldCharType="begin"/>
          </w:r>
          <w:r>
            <w:instrText xml:space="preserve"> DOCPROPERTY  "Document Status"  \* MERGEFORMAT </w:instrText>
          </w:r>
          <w:r>
            <w:fldChar w:fldCharType="separate"/>
          </w:r>
          <w:r w:rsidR="008A1097">
            <w:t>Final</w:t>
          </w:r>
          <w:r>
            <w:fldChar w:fldCharType="end"/>
          </w:r>
        </w:p>
        <w:p w14:paraId="078D7A5F" w14:textId="7D03AA66" w:rsidR="008A1097" w:rsidRDefault="008A1097">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EndPr/>
            <w:sdtContent>
              <w:r>
                <w:t>[Author]</w:t>
              </w:r>
            </w:sdtContent>
          </w:sdt>
        </w:p>
        <w:p w14:paraId="078D7A60" w14:textId="2CE7C50B" w:rsidR="008A1097" w:rsidRDefault="00ED1F12" w:rsidP="00ED1F12">
          <w:pPr>
            <w:pStyle w:val="Footer"/>
            <w:ind w:firstLine="119"/>
          </w:pPr>
          <w:r>
            <w:t>“</w:t>
          </w:r>
          <w:r w:rsidR="00ED2559">
            <w:t xml:space="preserve">PnP SharePoint Architecture Assessment Report” last modified on </w:t>
          </w:r>
          <w:r w:rsidR="00ED2559">
            <w:fldChar w:fldCharType="begin"/>
          </w:r>
          <w:r w:rsidR="00ED2559">
            <w:instrText xml:space="preserve"> SAVEDATE  \@ "d MMM. yy"  \* MERGEFORMAT </w:instrText>
          </w:r>
          <w:r w:rsidR="00ED2559">
            <w:fldChar w:fldCharType="separate"/>
          </w:r>
          <w:r w:rsidR="004E02EB">
            <w:rPr>
              <w:noProof/>
            </w:rPr>
            <w:t>27 May. 15</w:t>
          </w:r>
          <w:r w:rsidR="00ED2559">
            <w:fldChar w:fldCharType="end"/>
          </w:r>
          <w:r w:rsidR="00ED2559">
            <w:t xml:space="preserve">, Rev </w:t>
          </w:r>
          <w:fldSimple w:instr=" REVNUM   \* MERGEFORMAT ">
            <w:r w:rsidR="00ED2559">
              <w:rPr>
                <w:noProof/>
              </w:rPr>
              <w:t>138</w:t>
            </w:r>
          </w:fldSimple>
        </w:p>
      </w:tc>
    </w:tr>
  </w:tbl>
  <w:p w14:paraId="078D7A62" w14:textId="77777777" w:rsidR="008A1097" w:rsidRDefault="008A109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A77F2" w14:textId="77777777" w:rsidR="002F3474" w:rsidRDefault="002F3474">
      <w:pPr>
        <w:spacing w:after="0" w:line="240" w:lineRule="auto"/>
      </w:pPr>
      <w:r>
        <w:separator/>
      </w:r>
    </w:p>
  </w:footnote>
  <w:footnote w:type="continuationSeparator" w:id="0">
    <w:p w14:paraId="4D09B80F" w14:textId="77777777" w:rsidR="002F3474" w:rsidRDefault="002F3474">
      <w:pPr>
        <w:spacing w:after="0" w:line="240" w:lineRule="auto"/>
      </w:pPr>
      <w:r>
        <w:continuationSeparator/>
      </w:r>
    </w:p>
  </w:footnote>
  <w:footnote w:type="continuationNotice" w:id="1">
    <w:p w14:paraId="21D9F1FE" w14:textId="77777777" w:rsidR="002F3474" w:rsidRDefault="002F3474">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7777777" w:rsidR="008A1097" w:rsidRDefault="008A1097">
    <w:pPr>
      <w:pStyle w:val="Header"/>
    </w:pPr>
    <w:r>
      <w:rPr>
        <w:noProof/>
        <w:lang w:val="en-NZ" w:eastAsia="en-NZ"/>
      </w:rPr>
      <w:drawing>
        <wp:inline distT="0" distB="0" distL="0" distR="0" wp14:anchorId="078D7A63" wp14:editId="078D7A64">
          <wp:extent cx="914400" cy="194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D2429E">
      <w:fldChar w:fldCharType="begin"/>
    </w:r>
    <w:r w:rsidR="00D2429E">
      <w:instrText xml:space="preserve"> DOCPROPERTY  Customer </w:instrText>
    </w:r>
    <w:r w:rsidR="00D2429E">
      <w:fldChar w:fldCharType="separate"/>
    </w:r>
    <w:r>
      <w:t>Update [Customer Name] in Doc Properties</w:t>
    </w:r>
    <w:r w:rsidR="00D2429E">
      <w:fldChar w:fldCharType="end"/>
    </w:r>
  </w:p>
  <w:p w14:paraId="078D7A3D" w14:textId="77777777" w:rsidR="008A1097" w:rsidRDefault="008A1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8E25F8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224715"/>
    <w:multiLevelType w:val="hybridMultilevel"/>
    <w:tmpl w:val="62D4ED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8"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4"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5" w15:restartNumberingAfterBreak="0">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A000F"/>
    <w:multiLevelType w:val="hybridMultilevel"/>
    <w:tmpl w:val="356CBA78"/>
    <w:lvl w:ilvl="0" w:tplc="D24EA75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3"/>
  </w:num>
  <w:num w:numId="4">
    <w:abstractNumId w:val="7"/>
  </w:num>
  <w:num w:numId="5">
    <w:abstractNumId w:val="14"/>
  </w:num>
  <w:num w:numId="6">
    <w:abstractNumId w:val="9"/>
  </w:num>
  <w:num w:numId="7">
    <w:abstractNumId w:val="11"/>
  </w:num>
  <w:num w:numId="8">
    <w:abstractNumId w:val="18"/>
  </w:num>
  <w:num w:numId="9">
    <w:abstractNumId w:val="6"/>
  </w:num>
  <w:num w:numId="10">
    <w:abstractNumId w:val="4"/>
  </w:num>
  <w:num w:numId="11">
    <w:abstractNumId w:val="18"/>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10"/>
  </w:num>
  <w:num w:numId="13">
    <w:abstractNumId w:val="19"/>
  </w:num>
  <w:num w:numId="14">
    <w:abstractNumId w:val="12"/>
  </w:num>
  <w:num w:numId="15">
    <w:abstractNumId w:val="16"/>
  </w:num>
  <w:num w:numId="16">
    <w:abstractNumId w:val="5"/>
  </w:num>
  <w:num w:numId="17">
    <w:abstractNumId w:val="15"/>
  </w:num>
  <w:num w:numId="18">
    <w:abstractNumId w:val="3"/>
  </w:num>
  <w:num w:numId="19">
    <w:abstractNumId w:val="17"/>
  </w:num>
  <w:num w:numId="20">
    <w:abstractNumId w:val="0"/>
  </w:num>
  <w:num w:numId="21">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activeWritingStyle w:appName="MSWord" w:lang="en-GB" w:vendorID="64" w:dllVersion="131078" w:nlCheck="1" w:checkStyle="1"/>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10645"/>
    <w:rsid w:val="000249B3"/>
    <w:rsid w:val="00032171"/>
    <w:rsid w:val="00047F87"/>
    <w:rsid w:val="00051503"/>
    <w:rsid w:val="00052DEB"/>
    <w:rsid w:val="000578AC"/>
    <w:rsid w:val="000626C4"/>
    <w:rsid w:val="00062890"/>
    <w:rsid w:val="00067FFB"/>
    <w:rsid w:val="00084AAC"/>
    <w:rsid w:val="00092E1F"/>
    <w:rsid w:val="00094C37"/>
    <w:rsid w:val="000A679A"/>
    <w:rsid w:val="000A6EAE"/>
    <w:rsid w:val="000A72E3"/>
    <w:rsid w:val="000B23B3"/>
    <w:rsid w:val="000B3AA7"/>
    <w:rsid w:val="000C75A0"/>
    <w:rsid w:val="000D4C8C"/>
    <w:rsid w:val="000F46DA"/>
    <w:rsid w:val="00101044"/>
    <w:rsid w:val="00110E14"/>
    <w:rsid w:val="0012023C"/>
    <w:rsid w:val="00132902"/>
    <w:rsid w:val="00132A57"/>
    <w:rsid w:val="00136914"/>
    <w:rsid w:val="00145A0C"/>
    <w:rsid w:val="001509F8"/>
    <w:rsid w:val="00161BA0"/>
    <w:rsid w:val="001706FB"/>
    <w:rsid w:val="00170CD9"/>
    <w:rsid w:val="00173350"/>
    <w:rsid w:val="00177CB4"/>
    <w:rsid w:val="001865A1"/>
    <w:rsid w:val="00191471"/>
    <w:rsid w:val="001973D6"/>
    <w:rsid w:val="001B7B38"/>
    <w:rsid w:val="001B7DA8"/>
    <w:rsid w:val="001E17FA"/>
    <w:rsid w:val="001E2637"/>
    <w:rsid w:val="001E568D"/>
    <w:rsid w:val="001E5CDD"/>
    <w:rsid w:val="00212A39"/>
    <w:rsid w:val="002250E8"/>
    <w:rsid w:val="00233C94"/>
    <w:rsid w:val="002424AE"/>
    <w:rsid w:val="00244957"/>
    <w:rsid w:val="002561F9"/>
    <w:rsid w:val="00266DF6"/>
    <w:rsid w:val="00271D83"/>
    <w:rsid w:val="00284033"/>
    <w:rsid w:val="002B2978"/>
    <w:rsid w:val="002B587A"/>
    <w:rsid w:val="002B596F"/>
    <w:rsid w:val="002C1F95"/>
    <w:rsid w:val="002C7F78"/>
    <w:rsid w:val="002E3E73"/>
    <w:rsid w:val="002E6ED7"/>
    <w:rsid w:val="002F3474"/>
    <w:rsid w:val="00302905"/>
    <w:rsid w:val="00306C0B"/>
    <w:rsid w:val="00312F43"/>
    <w:rsid w:val="00315447"/>
    <w:rsid w:val="0032362C"/>
    <w:rsid w:val="00323E71"/>
    <w:rsid w:val="00336143"/>
    <w:rsid w:val="00342676"/>
    <w:rsid w:val="00357C5B"/>
    <w:rsid w:val="00380BFC"/>
    <w:rsid w:val="0039700C"/>
    <w:rsid w:val="003B06BA"/>
    <w:rsid w:val="003B0EFF"/>
    <w:rsid w:val="003C5D31"/>
    <w:rsid w:val="003D0CC6"/>
    <w:rsid w:val="003D2BB8"/>
    <w:rsid w:val="003E7AE0"/>
    <w:rsid w:val="00402543"/>
    <w:rsid w:val="00406AD5"/>
    <w:rsid w:val="00415738"/>
    <w:rsid w:val="00426976"/>
    <w:rsid w:val="00437290"/>
    <w:rsid w:val="00460398"/>
    <w:rsid w:val="004825A8"/>
    <w:rsid w:val="004912CF"/>
    <w:rsid w:val="00491BED"/>
    <w:rsid w:val="00491DF2"/>
    <w:rsid w:val="004B01A6"/>
    <w:rsid w:val="004B7454"/>
    <w:rsid w:val="004C1667"/>
    <w:rsid w:val="004D02C6"/>
    <w:rsid w:val="004D47A1"/>
    <w:rsid w:val="004E02EB"/>
    <w:rsid w:val="004E2ECD"/>
    <w:rsid w:val="004F76B3"/>
    <w:rsid w:val="00502A88"/>
    <w:rsid w:val="00507B50"/>
    <w:rsid w:val="00525307"/>
    <w:rsid w:val="00533667"/>
    <w:rsid w:val="00541903"/>
    <w:rsid w:val="005510DA"/>
    <w:rsid w:val="005621D7"/>
    <w:rsid w:val="0058600F"/>
    <w:rsid w:val="0059134E"/>
    <w:rsid w:val="00594258"/>
    <w:rsid w:val="005979DA"/>
    <w:rsid w:val="005A68B0"/>
    <w:rsid w:val="005A6990"/>
    <w:rsid w:val="005B5876"/>
    <w:rsid w:val="005D66E5"/>
    <w:rsid w:val="005E7B89"/>
    <w:rsid w:val="005F15E2"/>
    <w:rsid w:val="005F2510"/>
    <w:rsid w:val="005F2C40"/>
    <w:rsid w:val="005F3F27"/>
    <w:rsid w:val="00603882"/>
    <w:rsid w:val="00605F27"/>
    <w:rsid w:val="00611E16"/>
    <w:rsid w:val="0062270C"/>
    <w:rsid w:val="00634642"/>
    <w:rsid w:val="0063644A"/>
    <w:rsid w:val="006433A7"/>
    <w:rsid w:val="00670153"/>
    <w:rsid w:val="00670B75"/>
    <w:rsid w:val="00671F55"/>
    <w:rsid w:val="00672020"/>
    <w:rsid w:val="0068364B"/>
    <w:rsid w:val="0069736A"/>
    <w:rsid w:val="006A79A8"/>
    <w:rsid w:val="006B4055"/>
    <w:rsid w:val="006C6E1F"/>
    <w:rsid w:val="006D4461"/>
    <w:rsid w:val="006D72B7"/>
    <w:rsid w:val="006E1E86"/>
    <w:rsid w:val="006E6241"/>
    <w:rsid w:val="006F4313"/>
    <w:rsid w:val="00704DB5"/>
    <w:rsid w:val="00711AE7"/>
    <w:rsid w:val="00716330"/>
    <w:rsid w:val="00727C3A"/>
    <w:rsid w:val="00742E73"/>
    <w:rsid w:val="00743FA6"/>
    <w:rsid w:val="00757581"/>
    <w:rsid w:val="00766692"/>
    <w:rsid w:val="007811D1"/>
    <w:rsid w:val="007812A7"/>
    <w:rsid w:val="00791EC6"/>
    <w:rsid w:val="007A2EBC"/>
    <w:rsid w:val="007A5A9A"/>
    <w:rsid w:val="007B6216"/>
    <w:rsid w:val="007C05A8"/>
    <w:rsid w:val="007C2D72"/>
    <w:rsid w:val="007E002F"/>
    <w:rsid w:val="007E53D5"/>
    <w:rsid w:val="007F45F7"/>
    <w:rsid w:val="007F6C55"/>
    <w:rsid w:val="00803785"/>
    <w:rsid w:val="008230D7"/>
    <w:rsid w:val="008250A2"/>
    <w:rsid w:val="00830A68"/>
    <w:rsid w:val="00847391"/>
    <w:rsid w:val="008556C6"/>
    <w:rsid w:val="00865FCC"/>
    <w:rsid w:val="00871C39"/>
    <w:rsid w:val="0087424B"/>
    <w:rsid w:val="00882EAE"/>
    <w:rsid w:val="00885F09"/>
    <w:rsid w:val="0089642C"/>
    <w:rsid w:val="008A1097"/>
    <w:rsid w:val="008A1EB0"/>
    <w:rsid w:val="008A755E"/>
    <w:rsid w:val="008C5B03"/>
    <w:rsid w:val="008D176F"/>
    <w:rsid w:val="008D288D"/>
    <w:rsid w:val="008E12E4"/>
    <w:rsid w:val="008E307E"/>
    <w:rsid w:val="008F1362"/>
    <w:rsid w:val="009176C2"/>
    <w:rsid w:val="00920D47"/>
    <w:rsid w:val="00924C3C"/>
    <w:rsid w:val="009328D7"/>
    <w:rsid w:val="00940C65"/>
    <w:rsid w:val="009436FF"/>
    <w:rsid w:val="009453B7"/>
    <w:rsid w:val="00990B93"/>
    <w:rsid w:val="00993A73"/>
    <w:rsid w:val="009956B3"/>
    <w:rsid w:val="009C11D6"/>
    <w:rsid w:val="009C2B29"/>
    <w:rsid w:val="009D18C2"/>
    <w:rsid w:val="009D226B"/>
    <w:rsid w:val="009E2D90"/>
    <w:rsid w:val="009E7265"/>
    <w:rsid w:val="009E7993"/>
    <w:rsid w:val="009F081A"/>
    <w:rsid w:val="00A05068"/>
    <w:rsid w:val="00A06798"/>
    <w:rsid w:val="00A1314E"/>
    <w:rsid w:val="00A17D1C"/>
    <w:rsid w:val="00A212D7"/>
    <w:rsid w:val="00A24776"/>
    <w:rsid w:val="00A458A6"/>
    <w:rsid w:val="00A551BF"/>
    <w:rsid w:val="00A66B86"/>
    <w:rsid w:val="00A67141"/>
    <w:rsid w:val="00A71395"/>
    <w:rsid w:val="00A75361"/>
    <w:rsid w:val="00A846CA"/>
    <w:rsid w:val="00A93964"/>
    <w:rsid w:val="00A93B51"/>
    <w:rsid w:val="00A946D1"/>
    <w:rsid w:val="00A94E8F"/>
    <w:rsid w:val="00A95885"/>
    <w:rsid w:val="00A95DFF"/>
    <w:rsid w:val="00AA30F0"/>
    <w:rsid w:val="00B52452"/>
    <w:rsid w:val="00B834DF"/>
    <w:rsid w:val="00B840B4"/>
    <w:rsid w:val="00B84B9E"/>
    <w:rsid w:val="00B93776"/>
    <w:rsid w:val="00BA3D3D"/>
    <w:rsid w:val="00BA4E9E"/>
    <w:rsid w:val="00BA6F61"/>
    <w:rsid w:val="00BC75EE"/>
    <w:rsid w:val="00BD521F"/>
    <w:rsid w:val="00BD694E"/>
    <w:rsid w:val="00BE37F7"/>
    <w:rsid w:val="00BF58BE"/>
    <w:rsid w:val="00BF68A3"/>
    <w:rsid w:val="00C068BF"/>
    <w:rsid w:val="00C33AE2"/>
    <w:rsid w:val="00C344C7"/>
    <w:rsid w:val="00C5046E"/>
    <w:rsid w:val="00C507B1"/>
    <w:rsid w:val="00C53299"/>
    <w:rsid w:val="00C76649"/>
    <w:rsid w:val="00C90CAA"/>
    <w:rsid w:val="00C92CA6"/>
    <w:rsid w:val="00CD0B6D"/>
    <w:rsid w:val="00CD6E4E"/>
    <w:rsid w:val="00CE0155"/>
    <w:rsid w:val="00CF00E0"/>
    <w:rsid w:val="00CF394A"/>
    <w:rsid w:val="00D012E9"/>
    <w:rsid w:val="00D02EBD"/>
    <w:rsid w:val="00D16B8C"/>
    <w:rsid w:val="00D21EFA"/>
    <w:rsid w:val="00D2429E"/>
    <w:rsid w:val="00D319F3"/>
    <w:rsid w:val="00D43E94"/>
    <w:rsid w:val="00D4446B"/>
    <w:rsid w:val="00D454CE"/>
    <w:rsid w:val="00D724EE"/>
    <w:rsid w:val="00D85C8A"/>
    <w:rsid w:val="00DA7136"/>
    <w:rsid w:val="00DB38E7"/>
    <w:rsid w:val="00DB47B9"/>
    <w:rsid w:val="00DB47D5"/>
    <w:rsid w:val="00DE37D9"/>
    <w:rsid w:val="00E0540C"/>
    <w:rsid w:val="00E12F74"/>
    <w:rsid w:val="00E32460"/>
    <w:rsid w:val="00E339B7"/>
    <w:rsid w:val="00E35602"/>
    <w:rsid w:val="00E36D89"/>
    <w:rsid w:val="00E41DCC"/>
    <w:rsid w:val="00E45461"/>
    <w:rsid w:val="00E63083"/>
    <w:rsid w:val="00E703B5"/>
    <w:rsid w:val="00E74074"/>
    <w:rsid w:val="00E82884"/>
    <w:rsid w:val="00E84A38"/>
    <w:rsid w:val="00EA1E06"/>
    <w:rsid w:val="00EB2B66"/>
    <w:rsid w:val="00EB6361"/>
    <w:rsid w:val="00ED1F12"/>
    <w:rsid w:val="00ED2559"/>
    <w:rsid w:val="00ED4C1E"/>
    <w:rsid w:val="00EE404A"/>
    <w:rsid w:val="00EF3F86"/>
    <w:rsid w:val="00F015E9"/>
    <w:rsid w:val="00F0505F"/>
    <w:rsid w:val="00F13F26"/>
    <w:rsid w:val="00F23FAE"/>
    <w:rsid w:val="00F54427"/>
    <w:rsid w:val="00F54550"/>
    <w:rsid w:val="00F82E5C"/>
    <w:rsid w:val="00F87700"/>
    <w:rsid w:val="00F947D0"/>
    <w:rsid w:val="00F964FE"/>
    <w:rsid w:val="00F97159"/>
    <w:rsid w:val="00FA0FEC"/>
    <w:rsid w:val="00FA7E7D"/>
    <w:rsid w:val="00FC03CF"/>
    <w:rsid w:val="00FC1BB0"/>
    <w:rsid w:val="00FC7999"/>
    <w:rsid w:val="00FE5EDE"/>
    <w:rsid w:val="00FE6619"/>
    <w:rsid w:val="00FF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23081"/>
    <w:rsid w:val="000D480C"/>
    <w:rsid w:val="00216A58"/>
    <w:rsid w:val="00275650"/>
    <w:rsid w:val="002A50E4"/>
    <w:rsid w:val="002C5799"/>
    <w:rsid w:val="00324C73"/>
    <w:rsid w:val="00361265"/>
    <w:rsid w:val="003D53E8"/>
    <w:rsid w:val="00407E41"/>
    <w:rsid w:val="004A2A62"/>
    <w:rsid w:val="004E512D"/>
    <w:rsid w:val="006E7C42"/>
    <w:rsid w:val="007656AD"/>
    <w:rsid w:val="007C14A9"/>
    <w:rsid w:val="007E762A"/>
    <w:rsid w:val="00804A75"/>
    <w:rsid w:val="008F616D"/>
    <w:rsid w:val="00936FC6"/>
    <w:rsid w:val="00952BAB"/>
    <w:rsid w:val="00A6592E"/>
    <w:rsid w:val="00AB19D5"/>
    <w:rsid w:val="00BA7597"/>
    <w:rsid w:val="00C86F57"/>
    <w:rsid w:val="00D5572A"/>
    <w:rsid w:val="00D80C1C"/>
    <w:rsid w:val="00D81532"/>
    <w:rsid w:val="00DA12E5"/>
    <w:rsid w:val="00E7083B"/>
    <w:rsid w:val="00EF0083"/>
    <w:rsid w:val="00EF6C85"/>
    <w:rsid w:val="00F96857"/>
    <w:rsid w:val="00FC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 w:type="character" w:styleId="PlaceholderText">
    <w:name w:val="Placeholder Text"/>
    <w:basedOn w:val="DefaultParagraphFont"/>
    <w:uiPriority w:val="99"/>
    <w:semiHidden/>
    <w:rsid w:val="00D557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7BFE2324FCFB49A665688E9D54E8DB" ma:contentTypeVersion="2" ma:contentTypeDescription="Create a new document." ma:contentTypeScope="" ma:versionID="d40ecbfa05608dbb8df02efb84158178">
  <xsd:schema xmlns:xsd="http://www.w3.org/2001/XMLSchema" xmlns:xs="http://www.w3.org/2001/XMLSchema" xmlns:p="http://schemas.microsoft.com/office/2006/metadata/properties" xmlns:ns2="5ec9502b-addf-4716-883a-9e6742fd5109" targetNamespace="http://schemas.microsoft.com/office/2006/metadata/properties" ma:root="true" ma:fieldsID="c8929b4bbf02ed04f4fe894b226e94c0" ns2:_="">
    <xsd:import namespace="5ec9502b-addf-4716-883a-9e6742fd5109"/>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SharedWithUsers xmlns="5ec9502b-addf-4716-883a-9e6742fd5109">
      <UserInfo>
        <DisplayName/>
        <AccountId xsi:nil="true"/>
        <AccountType/>
      </UserInfo>
    </SharedWithUsers>
    <SharingHintHash xmlns="5ec9502b-addf-4716-883a-9e6742fd5109">-223225823</SharingHintHash>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24390-1C28-402F-81B1-572179054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4.xml><?xml version="1.0" encoding="utf-8"?>
<ds:datastoreItem xmlns:ds="http://schemas.openxmlformats.org/officeDocument/2006/customXml" ds:itemID="{77952D5B-3052-4ECD-B9E7-0A9821532CD8}">
  <ds:schemaRefs>
    <ds:schemaRef ds:uri="http://schemas.microsoft.com/office/2006/metadata/properties"/>
    <ds:schemaRef ds:uri="5ec9502b-addf-4716-883a-9e6742fd5109"/>
  </ds:schemaRefs>
</ds:datastoreItem>
</file>

<file path=customXml/itemProps5.xml><?xml version="1.0" encoding="utf-8"?>
<ds:datastoreItem xmlns:ds="http://schemas.openxmlformats.org/officeDocument/2006/customXml" ds:itemID="{AF1008EF-1E05-4697-AAAD-2C72F15E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60</TotalTime>
  <Pages>7</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Solution Design Report</vt:lpstr>
    </vt:vector>
  </TitlesOfParts>
  <Manager>[Author Manager]</Manager>
  <Company>Microsoft Corporation</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Design Report</dc:title>
  <dc:subject>Final Report</dc:subject>
  <dc:creator>[Author]</dc:creator>
  <dc:description/>
  <cp:lastModifiedBy>Sudeep Ghatak</cp:lastModifiedBy>
  <cp:revision>12</cp:revision>
  <cp:lastPrinted>2013-06-28T07:29:00Z</cp:lastPrinted>
  <dcterms:created xsi:type="dcterms:W3CDTF">2015-04-06T23:38:00Z</dcterms:created>
  <dcterms:modified xsi:type="dcterms:W3CDTF">2015-06-11T00:19:00Z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0x010100DD7BFE2324FCFB49A665688E9D54E8DB</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Update [Customer Name] in Doc Properties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020c8ffe-3a5e-44e3-a679-386d522cca36</vt:lpwstr>
  </property>
</Properties>
</file>